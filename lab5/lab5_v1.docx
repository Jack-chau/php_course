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29B0" w14:textId="0AFF18FF" w:rsidR="008656DD" w:rsidRPr="001D463D" w:rsidRDefault="00BA6E29" w:rsidP="004A3FA4">
      <w:pPr>
        <w:ind w:right="29"/>
        <w:jc w:val="both"/>
        <w:rPr>
          <w:szCs w:val="24"/>
          <w:lang w:eastAsia="zh-HK"/>
        </w:rPr>
      </w:pPr>
      <w:bookmarkStart w:id="0" w:name="_Hlk128140649"/>
      <w:bookmarkEnd w:id="0"/>
      <w:r w:rsidRPr="001D463D">
        <w:rPr>
          <w:b/>
          <w:szCs w:val="24"/>
        </w:rPr>
        <w:t xml:space="preserve">Lab </w:t>
      </w:r>
      <w:r w:rsidR="004D4765" w:rsidRPr="001D463D">
        <w:rPr>
          <w:rFonts w:hint="eastAsia"/>
          <w:b/>
          <w:szCs w:val="24"/>
          <w:lang w:eastAsia="zh-HK"/>
        </w:rPr>
        <w:t>0</w:t>
      </w:r>
      <w:r w:rsidR="00A2641D">
        <w:rPr>
          <w:b/>
          <w:szCs w:val="24"/>
        </w:rPr>
        <w:t>5</w:t>
      </w:r>
      <w:r w:rsidRPr="001D463D">
        <w:rPr>
          <w:b/>
          <w:szCs w:val="24"/>
        </w:rPr>
        <w:tab/>
      </w:r>
      <w:r w:rsidRPr="001D463D">
        <w:rPr>
          <w:rFonts w:hint="eastAsia"/>
          <w:b/>
          <w:szCs w:val="24"/>
          <w:lang w:eastAsia="zh-HK"/>
        </w:rPr>
        <w:tab/>
      </w:r>
      <w:r w:rsidRPr="001D463D">
        <w:rPr>
          <w:b/>
          <w:szCs w:val="24"/>
        </w:rPr>
        <w:tab/>
      </w:r>
      <w:r w:rsidR="005529AE" w:rsidRPr="005529AE">
        <w:rPr>
          <w:b/>
          <w:sz w:val="28"/>
          <w:szCs w:val="28"/>
          <w:lang w:eastAsia="zh-HK"/>
        </w:rPr>
        <w:t>Server-side Programming using PHP (</w:t>
      </w:r>
      <w:r w:rsidR="00A2641D">
        <w:rPr>
          <w:b/>
          <w:sz w:val="28"/>
          <w:szCs w:val="28"/>
          <w:lang w:eastAsia="zh-HK"/>
        </w:rPr>
        <w:t>5</w:t>
      </w:r>
      <w:r w:rsidR="005529AE" w:rsidRPr="005529AE">
        <w:rPr>
          <w:b/>
          <w:sz w:val="28"/>
          <w:szCs w:val="28"/>
          <w:lang w:eastAsia="zh-HK"/>
        </w:rPr>
        <w:t>)</w:t>
      </w:r>
    </w:p>
    <w:p w14:paraId="57F824D8" w14:textId="77777777" w:rsidR="004D4765" w:rsidRPr="001D463D" w:rsidRDefault="004D4765" w:rsidP="004D4765">
      <w:pPr>
        <w:ind w:right="29"/>
        <w:rPr>
          <w:szCs w:val="24"/>
          <w:lang w:eastAsia="zh-HK"/>
        </w:rPr>
      </w:pPr>
    </w:p>
    <w:p w14:paraId="65AA5F7D" w14:textId="7F1B4B74" w:rsidR="004D4765" w:rsidRPr="001D463D" w:rsidRDefault="004D4765" w:rsidP="004D4765">
      <w:pPr>
        <w:ind w:right="29"/>
        <w:rPr>
          <w:szCs w:val="24"/>
          <w:lang w:eastAsia="zh-HK"/>
        </w:rPr>
      </w:pPr>
    </w:p>
    <w:p w14:paraId="541E2343" w14:textId="6CD0B530" w:rsidR="004D4765" w:rsidRPr="001D463D" w:rsidRDefault="004D4765" w:rsidP="00017B35">
      <w:pPr>
        <w:ind w:right="29"/>
        <w:jc w:val="both"/>
        <w:outlineLvl w:val="0"/>
        <w:rPr>
          <w:b/>
          <w:szCs w:val="24"/>
          <w:u w:val="single"/>
          <w:lang w:eastAsia="zh-HK"/>
        </w:rPr>
      </w:pPr>
      <w:r w:rsidRPr="001D463D">
        <w:rPr>
          <w:b/>
          <w:szCs w:val="24"/>
          <w:u w:val="single"/>
          <w:lang w:eastAsia="zh-HK"/>
        </w:rPr>
        <w:t>Module Intended Learning Outcome (</w:t>
      </w:r>
      <w:r w:rsidRPr="001D463D">
        <w:rPr>
          <w:rFonts w:hint="eastAsia"/>
          <w:b/>
          <w:szCs w:val="24"/>
          <w:u w:val="single"/>
          <w:lang w:eastAsia="zh-HK"/>
        </w:rPr>
        <w:t>#2</w:t>
      </w:r>
      <w:r w:rsidRPr="001D463D">
        <w:rPr>
          <w:b/>
          <w:szCs w:val="24"/>
          <w:u w:val="single"/>
          <w:lang w:eastAsia="zh-HK"/>
        </w:rPr>
        <w:t>):</w:t>
      </w:r>
    </w:p>
    <w:p w14:paraId="233BADEA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438BA50D" w14:textId="77777777" w:rsidR="004D4765" w:rsidRPr="001D463D" w:rsidRDefault="004D4765" w:rsidP="00017B35">
      <w:pPr>
        <w:ind w:right="29"/>
        <w:jc w:val="both"/>
        <w:outlineLvl w:val="0"/>
        <w:rPr>
          <w:b/>
          <w:szCs w:val="24"/>
          <w:lang w:eastAsia="zh-HK"/>
        </w:rPr>
      </w:pPr>
      <w:r w:rsidRPr="001D463D">
        <w:rPr>
          <w:b/>
          <w:szCs w:val="24"/>
          <w:lang w:eastAsia="zh-HK"/>
        </w:rPr>
        <w:t>On completion of the module, students are expected to be able to:</w:t>
      </w:r>
    </w:p>
    <w:p w14:paraId="5F47C2A8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7E173CC5" w14:textId="3A1446B6" w:rsidR="003713DF" w:rsidRPr="003713DF" w:rsidRDefault="004D4765" w:rsidP="003713DF">
      <w:pPr>
        <w:ind w:left="540" w:right="29" w:hanging="540"/>
        <w:jc w:val="both"/>
        <w:rPr>
          <w:b/>
          <w:szCs w:val="24"/>
          <w:lang w:eastAsia="zh-HK"/>
        </w:rPr>
      </w:pPr>
      <w:r w:rsidRPr="001D463D">
        <w:rPr>
          <w:rFonts w:hint="eastAsia"/>
          <w:b/>
          <w:szCs w:val="24"/>
          <w:lang w:eastAsia="zh-HK"/>
        </w:rPr>
        <w:t>•</w:t>
      </w:r>
      <w:r w:rsidRPr="001D463D">
        <w:rPr>
          <w:b/>
          <w:szCs w:val="24"/>
          <w:lang w:eastAsia="zh-HK"/>
        </w:rPr>
        <w:tab/>
      </w:r>
      <w:r w:rsidR="003713DF">
        <w:rPr>
          <w:b/>
          <w:szCs w:val="24"/>
          <w:lang w:eastAsia="zh-HK"/>
        </w:rPr>
        <w:t>U</w:t>
      </w:r>
      <w:r w:rsidR="003713DF" w:rsidRPr="003713DF">
        <w:rPr>
          <w:b/>
          <w:szCs w:val="24"/>
          <w:lang w:eastAsia="zh-HK"/>
        </w:rPr>
        <w:t xml:space="preserve">se appropriate development tools to examine and develop dynamic web applications </w:t>
      </w:r>
    </w:p>
    <w:p w14:paraId="6505F8F4" w14:textId="5C8349AD" w:rsidR="004D4765" w:rsidRDefault="003713DF" w:rsidP="003713DF">
      <w:pPr>
        <w:ind w:left="540" w:right="29" w:hanging="540"/>
        <w:jc w:val="both"/>
        <w:rPr>
          <w:b/>
          <w:szCs w:val="24"/>
          <w:lang w:eastAsia="zh-HK"/>
        </w:rPr>
      </w:pPr>
      <w:r w:rsidRPr="003713DF">
        <w:rPr>
          <w:b/>
          <w:szCs w:val="24"/>
          <w:lang w:eastAsia="zh-HK"/>
        </w:rPr>
        <w:t>with international standards</w:t>
      </w:r>
      <w:r w:rsidR="005529AE" w:rsidRPr="005529AE">
        <w:rPr>
          <w:b/>
          <w:szCs w:val="24"/>
          <w:lang w:eastAsia="zh-HK"/>
        </w:rPr>
        <w:t>.</w:t>
      </w:r>
    </w:p>
    <w:p w14:paraId="6293B75D" w14:textId="77777777" w:rsidR="005529AE" w:rsidRPr="001D463D" w:rsidRDefault="005529AE" w:rsidP="005529AE">
      <w:pPr>
        <w:ind w:left="540" w:right="29" w:hanging="540"/>
        <w:jc w:val="both"/>
        <w:rPr>
          <w:b/>
          <w:szCs w:val="24"/>
          <w:lang w:eastAsia="zh-HK"/>
        </w:rPr>
      </w:pPr>
    </w:p>
    <w:p w14:paraId="312C95D0" w14:textId="05823510" w:rsidR="004D4765" w:rsidRPr="001D463D" w:rsidRDefault="004D4765" w:rsidP="00017B35">
      <w:pPr>
        <w:ind w:right="29"/>
        <w:jc w:val="both"/>
        <w:outlineLvl w:val="0"/>
        <w:rPr>
          <w:b/>
          <w:szCs w:val="24"/>
          <w:u w:val="single"/>
          <w:lang w:eastAsia="zh-HK"/>
        </w:rPr>
      </w:pPr>
      <w:r w:rsidRPr="001D463D">
        <w:rPr>
          <w:b/>
          <w:szCs w:val="24"/>
          <w:u w:val="single"/>
          <w:lang w:eastAsia="zh-HK"/>
        </w:rPr>
        <w:t>Lesson Intended Learning Outcome:</w:t>
      </w:r>
    </w:p>
    <w:p w14:paraId="167C18FE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31D7863E" w14:textId="77777777" w:rsidR="004D4765" w:rsidRPr="001D463D" w:rsidRDefault="004D4765" w:rsidP="00017B35">
      <w:pPr>
        <w:ind w:right="29"/>
        <w:jc w:val="both"/>
        <w:outlineLvl w:val="0"/>
        <w:rPr>
          <w:b/>
          <w:szCs w:val="24"/>
          <w:lang w:eastAsia="zh-HK"/>
        </w:rPr>
      </w:pPr>
      <w:r w:rsidRPr="001D463D">
        <w:rPr>
          <w:b/>
          <w:szCs w:val="24"/>
          <w:lang w:eastAsia="zh-HK"/>
        </w:rPr>
        <w:t>On completion of this lab, students are expected to be able to:</w:t>
      </w:r>
    </w:p>
    <w:p w14:paraId="3445B451" w14:textId="7E073EE1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750C82BC" w14:textId="48EB4725" w:rsidR="007C71F2" w:rsidRDefault="004D4765" w:rsidP="004A5318">
      <w:pPr>
        <w:ind w:left="540" w:right="29" w:hanging="540"/>
        <w:jc w:val="both"/>
        <w:rPr>
          <w:b/>
          <w:szCs w:val="24"/>
          <w:lang w:eastAsia="zh-HK"/>
        </w:rPr>
      </w:pPr>
      <w:r w:rsidRPr="001D463D">
        <w:rPr>
          <w:rFonts w:hint="eastAsia"/>
          <w:b/>
          <w:szCs w:val="24"/>
          <w:lang w:eastAsia="zh-HK"/>
        </w:rPr>
        <w:t>•</w:t>
      </w:r>
      <w:r w:rsidRPr="001D463D">
        <w:rPr>
          <w:b/>
          <w:szCs w:val="24"/>
          <w:lang w:eastAsia="zh-HK"/>
        </w:rPr>
        <w:tab/>
      </w:r>
      <w:r w:rsidR="00E34D34">
        <w:rPr>
          <w:b/>
          <w:szCs w:val="24"/>
          <w:lang w:eastAsia="zh-HK"/>
        </w:rPr>
        <w:t xml:space="preserve">Create database-driven website with </w:t>
      </w:r>
      <w:r w:rsidR="005529AE" w:rsidRPr="005529AE">
        <w:rPr>
          <w:b/>
          <w:szCs w:val="24"/>
          <w:lang w:eastAsia="zh-HK"/>
        </w:rPr>
        <w:t>PHP</w:t>
      </w:r>
      <w:r w:rsidR="00E34D34">
        <w:rPr>
          <w:b/>
          <w:szCs w:val="24"/>
          <w:lang w:eastAsia="zh-HK"/>
        </w:rPr>
        <w:t xml:space="preserve"> and MySQL.</w:t>
      </w:r>
    </w:p>
    <w:p w14:paraId="0515280B" w14:textId="77777777" w:rsidR="00937F74" w:rsidRDefault="00937F74" w:rsidP="004A5318">
      <w:pPr>
        <w:ind w:left="540" w:right="29" w:hanging="540"/>
        <w:jc w:val="both"/>
        <w:rPr>
          <w:b/>
          <w:szCs w:val="24"/>
          <w:lang w:eastAsia="zh-HK"/>
        </w:rPr>
      </w:pPr>
    </w:p>
    <w:p w14:paraId="7C005E1B" w14:textId="4C02182F" w:rsidR="000C07B7" w:rsidRDefault="007C71F2" w:rsidP="004D4765">
      <w:pPr>
        <w:ind w:left="540" w:right="29" w:hanging="540"/>
        <w:jc w:val="both"/>
        <w:rPr>
          <w:b/>
          <w:szCs w:val="24"/>
          <w:lang w:eastAsia="zh-HK"/>
        </w:rPr>
      </w:pPr>
      <w:r>
        <w:rPr>
          <w:rFonts w:hint="eastAsia"/>
          <w:b/>
          <w:noProof/>
          <w:szCs w:val="24"/>
          <w:lang w:val="en-GB" w:eastAsia="zh-TW"/>
        </w:rPr>
        <w:drawing>
          <wp:anchor distT="0" distB="0" distL="114300" distR="114300" simplePos="0" relativeHeight="251658240" behindDoc="0" locked="0" layoutInCell="1" allowOverlap="1" wp14:anchorId="5E53E5CB" wp14:editId="3D05E43B">
            <wp:simplePos x="0" y="0"/>
            <wp:positionH relativeFrom="margin">
              <wp:posOffset>4780915</wp:posOffset>
            </wp:positionH>
            <wp:positionV relativeFrom="paragraph">
              <wp:posOffset>71120</wp:posOffset>
            </wp:positionV>
            <wp:extent cx="1121134" cy="2044065"/>
            <wp:effectExtent l="38100" t="0" r="41275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AD50" w14:textId="65248AFB" w:rsidR="00B6611F" w:rsidRDefault="00D44A05" w:rsidP="004D4765">
      <w:pPr>
        <w:ind w:left="540" w:right="29" w:hanging="540"/>
        <w:jc w:val="both"/>
        <w:rPr>
          <w:b/>
          <w:szCs w:val="24"/>
          <w:lang w:eastAsia="zh-HK"/>
        </w:rPr>
      </w:pP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18185C0" wp14:editId="07A1241F">
                <wp:simplePos x="0" y="0"/>
                <wp:positionH relativeFrom="column">
                  <wp:posOffset>1700944</wp:posOffset>
                </wp:positionH>
                <wp:positionV relativeFrom="paragraph">
                  <wp:posOffset>3056780</wp:posOffset>
                </wp:positionV>
                <wp:extent cx="654685" cy="2698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B51D" w14:textId="77777777" w:rsidR="004A3841" w:rsidRDefault="004A3841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185C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3.95pt;margin-top:240.7pt;width:51.55pt;height:21.25pt;z-index:2516582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" filled="f" stroked="f" strokeweight=".5pt">
                <v:textbox>
                  <w:txbxContent>
                    <w:p w14:paraId="0B49B51D" w14:textId="77777777" w:rsidR="004A3841" w:rsidRDefault="004A3841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11F219D" wp14:editId="54E12C06">
                <wp:simplePos x="0" y="0"/>
                <wp:positionH relativeFrom="column">
                  <wp:posOffset>102787</wp:posOffset>
                </wp:positionH>
                <wp:positionV relativeFrom="paragraph">
                  <wp:posOffset>3064096</wp:posOffset>
                </wp:positionV>
                <wp:extent cx="654685" cy="2698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A72D6" w14:textId="77777777" w:rsidR="004A3841" w:rsidRDefault="004A3841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19D" id="Text Box 15" o:spid="_x0000_s1027" type="#_x0000_t202" style="position:absolute;left:0;text-align:left;margin-left:8.1pt;margin-top:241.25pt;width:51.55pt;height:21.25pt;z-index:25165824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" filled="f" stroked="f" strokeweight=".5pt">
                <v:textbox>
                  <w:txbxContent>
                    <w:p w14:paraId="33DA72D6" w14:textId="77777777" w:rsidR="004A3841" w:rsidRDefault="004A3841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5FD60E" wp14:editId="5E8C337F">
                <wp:simplePos x="0" y="0"/>
                <wp:positionH relativeFrom="column">
                  <wp:posOffset>3307053</wp:posOffset>
                </wp:positionH>
                <wp:positionV relativeFrom="paragraph">
                  <wp:posOffset>2101877</wp:posOffset>
                </wp:positionV>
                <wp:extent cx="654685" cy="2698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7A178" w14:textId="77777777" w:rsidR="004A3841" w:rsidRDefault="004A3841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D60E" id="Text Box 17" o:spid="_x0000_s1028" type="#_x0000_t202" style="position:absolute;left:0;text-align:left;margin-left:260.4pt;margin-top:165.5pt;width:51.55pt;height:21.25pt;z-index:25165824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" filled="f" stroked="f" strokeweight=".5pt">
                <v:textbox>
                  <w:txbxContent>
                    <w:p w14:paraId="51A7A178" w14:textId="77777777" w:rsidR="004A3841" w:rsidRDefault="004A3841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E191EF7" wp14:editId="5E16987F">
                <wp:simplePos x="0" y="0"/>
                <wp:positionH relativeFrom="column">
                  <wp:posOffset>1855222</wp:posOffset>
                </wp:positionH>
                <wp:positionV relativeFrom="paragraph">
                  <wp:posOffset>2093623</wp:posOffset>
                </wp:positionV>
                <wp:extent cx="443865" cy="269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1A4BC" w14:textId="77777777" w:rsidR="004A3841" w:rsidRDefault="004A3841" w:rsidP="00AA1658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lang w:eastAsia="zh-TW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EF7" id="Text Box 12" o:spid="_x0000_s1029" type="#_x0000_t202" style="position:absolute;left:0;text-align:left;margin-left:146.1pt;margin-top:164.85pt;width:34.95pt;height:21.25pt;z-index:25165824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" filled="f" stroked="f" strokeweight=".5pt">
                <v:textbox>
                  <w:txbxContent>
                    <w:p w14:paraId="2D61A4BC" w14:textId="77777777" w:rsidR="004A3841" w:rsidRDefault="004A3841" w:rsidP="00AA1658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p</w:t>
                      </w:r>
                      <w:r>
                        <w:rPr>
                          <w:lang w:eastAsia="zh-TW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 w:rsidR="009C275E"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3AD3C0" wp14:editId="57571561">
                <wp:simplePos x="0" y="0"/>
                <wp:positionH relativeFrom="column">
                  <wp:posOffset>253918</wp:posOffset>
                </wp:positionH>
                <wp:positionV relativeFrom="paragraph">
                  <wp:posOffset>2086472</wp:posOffset>
                </wp:positionV>
                <wp:extent cx="443865" cy="269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F4F6A" w14:textId="0E36ACDD" w:rsidR="004A3841" w:rsidRDefault="004A3841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lang w:eastAsia="zh-TW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D3C0" id="Text Box 9" o:spid="_x0000_s1030" type="#_x0000_t202" style="position:absolute;left:0;text-align:left;margin-left:20pt;margin-top:164.3pt;width:34.95pt;height:21.25pt;z-index:25165824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" filled="f" stroked="f" strokeweight=".5pt">
                <v:textbox>
                  <w:txbxContent>
                    <w:p w14:paraId="2A3F4F6A" w14:textId="0E36ACDD" w:rsidR="004A3841" w:rsidRDefault="004A3841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p</w:t>
                      </w:r>
                      <w:r>
                        <w:rPr>
                          <w:lang w:eastAsia="zh-TW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 w:rsidR="00153223"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B9EAB34" wp14:editId="37F7ADE4">
                <wp:simplePos x="0" y="0"/>
                <wp:positionH relativeFrom="column">
                  <wp:posOffset>1923249</wp:posOffset>
                </wp:positionH>
                <wp:positionV relativeFrom="paragraph">
                  <wp:posOffset>1060036</wp:posOffset>
                </wp:positionV>
                <wp:extent cx="375920" cy="269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88D31" w14:textId="54327050" w:rsidR="004A3841" w:rsidRDefault="004A3841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AB34" id="Text Box 18" o:spid="_x0000_s1031" type="#_x0000_t202" style="position:absolute;left:0;text-align:left;margin-left:151.45pt;margin-top:83.45pt;width:29.6pt;height:21.25pt;z-index:25165824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" filled="f" stroked="f" strokeweight=".5pt">
                <v:textbox>
                  <w:txbxContent>
                    <w:p w14:paraId="6EF88D31" w14:textId="54327050" w:rsidR="004A3841" w:rsidRDefault="004A3841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B6611F">
        <w:rPr>
          <w:b/>
          <w:noProof/>
          <w:szCs w:val="24"/>
          <w:lang w:val="en-GB" w:eastAsia="zh-TW"/>
        </w:rPr>
        <w:drawing>
          <wp:inline distT="0" distB="0" distL="0" distR="0" wp14:anchorId="3C62E228" wp14:editId="1CC8834A">
            <wp:extent cx="4572000" cy="4428877"/>
            <wp:effectExtent l="3810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C174431" w14:textId="0A8B88D6" w:rsidR="00B6611F" w:rsidRDefault="00B6611F" w:rsidP="004D4765">
      <w:pPr>
        <w:ind w:left="540" w:right="29" w:hanging="540"/>
        <w:jc w:val="both"/>
        <w:rPr>
          <w:b/>
          <w:szCs w:val="24"/>
          <w:lang w:eastAsia="zh-HK"/>
        </w:rPr>
      </w:pPr>
    </w:p>
    <w:p w14:paraId="260D1E3C" w14:textId="1CCD841D" w:rsidR="00B6611F" w:rsidRPr="00CF7162" w:rsidRDefault="00B6611F" w:rsidP="004D4765">
      <w:pPr>
        <w:ind w:left="540" w:right="29" w:hanging="540"/>
        <w:jc w:val="both"/>
        <w:rPr>
          <w:szCs w:val="24"/>
          <w:lang w:eastAsia="zh-HK"/>
        </w:rPr>
      </w:pPr>
      <w:r w:rsidRPr="00CF7162">
        <w:rPr>
          <w:rFonts w:hint="eastAsia"/>
          <w:szCs w:val="24"/>
          <w:lang w:eastAsia="zh-HK"/>
        </w:rPr>
        <w:t>S</w:t>
      </w:r>
      <w:r w:rsidRPr="00CF7162">
        <w:rPr>
          <w:szCs w:val="24"/>
          <w:lang w:eastAsia="zh-HK"/>
        </w:rPr>
        <w:t xml:space="preserve">tructure of </w:t>
      </w:r>
      <w:r w:rsidR="00C84846" w:rsidRPr="00CF7162">
        <w:rPr>
          <w:rFonts w:hint="eastAsia"/>
          <w:szCs w:val="24"/>
          <w:lang w:eastAsia="zh-HK"/>
        </w:rPr>
        <w:t>t</w:t>
      </w:r>
      <w:r w:rsidR="00C84846" w:rsidRPr="00CF7162">
        <w:rPr>
          <w:szCs w:val="24"/>
          <w:lang w:eastAsia="zh-HK"/>
        </w:rPr>
        <w:t>he website</w:t>
      </w:r>
      <w:r w:rsidR="00CF7162" w:rsidRPr="00CF7162">
        <w:rPr>
          <w:szCs w:val="24"/>
          <w:lang w:eastAsia="zh-HK"/>
        </w:rPr>
        <w:t>:</w:t>
      </w:r>
    </w:p>
    <w:p w14:paraId="135215BE" w14:textId="5DDC7B8E" w:rsidR="00CF7162" w:rsidRPr="00CF7162" w:rsidRDefault="00CF7162" w:rsidP="00CF7162">
      <w:pPr>
        <w:pStyle w:val="ListParagraph"/>
        <w:numPr>
          <w:ilvl w:val="0"/>
          <w:numId w:val="18"/>
        </w:numPr>
        <w:ind w:leftChars="0" w:right="29"/>
        <w:jc w:val="both"/>
        <w:rPr>
          <w:szCs w:val="24"/>
          <w:lang w:eastAsia="zh-HK"/>
        </w:rPr>
      </w:pPr>
      <w:r w:rsidRPr="00CF7162">
        <w:rPr>
          <w:szCs w:val="24"/>
          <w:lang w:eastAsia="zh-HK"/>
        </w:rPr>
        <w:t>Main files:</w:t>
      </w:r>
    </w:p>
    <w:p w14:paraId="5BC942A8" w14:textId="060E21B6" w:rsidR="00C84846" w:rsidRPr="00CF7162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spellStart"/>
      <w:proofErr w:type="gramStart"/>
      <w:r w:rsidRPr="00CF7162">
        <w:rPr>
          <w:szCs w:val="24"/>
          <w:lang w:eastAsia="zh-HK"/>
        </w:rPr>
        <w:t>fr</w:t>
      </w:r>
      <w:r w:rsidRPr="00CF7162">
        <w:rPr>
          <w:rFonts w:hint="eastAsia"/>
          <w:szCs w:val="24"/>
          <w:lang w:eastAsia="zh-HK"/>
        </w:rPr>
        <w:t>m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proofErr w:type="spellEnd"/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:</w:t>
      </w:r>
      <w:proofErr w:type="gramEnd"/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HTML</w:t>
      </w:r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Fo</w:t>
      </w:r>
      <w:r w:rsidRPr="00CF7162">
        <w:rPr>
          <w:szCs w:val="24"/>
          <w:lang w:eastAsia="zh-TW"/>
        </w:rPr>
        <w:t>rm</w:t>
      </w:r>
    </w:p>
    <w:p w14:paraId="4BC4D4D5" w14:textId="70C69A92" w:rsidR="00C84846" w:rsidRPr="00CF7162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spellStart"/>
      <w:proofErr w:type="gramStart"/>
      <w:r w:rsidRPr="00CF7162">
        <w:rPr>
          <w:rFonts w:hint="eastAsia"/>
          <w:szCs w:val="24"/>
          <w:lang w:eastAsia="zh-HK"/>
        </w:rPr>
        <w:t>d</w:t>
      </w:r>
      <w:r w:rsidRPr="00CF7162">
        <w:rPr>
          <w:szCs w:val="24"/>
          <w:lang w:eastAsia="zh-HK"/>
        </w:rPr>
        <w:t>b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proofErr w:type="spellEnd"/>
      <w:r w:rsidRPr="00CF7162">
        <w:rPr>
          <w:szCs w:val="24"/>
          <w:lang w:eastAsia="zh-HK"/>
        </w:rPr>
        <w:t xml:space="preserve"> :</w:t>
      </w:r>
      <w:proofErr w:type="gramEnd"/>
      <w:r w:rsidRPr="00CF7162">
        <w:rPr>
          <w:szCs w:val="24"/>
          <w:lang w:eastAsia="zh-HK"/>
        </w:rPr>
        <w:t xml:space="preserve"> Retrieve data from DB</w:t>
      </w:r>
    </w:p>
    <w:p w14:paraId="592FC373" w14:textId="5FED3DAD" w:rsidR="00C84846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spellStart"/>
      <w:proofErr w:type="gramStart"/>
      <w:r w:rsidRPr="00CF7162">
        <w:rPr>
          <w:rFonts w:hint="eastAsia"/>
          <w:szCs w:val="24"/>
          <w:lang w:eastAsia="zh-HK"/>
        </w:rPr>
        <w:t>m</w:t>
      </w:r>
      <w:r w:rsidRPr="00CF7162">
        <w:rPr>
          <w:szCs w:val="24"/>
          <w:lang w:eastAsia="zh-HK"/>
        </w:rPr>
        <w:t>sg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proofErr w:type="spellEnd"/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:</w:t>
      </w:r>
      <w:proofErr w:type="gramEnd"/>
      <w:r w:rsidRPr="00CF7162">
        <w:rPr>
          <w:szCs w:val="24"/>
          <w:lang w:eastAsia="zh-HK"/>
        </w:rPr>
        <w:t xml:space="preserve"> Reply message to the user</w:t>
      </w:r>
    </w:p>
    <w:p w14:paraId="5A8CEFA0" w14:textId="00C82679" w:rsidR="00CF7162" w:rsidRDefault="00CF7162" w:rsidP="00CF7162">
      <w:pPr>
        <w:pStyle w:val="ListParagraph"/>
        <w:numPr>
          <w:ilvl w:val="0"/>
          <w:numId w:val="18"/>
        </w:numPr>
        <w:ind w:leftChars="0" w:right="29"/>
        <w:jc w:val="both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I</w:t>
      </w:r>
      <w:r>
        <w:rPr>
          <w:szCs w:val="24"/>
          <w:lang w:eastAsia="zh-HK"/>
        </w:rPr>
        <w:t>nclude files:</w:t>
      </w:r>
    </w:p>
    <w:p w14:paraId="363CF391" w14:textId="6F3D6BE6" w:rsidR="00B6611F" w:rsidRPr="00CF7162" w:rsidRDefault="00CF7162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spellStart"/>
      <w:proofErr w:type="gramStart"/>
      <w:r w:rsidRPr="00CF7162">
        <w:rPr>
          <w:rFonts w:hint="eastAsia"/>
          <w:szCs w:val="24"/>
          <w:lang w:eastAsia="zh-HK"/>
        </w:rPr>
        <w:t>d</w:t>
      </w:r>
      <w:r w:rsidRPr="00CF7162">
        <w:rPr>
          <w:szCs w:val="24"/>
          <w:lang w:eastAsia="zh-HK"/>
        </w:rPr>
        <w:t>b.inc.php</w:t>
      </w:r>
      <w:proofErr w:type="spellEnd"/>
      <w:r w:rsidR="0086079E">
        <w:rPr>
          <w:szCs w:val="24"/>
          <w:lang w:eastAsia="zh-HK"/>
        </w:rPr>
        <w:t xml:space="preserve"> </w:t>
      </w:r>
      <w:r w:rsidRPr="00CF7162">
        <w:rPr>
          <w:szCs w:val="24"/>
          <w:lang w:eastAsia="zh-HK"/>
        </w:rPr>
        <w:t>:</w:t>
      </w:r>
      <w:proofErr w:type="gramEnd"/>
      <w:r w:rsidRPr="00CF7162">
        <w:rPr>
          <w:szCs w:val="24"/>
          <w:lang w:eastAsia="zh-HK"/>
        </w:rPr>
        <w:t xml:space="preserve"> connect database; used by </w:t>
      </w:r>
      <w:r w:rsidR="00D4626D">
        <w:rPr>
          <w:szCs w:val="24"/>
          <w:lang w:eastAsia="zh-HK"/>
        </w:rPr>
        <w:t xml:space="preserve">all </w:t>
      </w:r>
      <w:proofErr w:type="spellStart"/>
      <w:r w:rsidR="00D4626D">
        <w:rPr>
          <w:szCs w:val="24"/>
          <w:lang w:eastAsia="zh-HK"/>
        </w:rPr>
        <w:t>db</w:t>
      </w:r>
      <w:r w:rsidRPr="00CF7162">
        <w:rPr>
          <w:i/>
          <w:szCs w:val="24"/>
          <w:u w:val="single"/>
          <w:lang w:eastAsia="zh-HK"/>
        </w:rPr>
        <w:t>xxx</w:t>
      </w:r>
      <w:r>
        <w:rPr>
          <w:szCs w:val="24"/>
          <w:lang w:eastAsia="zh-HK"/>
        </w:rPr>
        <w:t>.php</w:t>
      </w:r>
      <w:proofErr w:type="spellEnd"/>
      <w:r w:rsidR="00F25309">
        <w:rPr>
          <w:szCs w:val="24"/>
          <w:lang w:eastAsia="zh-HK"/>
        </w:rPr>
        <w:t xml:space="preserve"> and </w:t>
      </w:r>
      <w:proofErr w:type="spellStart"/>
      <w:r w:rsidR="00F25309">
        <w:rPr>
          <w:szCs w:val="24"/>
          <w:lang w:eastAsia="zh-HK"/>
        </w:rPr>
        <w:t>frmupdate.php</w:t>
      </w:r>
      <w:proofErr w:type="spellEnd"/>
    </w:p>
    <w:p w14:paraId="299B6D4A" w14:textId="77777777" w:rsidR="00B6611F" w:rsidRDefault="00B6611F">
      <w:pPr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14:paraId="30FE8C6A" w14:textId="6F34390E" w:rsidR="008D4C9E" w:rsidRDefault="008D4C9E" w:rsidP="005B66A0">
      <w:pPr>
        <w:ind w:right="29"/>
        <w:outlineLvl w:val="0"/>
        <w:rPr>
          <w:szCs w:val="24"/>
          <w:lang w:eastAsia="zh-TW"/>
        </w:rPr>
      </w:pPr>
    </w:p>
    <w:p w14:paraId="3D727CEC" w14:textId="745B8459" w:rsidR="00A304FF" w:rsidRPr="009E270A" w:rsidRDefault="00C46488" w:rsidP="005B66A0">
      <w:pPr>
        <w:ind w:right="29"/>
        <w:outlineLvl w:val="0"/>
        <w:rPr>
          <w:b/>
          <w:sz w:val="28"/>
          <w:szCs w:val="24"/>
          <w:lang w:eastAsia="zh-TW"/>
        </w:rPr>
      </w:pPr>
      <w:r w:rsidRPr="009E270A">
        <w:rPr>
          <w:b/>
          <w:sz w:val="28"/>
          <w:szCs w:val="24"/>
          <w:lang w:eastAsia="zh-TW"/>
        </w:rPr>
        <w:t xml:space="preserve">Import </w:t>
      </w:r>
      <w:r w:rsidR="00A304FF" w:rsidRPr="009E270A">
        <w:rPr>
          <w:b/>
          <w:sz w:val="28"/>
          <w:szCs w:val="24"/>
          <w:lang w:eastAsia="zh-TW"/>
        </w:rPr>
        <w:t>database</w:t>
      </w:r>
      <w:r w:rsidR="004E4580" w:rsidRPr="009E270A">
        <w:rPr>
          <w:b/>
          <w:sz w:val="28"/>
          <w:szCs w:val="24"/>
          <w:lang w:eastAsia="zh-TW"/>
        </w:rPr>
        <w:t xml:space="preserve"> from file</w:t>
      </w:r>
      <w:r w:rsidR="00A304FF" w:rsidRPr="009E270A">
        <w:rPr>
          <w:b/>
          <w:sz w:val="28"/>
          <w:szCs w:val="24"/>
          <w:lang w:eastAsia="zh-TW"/>
        </w:rPr>
        <w:t>:</w:t>
      </w:r>
    </w:p>
    <w:p w14:paraId="6EEEADCA" w14:textId="40672806" w:rsidR="00800F69" w:rsidRPr="00A4201C" w:rsidRDefault="00687708" w:rsidP="005B66A0">
      <w:pPr>
        <w:ind w:right="29"/>
        <w:outlineLvl w:val="0"/>
        <w:rPr>
          <w:sz w:val="32"/>
          <w:szCs w:val="24"/>
          <w:lang w:eastAsia="zh-TW"/>
        </w:rPr>
      </w:pPr>
      <w:r w:rsidRPr="00A4201C">
        <w:rPr>
          <w:sz w:val="32"/>
          <w:szCs w:val="24"/>
          <w:lang w:eastAsia="zh-TW"/>
        </w:rPr>
        <w:t>Start MySQL workbench, d</w:t>
      </w:r>
      <w:r w:rsidR="00410792" w:rsidRPr="00A4201C">
        <w:rPr>
          <w:sz w:val="32"/>
          <w:szCs w:val="24"/>
          <w:lang w:eastAsia="zh-TW"/>
        </w:rPr>
        <w:t xml:space="preserve">ownload </w:t>
      </w:r>
      <w:r w:rsidR="0078636A">
        <w:rPr>
          <w:sz w:val="32"/>
          <w:szCs w:val="24"/>
          <w:lang w:eastAsia="zh-TW"/>
        </w:rPr>
        <w:t>datafile</w:t>
      </w:r>
      <w:r w:rsidR="004A176C" w:rsidRPr="00A4201C">
        <w:rPr>
          <w:sz w:val="32"/>
          <w:szCs w:val="24"/>
          <w:lang w:eastAsia="zh-TW"/>
        </w:rPr>
        <w:t xml:space="preserve"> from Moodle</w:t>
      </w:r>
      <w:r w:rsidR="0078636A">
        <w:rPr>
          <w:sz w:val="32"/>
          <w:szCs w:val="24"/>
          <w:lang w:eastAsia="zh-TW"/>
        </w:rPr>
        <w:t xml:space="preserve"> and unzip it</w:t>
      </w:r>
      <w:r w:rsidR="0036253A" w:rsidRPr="00A4201C">
        <w:rPr>
          <w:sz w:val="32"/>
          <w:szCs w:val="24"/>
          <w:lang w:eastAsia="zh-TW"/>
        </w:rPr>
        <w:t>.</w:t>
      </w:r>
      <w:r w:rsidR="00800F69" w:rsidRPr="00A4201C">
        <w:rPr>
          <w:sz w:val="32"/>
          <w:szCs w:val="24"/>
          <w:lang w:eastAsia="zh-TW"/>
        </w:rPr>
        <w:t xml:space="preserve"> Click File </w:t>
      </w:r>
      <w:r w:rsidR="00800F69" w:rsidRPr="00A4201C">
        <w:rPr>
          <w:sz w:val="32"/>
          <w:szCs w:val="24"/>
          <w:lang w:eastAsia="zh-TW"/>
        </w:rPr>
        <w:sym w:font="Wingdings" w:char="F0E0"/>
      </w:r>
      <w:r w:rsidR="00800F69" w:rsidRPr="00A4201C">
        <w:rPr>
          <w:sz w:val="32"/>
          <w:szCs w:val="24"/>
          <w:lang w:eastAsia="zh-TW"/>
        </w:rPr>
        <w:t xml:space="preserve"> open SQL Script</w:t>
      </w:r>
      <w:r w:rsidR="000A3170" w:rsidRPr="00A4201C">
        <w:rPr>
          <w:sz w:val="32"/>
          <w:szCs w:val="24"/>
          <w:lang w:eastAsia="zh-TW"/>
        </w:rPr>
        <w:t xml:space="preserve"> </w:t>
      </w:r>
      <w:r w:rsidR="000A3170" w:rsidRPr="00A4201C">
        <w:rPr>
          <w:sz w:val="32"/>
          <w:szCs w:val="24"/>
          <w:lang w:eastAsia="zh-TW"/>
        </w:rPr>
        <w:sym w:font="Wingdings" w:char="F0E0"/>
      </w:r>
      <w:r w:rsidR="000A3170" w:rsidRPr="00A4201C">
        <w:rPr>
          <w:sz w:val="32"/>
          <w:szCs w:val="24"/>
          <w:lang w:eastAsia="zh-TW"/>
        </w:rPr>
        <w:t xml:space="preserve"> select the </w:t>
      </w:r>
      <w:proofErr w:type="spellStart"/>
      <w:r w:rsidR="000A3170" w:rsidRPr="00A4201C">
        <w:rPr>
          <w:sz w:val="32"/>
          <w:szCs w:val="24"/>
          <w:lang w:eastAsia="zh-TW"/>
        </w:rPr>
        <w:t>school.sql</w:t>
      </w:r>
      <w:proofErr w:type="spellEnd"/>
      <w:r w:rsidR="000A3170" w:rsidRPr="00A4201C">
        <w:rPr>
          <w:sz w:val="32"/>
          <w:szCs w:val="24"/>
          <w:lang w:eastAsia="zh-TW"/>
        </w:rPr>
        <w:t xml:space="preserve"> file </w:t>
      </w:r>
      <w:r w:rsidR="00F866B7" w:rsidRPr="00A4201C">
        <w:rPr>
          <w:sz w:val="32"/>
          <w:szCs w:val="24"/>
          <w:lang w:eastAsia="zh-TW"/>
        </w:rPr>
        <w:sym w:font="Wingdings" w:char="F0E0"/>
      </w:r>
      <w:r w:rsidR="00F866B7" w:rsidRPr="00A4201C">
        <w:rPr>
          <w:sz w:val="32"/>
          <w:szCs w:val="24"/>
          <w:lang w:eastAsia="zh-TW"/>
        </w:rPr>
        <w:t xml:space="preserve"> SQL file opened </w:t>
      </w:r>
      <w:r w:rsidR="00F866B7" w:rsidRPr="00A4201C">
        <w:rPr>
          <w:sz w:val="32"/>
          <w:szCs w:val="24"/>
          <w:lang w:eastAsia="zh-TW"/>
        </w:rPr>
        <w:sym w:font="Wingdings" w:char="F0E0"/>
      </w:r>
      <w:r w:rsidR="00F866B7" w:rsidRPr="00A4201C">
        <w:rPr>
          <w:sz w:val="32"/>
          <w:szCs w:val="24"/>
          <w:lang w:eastAsia="zh-TW"/>
        </w:rPr>
        <w:t xml:space="preserve"> Click Query </w:t>
      </w:r>
      <w:r w:rsidR="00F866B7" w:rsidRPr="00A4201C">
        <w:rPr>
          <w:sz w:val="32"/>
          <w:szCs w:val="24"/>
          <w:lang w:eastAsia="zh-TW"/>
        </w:rPr>
        <w:sym w:font="Wingdings" w:char="F0E0"/>
      </w:r>
      <w:r w:rsidR="00F866B7" w:rsidRPr="00A4201C">
        <w:rPr>
          <w:sz w:val="32"/>
          <w:szCs w:val="24"/>
          <w:lang w:eastAsia="zh-TW"/>
        </w:rPr>
        <w:t xml:space="preserve"> </w:t>
      </w:r>
      <w:proofErr w:type="gramStart"/>
      <w:r w:rsidR="00F866B7" w:rsidRPr="00A4201C">
        <w:rPr>
          <w:sz w:val="32"/>
          <w:szCs w:val="24"/>
          <w:lang w:eastAsia="zh-TW"/>
        </w:rPr>
        <w:t>Execute(</w:t>
      </w:r>
      <w:proofErr w:type="gramEnd"/>
      <w:r w:rsidR="00F866B7" w:rsidRPr="00A4201C">
        <w:rPr>
          <w:sz w:val="32"/>
          <w:szCs w:val="24"/>
          <w:lang w:eastAsia="zh-TW"/>
        </w:rPr>
        <w:t>All or Selection)</w:t>
      </w:r>
    </w:p>
    <w:p w14:paraId="18306245" w14:textId="1ACB7BEC" w:rsidR="00FE097F" w:rsidRDefault="00800F69" w:rsidP="005B66A0">
      <w:pPr>
        <w:ind w:right="29"/>
        <w:outlineLvl w:val="0"/>
        <w:rPr>
          <w:szCs w:val="24"/>
          <w:lang w:eastAsia="zh-TW"/>
        </w:rPr>
      </w:pPr>
      <w:r w:rsidRPr="00A4201C">
        <w:rPr>
          <w:noProof/>
          <w:sz w:val="28"/>
          <w:szCs w:val="24"/>
          <w:lang w:eastAsia="zh-TW"/>
        </w:rPr>
        <w:drawing>
          <wp:inline distT="0" distB="0" distL="0" distR="0" wp14:anchorId="60DEC2A5" wp14:editId="61AC8086">
            <wp:extent cx="2377440" cy="3200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53A" w:rsidRPr="00A4201C">
        <w:rPr>
          <w:sz w:val="28"/>
          <w:szCs w:val="24"/>
          <w:lang w:eastAsia="zh-TW"/>
        </w:rPr>
        <w:t xml:space="preserve"> </w:t>
      </w:r>
      <w:r w:rsidR="00F866B7">
        <w:rPr>
          <w:noProof/>
          <w:szCs w:val="24"/>
          <w:lang w:eastAsia="zh-TW"/>
        </w:rPr>
        <w:drawing>
          <wp:inline distT="0" distB="0" distL="0" distR="0" wp14:anchorId="1F082ADE" wp14:editId="1238AFB9">
            <wp:extent cx="2867025" cy="323478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27" cy="324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D841" w14:textId="77777777" w:rsidR="00110F7F" w:rsidRDefault="00110F7F" w:rsidP="005B66A0">
      <w:pPr>
        <w:ind w:right="29"/>
        <w:outlineLvl w:val="0"/>
        <w:rPr>
          <w:szCs w:val="24"/>
          <w:lang w:eastAsia="zh-TW"/>
        </w:rPr>
      </w:pPr>
    </w:p>
    <w:p w14:paraId="1FE3B623" w14:textId="796575F9" w:rsidR="00C46488" w:rsidRDefault="009E2C56" w:rsidP="005B66A0">
      <w:pPr>
        <w:ind w:right="29"/>
        <w:outlineLvl w:val="0"/>
        <w:rPr>
          <w:noProof/>
          <w:szCs w:val="24"/>
          <w:lang w:val="en-GB" w:eastAsia="zh-TW"/>
        </w:rPr>
      </w:pPr>
      <w:r>
        <w:rPr>
          <w:noProof/>
          <w:szCs w:val="24"/>
          <w:lang w:val="en-GB" w:eastAsia="zh-TW"/>
        </w:rPr>
        <w:t>After execut</w:t>
      </w:r>
      <w:r w:rsidR="00872DA5">
        <w:rPr>
          <w:noProof/>
          <w:szCs w:val="24"/>
          <w:lang w:val="en-GB" w:eastAsia="zh-TW"/>
        </w:rPr>
        <w:t>ing</w:t>
      </w:r>
      <w:r>
        <w:rPr>
          <w:noProof/>
          <w:szCs w:val="24"/>
          <w:lang w:val="en-GB" w:eastAsia="zh-TW"/>
        </w:rPr>
        <w:t xml:space="preserve"> the script, </w:t>
      </w:r>
      <w:r w:rsidR="00872DA5" w:rsidRPr="00872DA5">
        <w:rPr>
          <w:noProof/>
          <w:szCs w:val="24"/>
          <w:lang w:val="en-GB" w:eastAsia="zh-TW"/>
        </w:rPr>
        <w:t xml:space="preserve">refresh </w:t>
      </w:r>
      <w:r w:rsidR="00B116D9">
        <w:rPr>
          <w:noProof/>
          <w:szCs w:val="24"/>
          <w:lang w:val="en-GB" w:eastAsia="zh-TW"/>
        </w:rPr>
        <w:t>the schemas, you will see</w:t>
      </w:r>
      <w:r w:rsidR="00872DA5">
        <w:rPr>
          <w:noProof/>
          <w:szCs w:val="24"/>
          <w:lang w:val="en-GB" w:eastAsia="zh-TW"/>
        </w:rPr>
        <w:t xml:space="preserve"> a '</w:t>
      </w:r>
      <w:r w:rsidR="00B116D9" w:rsidRPr="002D1D98">
        <w:rPr>
          <w:noProof/>
          <w:color w:val="0070C0"/>
          <w:szCs w:val="24"/>
          <w:lang w:val="en-GB" w:eastAsia="zh-TW"/>
        </w:rPr>
        <w:t>school</w:t>
      </w:r>
      <w:r w:rsidR="00872DA5">
        <w:rPr>
          <w:noProof/>
          <w:szCs w:val="24"/>
          <w:lang w:val="en-GB" w:eastAsia="zh-TW"/>
        </w:rPr>
        <w:t>'</w:t>
      </w:r>
      <w:r w:rsidR="00B116D9">
        <w:rPr>
          <w:noProof/>
          <w:szCs w:val="24"/>
          <w:lang w:val="en-GB" w:eastAsia="zh-TW"/>
        </w:rPr>
        <w:t xml:space="preserve"> database</w:t>
      </w:r>
      <w:r w:rsidR="00872DA5">
        <w:rPr>
          <w:noProof/>
          <w:szCs w:val="24"/>
          <w:lang w:val="en-GB" w:eastAsia="zh-TW"/>
        </w:rPr>
        <w:t xml:space="preserve"> is </w:t>
      </w:r>
      <w:r w:rsidR="00B116D9">
        <w:rPr>
          <w:noProof/>
          <w:szCs w:val="24"/>
          <w:lang w:val="en-GB" w:eastAsia="zh-TW"/>
        </w:rPr>
        <w:t>created.</w:t>
      </w:r>
    </w:p>
    <w:p w14:paraId="4D651723" w14:textId="5CB82C86" w:rsidR="00B116D9" w:rsidRDefault="00B116D9" w:rsidP="005B66A0">
      <w:pPr>
        <w:ind w:right="29"/>
        <w:outlineLvl w:val="0"/>
        <w:rPr>
          <w:szCs w:val="24"/>
          <w:lang w:eastAsia="zh-TW"/>
        </w:rPr>
      </w:pPr>
      <w:r w:rsidRPr="00B116D9">
        <w:rPr>
          <w:noProof/>
          <w:szCs w:val="24"/>
          <w:lang w:eastAsia="zh-TW"/>
        </w:rPr>
        <w:drawing>
          <wp:inline distT="0" distB="0" distL="0" distR="0" wp14:anchorId="2090EEDE" wp14:editId="73287A7C">
            <wp:extent cx="2941575" cy="21033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562" w14:textId="75C91692" w:rsidR="00B3451F" w:rsidRDefault="00B3451F">
      <w:pPr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14:paraId="7722E408" w14:textId="77777777" w:rsidR="00B116D9" w:rsidRDefault="00B116D9" w:rsidP="005B66A0">
      <w:pPr>
        <w:ind w:right="29"/>
        <w:outlineLvl w:val="0"/>
        <w:rPr>
          <w:szCs w:val="24"/>
          <w:lang w:eastAsia="zh-TW"/>
        </w:rPr>
      </w:pPr>
    </w:p>
    <w:p w14:paraId="7AC9B2E8" w14:textId="77777777" w:rsidR="008704F3" w:rsidRPr="009E270A" w:rsidRDefault="008704F3" w:rsidP="008704F3">
      <w:pPr>
        <w:ind w:right="29"/>
        <w:outlineLvl w:val="0"/>
        <w:rPr>
          <w:b/>
          <w:sz w:val="28"/>
          <w:szCs w:val="24"/>
        </w:rPr>
      </w:pPr>
      <w:r w:rsidRPr="009E270A">
        <w:rPr>
          <w:rFonts w:hint="eastAsia"/>
          <w:b/>
          <w:sz w:val="28"/>
          <w:szCs w:val="24"/>
          <w:lang w:eastAsia="zh-TW"/>
        </w:rPr>
        <w:t>Sh</w:t>
      </w:r>
      <w:r w:rsidRPr="009E270A">
        <w:rPr>
          <w:b/>
          <w:sz w:val="28"/>
          <w:szCs w:val="24"/>
          <w:lang w:eastAsia="zh-TW"/>
        </w:rPr>
        <w:t>ow table structure</w:t>
      </w:r>
      <w:r w:rsidRPr="009E270A">
        <w:rPr>
          <w:b/>
          <w:sz w:val="28"/>
          <w:szCs w:val="24"/>
        </w:rPr>
        <w:t>:</w:t>
      </w:r>
    </w:p>
    <w:p w14:paraId="26E17022" w14:textId="44A3220C" w:rsidR="008704F3" w:rsidRPr="009E270A" w:rsidRDefault="008704F3" w:rsidP="008704F3">
      <w:pPr>
        <w:ind w:right="29"/>
        <w:outlineLvl w:val="0"/>
        <w:rPr>
          <w:sz w:val="28"/>
          <w:szCs w:val="24"/>
          <w:lang w:eastAsia="zh-TW"/>
        </w:rPr>
      </w:pPr>
      <w:r w:rsidRPr="009E270A">
        <w:rPr>
          <w:rFonts w:hint="eastAsia"/>
          <w:sz w:val="28"/>
          <w:szCs w:val="24"/>
          <w:lang w:eastAsia="zh-TW"/>
        </w:rPr>
        <w:t>Cl</w:t>
      </w:r>
      <w:r w:rsidRPr="009E270A">
        <w:rPr>
          <w:sz w:val="28"/>
          <w:szCs w:val="24"/>
          <w:lang w:eastAsia="zh-TW"/>
        </w:rPr>
        <w:t xml:space="preserve">ick student </w:t>
      </w:r>
      <w:r w:rsidRPr="009E270A">
        <w:rPr>
          <w:sz w:val="28"/>
          <w:szCs w:val="24"/>
          <w:lang w:eastAsia="zh-TW"/>
        </w:rPr>
        <w:sym w:font="Wingdings" w:char="F0E0"/>
      </w:r>
      <w:r w:rsidRPr="009E270A">
        <w:rPr>
          <w:sz w:val="28"/>
          <w:szCs w:val="24"/>
          <w:lang w:eastAsia="zh-TW"/>
        </w:rPr>
        <w:t xml:space="preserve"> </w:t>
      </w:r>
      <w:r w:rsidR="00216AFC" w:rsidRPr="009E270A">
        <w:rPr>
          <w:sz w:val="28"/>
          <w:szCs w:val="24"/>
          <w:lang w:eastAsia="zh-TW"/>
        </w:rPr>
        <w:t>Click spanner icon</w:t>
      </w:r>
    </w:p>
    <w:p w14:paraId="4D39CA10" w14:textId="6C43A6DD" w:rsidR="00630077" w:rsidRDefault="00630077" w:rsidP="008704F3">
      <w:pPr>
        <w:ind w:right="29"/>
        <w:outlineLvl w:val="0"/>
        <w:rPr>
          <w:szCs w:val="24"/>
          <w:lang w:eastAsia="zh-TW"/>
        </w:rPr>
      </w:pPr>
      <w:r w:rsidRPr="00630077">
        <w:rPr>
          <w:noProof/>
          <w:szCs w:val="24"/>
          <w:lang w:eastAsia="zh-TW"/>
        </w:rPr>
        <w:drawing>
          <wp:inline distT="0" distB="0" distL="0" distR="0" wp14:anchorId="1EF080B9" wp14:editId="7CD0AD65">
            <wp:extent cx="2552700" cy="2046107"/>
            <wp:effectExtent l="19050" t="19050" r="1905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701" cy="20509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655974" w14:textId="77777777" w:rsidR="00DA3773" w:rsidRDefault="00DA3773" w:rsidP="008704F3">
      <w:pPr>
        <w:ind w:right="29"/>
        <w:outlineLvl w:val="0"/>
        <w:rPr>
          <w:szCs w:val="24"/>
          <w:lang w:eastAsia="zh-TW"/>
        </w:rPr>
      </w:pPr>
    </w:p>
    <w:p w14:paraId="28B51526" w14:textId="56EAEFE0" w:rsidR="000A7195" w:rsidRPr="009E270A" w:rsidRDefault="000A7195" w:rsidP="008704F3">
      <w:pPr>
        <w:ind w:right="29"/>
        <w:outlineLvl w:val="0"/>
        <w:rPr>
          <w:sz w:val="28"/>
          <w:szCs w:val="24"/>
          <w:lang w:eastAsia="zh-TW"/>
        </w:rPr>
      </w:pPr>
      <w:r w:rsidRPr="009E270A">
        <w:rPr>
          <w:sz w:val="28"/>
          <w:szCs w:val="24"/>
          <w:lang w:eastAsia="zh-TW"/>
        </w:rPr>
        <w:t xml:space="preserve">You will see the following </w:t>
      </w:r>
      <w:r w:rsidR="00A17C05" w:rsidRPr="009E270A">
        <w:rPr>
          <w:sz w:val="28"/>
          <w:szCs w:val="24"/>
          <w:lang w:eastAsia="zh-TW"/>
        </w:rPr>
        <w:t>table structure</w:t>
      </w:r>
    </w:p>
    <w:p w14:paraId="319799F3" w14:textId="470A3F50" w:rsidR="008704F3" w:rsidRDefault="00DA3773" w:rsidP="008704F3">
      <w:pPr>
        <w:ind w:right="29"/>
        <w:outlineLvl w:val="0"/>
        <w:rPr>
          <w:szCs w:val="24"/>
        </w:rPr>
      </w:pPr>
      <w:r w:rsidRPr="00DA3773">
        <w:rPr>
          <w:noProof/>
          <w:szCs w:val="24"/>
        </w:rPr>
        <w:drawing>
          <wp:inline distT="0" distB="0" distL="0" distR="0" wp14:anchorId="6F2BC3DE" wp14:editId="40C8772F">
            <wp:extent cx="5305425" cy="1875026"/>
            <wp:effectExtent l="19050" t="19050" r="952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149" cy="1876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E5361E" w14:textId="77777777" w:rsidR="00DA3773" w:rsidRDefault="00DA3773" w:rsidP="008704F3">
      <w:pPr>
        <w:ind w:right="29"/>
        <w:outlineLvl w:val="0"/>
        <w:rPr>
          <w:szCs w:val="24"/>
          <w:lang w:eastAsia="zh-TW"/>
        </w:rPr>
      </w:pPr>
    </w:p>
    <w:p w14:paraId="1FF9D1B3" w14:textId="6682B84C" w:rsidR="008704F3" w:rsidRPr="009E270A" w:rsidRDefault="008704F3" w:rsidP="008704F3">
      <w:pPr>
        <w:ind w:right="29"/>
        <w:outlineLvl w:val="0"/>
        <w:rPr>
          <w:sz w:val="28"/>
          <w:szCs w:val="24"/>
          <w:lang w:eastAsia="zh-TW"/>
        </w:rPr>
      </w:pPr>
      <w:r w:rsidRPr="009E270A">
        <w:rPr>
          <w:rFonts w:hint="eastAsia"/>
          <w:sz w:val="28"/>
          <w:szCs w:val="24"/>
          <w:lang w:eastAsia="zh-TW"/>
        </w:rPr>
        <w:t>W</w:t>
      </w:r>
      <w:r w:rsidRPr="009E270A">
        <w:rPr>
          <w:sz w:val="28"/>
          <w:szCs w:val="24"/>
          <w:lang w:eastAsia="zh-TW"/>
        </w:rPr>
        <w:t>hen new record has been created:</w:t>
      </w:r>
    </w:p>
    <w:p w14:paraId="4DEE925F" w14:textId="4CD14B2F" w:rsidR="008704F3" w:rsidRPr="009E270A" w:rsidRDefault="008704F3" w:rsidP="008704F3">
      <w:pPr>
        <w:pStyle w:val="ListParagraph"/>
        <w:numPr>
          <w:ilvl w:val="0"/>
          <w:numId w:val="18"/>
        </w:numPr>
        <w:ind w:leftChars="0" w:right="29"/>
        <w:outlineLvl w:val="0"/>
        <w:rPr>
          <w:sz w:val="28"/>
          <w:szCs w:val="24"/>
          <w:lang w:eastAsia="zh-TW"/>
        </w:rPr>
      </w:pPr>
      <w:r w:rsidRPr="009E270A">
        <w:rPr>
          <w:rFonts w:hint="eastAsia"/>
          <w:sz w:val="28"/>
          <w:szCs w:val="24"/>
          <w:lang w:eastAsia="zh-TW"/>
        </w:rPr>
        <w:t>A</w:t>
      </w:r>
      <w:r w:rsidRPr="009E270A">
        <w:rPr>
          <w:sz w:val="28"/>
          <w:szCs w:val="24"/>
          <w:lang w:eastAsia="zh-TW"/>
        </w:rPr>
        <w:t>UTO_INCREMENT</w:t>
      </w:r>
      <w:r w:rsidR="002D1D98">
        <w:rPr>
          <w:sz w:val="28"/>
          <w:szCs w:val="24"/>
          <w:lang w:eastAsia="zh-TW"/>
        </w:rPr>
        <w:t xml:space="preserve"> (AI)</w:t>
      </w:r>
      <w:r w:rsidRPr="009E270A">
        <w:rPr>
          <w:sz w:val="28"/>
          <w:szCs w:val="24"/>
          <w:lang w:eastAsia="zh-TW"/>
        </w:rPr>
        <w:t>: generate ID automatically</w:t>
      </w:r>
    </w:p>
    <w:p w14:paraId="54723840" w14:textId="0F5B5885" w:rsidR="008704F3" w:rsidRPr="009E270A" w:rsidRDefault="008704F3" w:rsidP="008704F3">
      <w:pPr>
        <w:pStyle w:val="ListParagraph"/>
        <w:numPr>
          <w:ilvl w:val="0"/>
          <w:numId w:val="18"/>
        </w:numPr>
        <w:ind w:leftChars="0" w:right="29"/>
        <w:outlineLvl w:val="0"/>
        <w:rPr>
          <w:sz w:val="28"/>
          <w:szCs w:val="24"/>
          <w:lang w:eastAsia="zh-TW"/>
        </w:rPr>
      </w:pPr>
      <w:r w:rsidRPr="009E270A">
        <w:rPr>
          <w:rFonts w:hint="eastAsia"/>
          <w:sz w:val="28"/>
          <w:szCs w:val="24"/>
          <w:lang w:eastAsia="zh-TW"/>
        </w:rPr>
        <w:t>C</w:t>
      </w:r>
      <w:r w:rsidRPr="009E270A">
        <w:rPr>
          <w:sz w:val="28"/>
          <w:szCs w:val="24"/>
          <w:lang w:eastAsia="zh-TW"/>
        </w:rPr>
        <w:t xml:space="preserve">URRENT_TIMESTAMP: generate </w:t>
      </w:r>
      <w:r w:rsidR="0035627D" w:rsidRPr="009E270A">
        <w:rPr>
          <w:sz w:val="28"/>
          <w:szCs w:val="24"/>
          <w:lang w:eastAsia="zh-TW"/>
        </w:rPr>
        <w:t>current date</w:t>
      </w:r>
      <w:r w:rsidRPr="009E270A">
        <w:rPr>
          <w:sz w:val="28"/>
          <w:szCs w:val="24"/>
          <w:lang w:eastAsia="zh-TW"/>
        </w:rPr>
        <w:t xml:space="preserve"> and time automatically</w:t>
      </w:r>
    </w:p>
    <w:p w14:paraId="1909FFFC" w14:textId="2FAE1501" w:rsidR="008704F3" w:rsidRPr="009E270A" w:rsidRDefault="008704F3" w:rsidP="005B66A0">
      <w:pPr>
        <w:ind w:right="29"/>
        <w:outlineLvl w:val="0"/>
        <w:rPr>
          <w:sz w:val="28"/>
          <w:szCs w:val="24"/>
          <w:lang w:eastAsia="zh-TW"/>
        </w:rPr>
      </w:pPr>
    </w:p>
    <w:p w14:paraId="7D085AD8" w14:textId="77777777" w:rsidR="000D364F" w:rsidRPr="009E270A" w:rsidRDefault="000D364F" w:rsidP="000D364F">
      <w:pPr>
        <w:ind w:right="29"/>
        <w:outlineLvl w:val="0"/>
        <w:rPr>
          <w:sz w:val="28"/>
          <w:szCs w:val="24"/>
        </w:rPr>
      </w:pPr>
    </w:p>
    <w:p w14:paraId="475CE52C" w14:textId="788A8F84" w:rsidR="00410792" w:rsidRPr="009E270A" w:rsidRDefault="00410792" w:rsidP="00410792">
      <w:pPr>
        <w:ind w:right="29"/>
        <w:outlineLvl w:val="0"/>
        <w:rPr>
          <w:b/>
          <w:sz w:val="28"/>
          <w:szCs w:val="24"/>
        </w:rPr>
      </w:pPr>
      <w:r w:rsidRPr="009E270A">
        <w:rPr>
          <w:rFonts w:hint="eastAsia"/>
          <w:b/>
          <w:sz w:val="28"/>
          <w:szCs w:val="24"/>
        </w:rPr>
        <w:t>Brows</w:t>
      </w:r>
      <w:r w:rsidRPr="009E270A">
        <w:rPr>
          <w:b/>
          <w:sz w:val="28"/>
          <w:szCs w:val="24"/>
        </w:rPr>
        <w:t xml:space="preserve">e </w:t>
      </w:r>
      <w:r w:rsidR="004E4580" w:rsidRPr="009E270A">
        <w:rPr>
          <w:b/>
          <w:sz w:val="28"/>
          <w:szCs w:val="24"/>
        </w:rPr>
        <w:t xml:space="preserve">table </w:t>
      </w:r>
      <w:r w:rsidRPr="009E270A">
        <w:rPr>
          <w:b/>
          <w:sz w:val="28"/>
          <w:szCs w:val="24"/>
        </w:rPr>
        <w:t>recor</w:t>
      </w:r>
      <w:r w:rsidR="004E4580" w:rsidRPr="009E270A">
        <w:rPr>
          <w:b/>
          <w:sz w:val="28"/>
          <w:szCs w:val="24"/>
        </w:rPr>
        <w:t>d</w:t>
      </w:r>
      <w:r w:rsidRPr="009E270A">
        <w:rPr>
          <w:b/>
          <w:sz w:val="28"/>
          <w:szCs w:val="24"/>
        </w:rPr>
        <w:t>:</w:t>
      </w:r>
    </w:p>
    <w:p w14:paraId="51D0AC30" w14:textId="2846750F" w:rsidR="00410792" w:rsidRPr="009E270A" w:rsidRDefault="00410792" w:rsidP="00410792">
      <w:pPr>
        <w:ind w:right="29"/>
        <w:outlineLvl w:val="0"/>
        <w:rPr>
          <w:sz w:val="28"/>
          <w:szCs w:val="24"/>
          <w:lang w:eastAsia="zh-TW"/>
        </w:rPr>
      </w:pPr>
      <w:r w:rsidRPr="009E270A">
        <w:rPr>
          <w:rFonts w:hint="eastAsia"/>
          <w:sz w:val="28"/>
          <w:szCs w:val="24"/>
          <w:lang w:eastAsia="zh-TW"/>
        </w:rPr>
        <w:t>Cl</w:t>
      </w:r>
      <w:r w:rsidRPr="009E270A">
        <w:rPr>
          <w:sz w:val="28"/>
          <w:szCs w:val="24"/>
          <w:lang w:eastAsia="zh-TW"/>
        </w:rPr>
        <w:t xml:space="preserve">ick </w:t>
      </w:r>
      <w:r w:rsidR="00B35520" w:rsidRPr="009E270A">
        <w:rPr>
          <w:sz w:val="28"/>
          <w:szCs w:val="24"/>
          <w:lang w:eastAsia="zh-TW"/>
        </w:rPr>
        <w:t xml:space="preserve">student </w:t>
      </w:r>
      <w:r w:rsidR="00B35520" w:rsidRPr="009E270A">
        <w:rPr>
          <w:sz w:val="28"/>
          <w:szCs w:val="24"/>
          <w:lang w:eastAsia="zh-TW"/>
        </w:rPr>
        <w:sym w:font="Wingdings" w:char="F0E0"/>
      </w:r>
      <w:r w:rsidR="00B35520" w:rsidRPr="009E270A">
        <w:rPr>
          <w:sz w:val="28"/>
          <w:szCs w:val="24"/>
          <w:lang w:eastAsia="zh-TW"/>
        </w:rPr>
        <w:t xml:space="preserve"> </w:t>
      </w:r>
      <w:r w:rsidR="00330BC8" w:rsidRPr="009E270A">
        <w:rPr>
          <w:sz w:val="28"/>
          <w:szCs w:val="24"/>
          <w:lang w:eastAsia="zh-TW"/>
        </w:rPr>
        <w:t xml:space="preserve">Click table icon </w:t>
      </w:r>
    </w:p>
    <w:p w14:paraId="320596EB" w14:textId="52528336" w:rsidR="00330BC8" w:rsidRDefault="00330BC8" w:rsidP="00410792">
      <w:pPr>
        <w:ind w:right="29"/>
        <w:outlineLvl w:val="0"/>
        <w:rPr>
          <w:szCs w:val="24"/>
        </w:rPr>
      </w:pPr>
      <w:r w:rsidRPr="00330BC8">
        <w:rPr>
          <w:noProof/>
          <w:szCs w:val="24"/>
        </w:rPr>
        <w:drawing>
          <wp:inline distT="0" distB="0" distL="0" distR="0" wp14:anchorId="42808CCD" wp14:editId="0C231E71">
            <wp:extent cx="2481513" cy="1905000"/>
            <wp:effectExtent l="19050" t="19050" r="1460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904" cy="19091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F42047" w14:textId="07BB9E9E" w:rsidR="004E4580" w:rsidRDefault="004E4580" w:rsidP="00410792">
      <w:pPr>
        <w:ind w:right="29"/>
        <w:outlineLvl w:val="0"/>
        <w:rPr>
          <w:szCs w:val="24"/>
        </w:rPr>
      </w:pPr>
    </w:p>
    <w:p w14:paraId="43C0BF9B" w14:textId="5759F610" w:rsidR="00502D1E" w:rsidRDefault="00502D1E" w:rsidP="00410792">
      <w:pPr>
        <w:ind w:right="29"/>
        <w:outlineLvl w:val="0"/>
        <w:rPr>
          <w:szCs w:val="24"/>
        </w:rPr>
      </w:pPr>
    </w:p>
    <w:p w14:paraId="3141A37F" w14:textId="3E2A1741" w:rsidR="00DA3773" w:rsidRDefault="00DA3773">
      <w:pPr>
        <w:rPr>
          <w:szCs w:val="24"/>
        </w:rPr>
      </w:pPr>
      <w:r>
        <w:rPr>
          <w:szCs w:val="24"/>
        </w:rPr>
        <w:br w:type="page"/>
      </w:r>
    </w:p>
    <w:p w14:paraId="6FCAE377" w14:textId="77777777" w:rsidR="00DA3773" w:rsidRDefault="00DA3773" w:rsidP="00410792">
      <w:pPr>
        <w:ind w:right="29"/>
        <w:outlineLvl w:val="0"/>
        <w:rPr>
          <w:szCs w:val="24"/>
        </w:rPr>
      </w:pPr>
    </w:p>
    <w:p w14:paraId="49EEDEE6" w14:textId="77777777" w:rsidR="009E4DF1" w:rsidRPr="004A3841" w:rsidRDefault="009E4DF1" w:rsidP="009E4DF1">
      <w:pPr>
        <w:ind w:right="29"/>
        <w:outlineLvl w:val="0"/>
        <w:rPr>
          <w:b/>
          <w:sz w:val="28"/>
          <w:szCs w:val="24"/>
        </w:rPr>
      </w:pPr>
      <w:r w:rsidRPr="004A3841">
        <w:rPr>
          <w:rFonts w:hint="eastAsia"/>
          <w:b/>
          <w:sz w:val="28"/>
          <w:szCs w:val="24"/>
        </w:rPr>
        <w:t>I</w:t>
      </w:r>
      <w:r w:rsidRPr="004A3841">
        <w:rPr>
          <w:b/>
          <w:sz w:val="28"/>
          <w:szCs w:val="24"/>
        </w:rPr>
        <w:t>nsert record into table:</w:t>
      </w:r>
    </w:p>
    <w:p w14:paraId="6BE9F6CB" w14:textId="77777777" w:rsidR="009E4DF1" w:rsidRPr="004A3841" w:rsidRDefault="009E4DF1" w:rsidP="009E4DF1">
      <w:pPr>
        <w:ind w:right="29"/>
        <w:outlineLvl w:val="0"/>
        <w:rPr>
          <w:sz w:val="28"/>
          <w:szCs w:val="24"/>
          <w:lang w:eastAsia="zh-TW"/>
        </w:rPr>
      </w:pPr>
      <w:r w:rsidRPr="004A3841">
        <w:rPr>
          <w:rFonts w:hint="eastAsia"/>
          <w:sz w:val="28"/>
          <w:szCs w:val="24"/>
          <w:lang w:eastAsia="zh-TW"/>
        </w:rPr>
        <w:t>Cl</w:t>
      </w:r>
      <w:r w:rsidRPr="004A3841">
        <w:rPr>
          <w:sz w:val="28"/>
          <w:szCs w:val="24"/>
          <w:lang w:eastAsia="zh-TW"/>
        </w:rPr>
        <w:t xml:space="preserve">ick student </w:t>
      </w:r>
      <w:r w:rsidRPr="004A3841">
        <w:rPr>
          <w:sz w:val="28"/>
          <w:szCs w:val="24"/>
          <w:lang w:eastAsia="zh-TW"/>
        </w:rPr>
        <w:sym w:font="Wingdings" w:char="F0E0"/>
      </w:r>
      <w:r w:rsidRPr="004A3841">
        <w:rPr>
          <w:sz w:val="28"/>
          <w:szCs w:val="24"/>
          <w:lang w:eastAsia="zh-TW"/>
        </w:rPr>
        <w:t xml:space="preserve"> Insert</w:t>
      </w:r>
      <w:r w:rsidRPr="004A3841">
        <w:rPr>
          <w:rFonts w:hint="eastAsia"/>
          <w:sz w:val="28"/>
          <w:szCs w:val="24"/>
          <w:lang w:eastAsia="zh-TW"/>
        </w:rPr>
        <w:t>,</w:t>
      </w:r>
      <w:r w:rsidRPr="004A3841">
        <w:rPr>
          <w:sz w:val="28"/>
          <w:szCs w:val="24"/>
          <w:lang w:eastAsia="zh-TW"/>
        </w:rPr>
        <w:t xml:space="preserve"> create the following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3006"/>
        <w:gridCol w:w="3007"/>
      </w:tblGrid>
      <w:tr w:rsidR="009E4DF1" w14:paraId="1B8703FD" w14:textId="77777777" w:rsidTr="004A3841">
        <w:tc>
          <w:tcPr>
            <w:tcW w:w="1358" w:type="dxa"/>
          </w:tcPr>
          <w:p w14:paraId="09ADB067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i</w:t>
            </w:r>
            <w:r>
              <w:rPr>
                <w:szCs w:val="24"/>
                <w:lang w:eastAsia="zh-TW"/>
              </w:rPr>
              <w:t>d</w:t>
            </w:r>
          </w:p>
        </w:tc>
        <w:tc>
          <w:tcPr>
            <w:tcW w:w="3006" w:type="dxa"/>
          </w:tcPr>
          <w:p w14:paraId="67550D32" w14:textId="77777777" w:rsidR="009E4DF1" w:rsidRDefault="009E4DF1" w:rsidP="004A3841">
            <w:pPr>
              <w:ind w:right="29"/>
              <w:outlineLvl w:val="0"/>
              <w:rPr>
                <w:szCs w:val="24"/>
              </w:rPr>
            </w:pPr>
          </w:p>
        </w:tc>
        <w:tc>
          <w:tcPr>
            <w:tcW w:w="3007" w:type="dxa"/>
          </w:tcPr>
          <w:p w14:paraId="44E836B1" w14:textId="77777777" w:rsidR="009E4DF1" w:rsidRDefault="009E4DF1" w:rsidP="004A3841">
            <w:pPr>
              <w:ind w:right="29"/>
              <w:outlineLvl w:val="0"/>
              <w:rPr>
                <w:szCs w:val="24"/>
              </w:rPr>
            </w:pPr>
          </w:p>
        </w:tc>
      </w:tr>
      <w:tr w:rsidR="009E4DF1" w14:paraId="254BE4DF" w14:textId="77777777" w:rsidTr="004A3841">
        <w:tc>
          <w:tcPr>
            <w:tcW w:w="1358" w:type="dxa"/>
          </w:tcPr>
          <w:p w14:paraId="25B0B2AA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n</w:t>
            </w:r>
            <w:r>
              <w:rPr>
                <w:szCs w:val="24"/>
                <w:lang w:eastAsia="zh-TW"/>
              </w:rPr>
              <w:t>ame</w:t>
            </w:r>
          </w:p>
        </w:tc>
        <w:tc>
          <w:tcPr>
            <w:tcW w:w="3006" w:type="dxa"/>
          </w:tcPr>
          <w:p w14:paraId="06C2EE9D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P</w:t>
            </w:r>
            <w:r>
              <w:rPr>
                <w:szCs w:val="24"/>
                <w:lang w:eastAsia="zh-TW"/>
              </w:rPr>
              <w:t>eter</w:t>
            </w:r>
          </w:p>
        </w:tc>
        <w:tc>
          <w:tcPr>
            <w:tcW w:w="3007" w:type="dxa"/>
          </w:tcPr>
          <w:p w14:paraId="7F48C21E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S</w:t>
            </w:r>
            <w:r>
              <w:rPr>
                <w:szCs w:val="24"/>
                <w:lang w:eastAsia="zh-TW"/>
              </w:rPr>
              <w:t>am</w:t>
            </w:r>
          </w:p>
        </w:tc>
      </w:tr>
      <w:tr w:rsidR="009E4DF1" w14:paraId="4A7D4D7F" w14:textId="77777777" w:rsidTr="004A3841">
        <w:tc>
          <w:tcPr>
            <w:tcW w:w="1358" w:type="dxa"/>
          </w:tcPr>
          <w:p w14:paraId="6B980F1C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c</w:t>
            </w:r>
            <w:r>
              <w:rPr>
                <w:szCs w:val="24"/>
                <w:lang w:eastAsia="zh-TW"/>
              </w:rPr>
              <w:t>lass</w:t>
            </w:r>
          </w:p>
        </w:tc>
        <w:tc>
          <w:tcPr>
            <w:tcW w:w="3006" w:type="dxa"/>
          </w:tcPr>
          <w:p w14:paraId="438885AE" w14:textId="53648ACE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szCs w:val="24"/>
                <w:lang w:eastAsia="zh-TW"/>
              </w:rPr>
              <w:t>1</w:t>
            </w:r>
          </w:p>
        </w:tc>
        <w:tc>
          <w:tcPr>
            <w:tcW w:w="3007" w:type="dxa"/>
          </w:tcPr>
          <w:p w14:paraId="677D3C40" w14:textId="7D1CD4BE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r>
              <w:rPr>
                <w:rFonts w:hint="eastAsia"/>
                <w:szCs w:val="24"/>
                <w:lang w:eastAsia="zh-TW"/>
              </w:rPr>
              <w:t>2</w:t>
            </w:r>
          </w:p>
        </w:tc>
      </w:tr>
      <w:tr w:rsidR="009E4DF1" w14:paraId="561FAD49" w14:textId="77777777" w:rsidTr="004A3841">
        <w:tc>
          <w:tcPr>
            <w:tcW w:w="1358" w:type="dxa"/>
          </w:tcPr>
          <w:p w14:paraId="4412F0B4" w14:textId="77777777" w:rsidR="009E4DF1" w:rsidRDefault="009E4DF1" w:rsidP="004A3841">
            <w:pPr>
              <w:ind w:right="29"/>
              <w:outlineLvl w:val="0"/>
              <w:rPr>
                <w:szCs w:val="24"/>
                <w:lang w:eastAsia="zh-TW"/>
              </w:rPr>
            </w:pPr>
            <w:proofErr w:type="spellStart"/>
            <w:r>
              <w:rPr>
                <w:rFonts w:hint="eastAsia"/>
                <w:szCs w:val="24"/>
                <w:lang w:eastAsia="zh-TW"/>
              </w:rPr>
              <w:t>u</w:t>
            </w:r>
            <w:r>
              <w:rPr>
                <w:szCs w:val="24"/>
                <w:lang w:eastAsia="zh-TW"/>
              </w:rPr>
              <w:t>pdate_at</w:t>
            </w:r>
            <w:proofErr w:type="spellEnd"/>
          </w:p>
        </w:tc>
        <w:tc>
          <w:tcPr>
            <w:tcW w:w="3006" w:type="dxa"/>
          </w:tcPr>
          <w:p w14:paraId="25A914FD" w14:textId="77777777" w:rsidR="009E4DF1" w:rsidRDefault="009E4DF1" w:rsidP="004A3841">
            <w:pPr>
              <w:ind w:right="29"/>
              <w:outlineLvl w:val="0"/>
              <w:rPr>
                <w:szCs w:val="24"/>
              </w:rPr>
            </w:pPr>
            <w:r w:rsidRPr="00D22B96">
              <w:rPr>
                <w:szCs w:val="24"/>
              </w:rPr>
              <w:t>CURRENT_TIMESTAMP</w:t>
            </w:r>
          </w:p>
        </w:tc>
        <w:tc>
          <w:tcPr>
            <w:tcW w:w="3007" w:type="dxa"/>
          </w:tcPr>
          <w:p w14:paraId="62970174" w14:textId="77777777" w:rsidR="009E4DF1" w:rsidRDefault="009E4DF1" w:rsidP="004A3841">
            <w:pPr>
              <w:ind w:right="29"/>
              <w:outlineLvl w:val="0"/>
              <w:rPr>
                <w:szCs w:val="24"/>
              </w:rPr>
            </w:pPr>
            <w:r w:rsidRPr="00D22B96">
              <w:rPr>
                <w:szCs w:val="24"/>
              </w:rPr>
              <w:t>CURRENT_TIMESTAMP</w:t>
            </w:r>
          </w:p>
        </w:tc>
      </w:tr>
      <w:tr w:rsidR="00F76EF2" w14:paraId="1AF1F742" w14:textId="77777777" w:rsidTr="004A3841">
        <w:tc>
          <w:tcPr>
            <w:tcW w:w="1358" w:type="dxa"/>
          </w:tcPr>
          <w:p w14:paraId="362FEA7F" w14:textId="77777777" w:rsidR="00F76EF2" w:rsidRDefault="00F76EF2" w:rsidP="004A3841">
            <w:pPr>
              <w:ind w:right="29"/>
              <w:outlineLvl w:val="0"/>
              <w:rPr>
                <w:szCs w:val="24"/>
                <w:lang w:eastAsia="zh-TW"/>
              </w:rPr>
            </w:pPr>
          </w:p>
        </w:tc>
        <w:tc>
          <w:tcPr>
            <w:tcW w:w="3006" w:type="dxa"/>
          </w:tcPr>
          <w:p w14:paraId="6743CC13" w14:textId="77777777" w:rsidR="00F76EF2" w:rsidRPr="00D22B96" w:rsidRDefault="00F76EF2" w:rsidP="004A3841">
            <w:pPr>
              <w:ind w:right="29"/>
              <w:outlineLvl w:val="0"/>
              <w:rPr>
                <w:szCs w:val="24"/>
              </w:rPr>
            </w:pPr>
          </w:p>
        </w:tc>
        <w:tc>
          <w:tcPr>
            <w:tcW w:w="3007" w:type="dxa"/>
          </w:tcPr>
          <w:p w14:paraId="2EF8D436" w14:textId="77777777" w:rsidR="00F76EF2" w:rsidRPr="00D22B96" w:rsidRDefault="00F76EF2" w:rsidP="004A3841">
            <w:pPr>
              <w:ind w:right="29"/>
              <w:outlineLvl w:val="0"/>
              <w:rPr>
                <w:szCs w:val="24"/>
              </w:rPr>
            </w:pPr>
          </w:p>
        </w:tc>
      </w:tr>
    </w:tbl>
    <w:p w14:paraId="1CBC707D" w14:textId="46250F87" w:rsidR="009E4DF1" w:rsidRPr="004A3841" w:rsidRDefault="00A85149" w:rsidP="00453216">
      <w:pPr>
        <w:ind w:right="29"/>
        <w:rPr>
          <w:bCs/>
          <w:sz w:val="28"/>
          <w:szCs w:val="24"/>
        </w:rPr>
      </w:pPr>
      <w:r w:rsidRPr="004A3841">
        <w:rPr>
          <w:bCs/>
          <w:sz w:val="28"/>
          <w:szCs w:val="24"/>
        </w:rPr>
        <w:t xml:space="preserve">You can insert the above record </w:t>
      </w:r>
      <w:r w:rsidR="00F76EF2" w:rsidRPr="004A3841">
        <w:rPr>
          <w:bCs/>
          <w:sz w:val="28"/>
          <w:szCs w:val="24"/>
        </w:rPr>
        <w:t>by SQL statement or insert it by GUI interface on MySQL workbench</w:t>
      </w:r>
    </w:p>
    <w:p w14:paraId="16D19AC4" w14:textId="1C5E64E5" w:rsidR="00F76EF2" w:rsidRPr="00A85149" w:rsidRDefault="00F76EF2" w:rsidP="00453216">
      <w:pPr>
        <w:ind w:right="29"/>
        <w:rPr>
          <w:bCs/>
          <w:szCs w:val="24"/>
        </w:rPr>
      </w:pPr>
      <w:r w:rsidRPr="00F76EF2">
        <w:rPr>
          <w:bCs/>
          <w:noProof/>
          <w:szCs w:val="24"/>
        </w:rPr>
        <w:drawing>
          <wp:inline distT="0" distB="0" distL="0" distR="0" wp14:anchorId="6C51621B" wp14:editId="7F747FCB">
            <wp:extent cx="5733415" cy="105410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C89B" w14:textId="23345F4E" w:rsidR="009E4DF1" w:rsidRDefault="009E4DF1" w:rsidP="00453216">
      <w:pPr>
        <w:ind w:right="29"/>
        <w:rPr>
          <w:rFonts w:ascii="Courier New" w:hAnsi="Courier New" w:cs="Courier New"/>
          <w:b/>
          <w:szCs w:val="24"/>
          <w:u w:val="single"/>
        </w:rPr>
      </w:pPr>
    </w:p>
    <w:p w14:paraId="2B38FC05" w14:textId="60E3DE4C" w:rsidR="00AC52F7" w:rsidRPr="004A3841" w:rsidRDefault="00AC52F7" w:rsidP="00453216">
      <w:pPr>
        <w:ind w:right="29"/>
        <w:rPr>
          <w:bCs/>
          <w:sz w:val="28"/>
          <w:szCs w:val="24"/>
        </w:rPr>
      </w:pPr>
      <w:r w:rsidRPr="004A3841">
        <w:rPr>
          <w:bCs/>
          <w:sz w:val="28"/>
          <w:szCs w:val="24"/>
        </w:rPr>
        <w:t xml:space="preserve">Or </w:t>
      </w:r>
    </w:p>
    <w:p w14:paraId="20D3E16D" w14:textId="77777777" w:rsidR="00AC52F7" w:rsidRPr="00AC52F7" w:rsidRDefault="00AC52F7" w:rsidP="00453216">
      <w:pPr>
        <w:ind w:right="29"/>
        <w:rPr>
          <w:bCs/>
          <w:szCs w:val="24"/>
        </w:rPr>
      </w:pPr>
    </w:p>
    <w:p w14:paraId="4B2EE081" w14:textId="77777777" w:rsidR="00241325" w:rsidRPr="00241325" w:rsidRDefault="00241325" w:rsidP="00241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rPr>
          <w:bCs/>
          <w:szCs w:val="24"/>
        </w:rPr>
      </w:pPr>
      <w:r w:rsidRPr="00241325">
        <w:rPr>
          <w:bCs/>
          <w:szCs w:val="24"/>
        </w:rPr>
        <w:t xml:space="preserve">use </w:t>
      </w:r>
      <w:proofErr w:type="gramStart"/>
      <w:r w:rsidRPr="00241325">
        <w:rPr>
          <w:bCs/>
          <w:szCs w:val="24"/>
        </w:rPr>
        <w:t>school;</w:t>
      </w:r>
      <w:proofErr w:type="gramEnd"/>
    </w:p>
    <w:p w14:paraId="6067A52E" w14:textId="77777777" w:rsidR="00241325" w:rsidRPr="00241325" w:rsidRDefault="00241325" w:rsidP="00241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rPr>
          <w:bCs/>
          <w:szCs w:val="24"/>
        </w:rPr>
      </w:pPr>
      <w:r w:rsidRPr="00241325">
        <w:rPr>
          <w:bCs/>
          <w:szCs w:val="24"/>
        </w:rPr>
        <w:t>insert into student(</w:t>
      </w:r>
      <w:proofErr w:type="spellStart"/>
      <w:proofErr w:type="gramStart"/>
      <w:r w:rsidRPr="00241325">
        <w:rPr>
          <w:bCs/>
          <w:szCs w:val="24"/>
        </w:rPr>
        <w:t>name,class</w:t>
      </w:r>
      <w:proofErr w:type="spellEnd"/>
      <w:proofErr w:type="gramEnd"/>
      <w:r w:rsidRPr="00241325">
        <w:rPr>
          <w:bCs/>
          <w:szCs w:val="24"/>
        </w:rPr>
        <w:t>) values("Peter",1);</w:t>
      </w:r>
    </w:p>
    <w:p w14:paraId="295030B3" w14:textId="0338BA45" w:rsidR="00241325" w:rsidRPr="00AC52F7" w:rsidRDefault="00241325" w:rsidP="00241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rPr>
          <w:bCs/>
          <w:szCs w:val="24"/>
        </w:rPr>
      </w:pPr>
      <w:r w:rsidRPr="00241325">
        <w:rPr>
          <w:bCs/>
          <w:szCs w:val="24"/>
        </w:rPr>
        <w:t>insert into student(</w:t>
      </w:r>
      <w:proofErr w:type="spellStart"/>
      <w:proofErr w:type="gramStart"/>
      <w:r w:rsidRPr="00241325">
        <w:rPr>
          <w:bCs/>
          <w:szCs w:val="24"/>
        </w:rPr>
        <w:t>name,class</w:t>
      </w:r>
      <w:proofErr w:type="spellEnd"/>
      <w:proofErr w:type="gramEnd"/>
      <w:r w:rsidRPr="00241325">
        <w:rPr>
          <w:bCs/>
          <w:szCs w:val="24"/>
        </w:rPr>
        <w:t>) values("Sam",2);</w:t>
      </w:r>
    </w:p>
    <w:p w14:paraId="6DB939F0" w14:textId="77777777" w:rsidR="00241325" w:rsidRDefault="00241325" w:rsidP="00453216">
      <w:pPr>
        <w:ind w:right="29"/>
        <w:rPr>
          <w:bCs/>
          <w:szCs w:val="24"/>
        </w:rPr>
      </w:pPr>
    </w:p>
    <w:p w14:paraId="7E4B478F" w14:textId="29054764" w:rsidR="004A3841" w:rsidRDefault="004A3841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7C62B7E1" w14:textId="24806BED" w:rsidR="00A87E8F" w:rsidRPr="005B1C6F" w:rsidRDefault="000C641B" w:rsidP="00453216">
      <w:pPr>
        <w:ind w:right="29"/>
        <w:rPr>
          <w:rFonts w:ascii="Courier New" w:hAnsi="Courier New" w:cs="Courier New"/>
          <w:b/>
          <w:sz w:val="18"/>
          <w:szCs w:val="24"/>
          <w:u w:val="single"/>
        </w:rPr>
      </w:pPr>
      <w:proofErr w:type="spellStart"/>
      <w:r w:rsidRPr="005B1C6F">
        <w:rPr>
          <w:rFonts w:ascii="Courier New" w:hAnsi="Courier New" w:cs="Courier New"/>
          <w:b/>
          <w:sz w:val="48"/>
          <w:szCs w:val="24"/>
          <w:u w:val="single"/>
        </w:rPr>
        <w:lastRenderedPageBreak/>
        <w:t>db.inc.</w:t>
      </w:r>
      <w:r w:rsidR="00A87E8F" w:rsidRPr="005B1C6F">
        <w:rPr>
          <w:rFonts w:ascii="Courier New" w:hAnsi="Courier New" w:cs="Courier New"/>
          <w:b/>
          <w:sz w:val="48"/>
          <w:szCs w:val="24"/>
          <w:u w:val="single"/>
        </w:rPr>
        <w:t>php</w:t>
      </w:r>
      <w:proofErr w:type="spellEnd"/>
    </w:p>
    <w:p w14:paraId="11DE6F31" w14:textId="4CAA6C35" w:rsidR="00A87E8F" w:rsidRDefault="00A87E8F" w:rsidP="005B66A0">
      <w:pPr>
        <w:ind w:right="29"/>
        <w:outlineLvl w:val="0"/>
        <w:rPr>
          <w:b/>
          <w:szCs w:val="24"/>
        </w:rPr>
      </w:pPr>
    </w:p>
    <w:p w14:paraId="73BE7561" w14:textId="3822EB10" w:rsidR="003A3EAD" w:rsidRPr="00237479" w:rsidRDefault="009D64D0" w:rsidP="00237479">
      <w:pPr>
        <w:pStyle w:val="ListParagraph"/>
        <w:numPr>
          <w:ilvl w:val="0"/>
          <w:numId w:val="19"/>
        </w:numPr>
        <w:ind w:leftChars="0" w:right="29"/>
        <w:outlineLvl w:val="0"/>
        <w:rPr>
          <w:sz w:val="28"/>
          <w:szCs w:val="24"/>
        </w:rPr>
      </w:pPr>
      <w:r w:rsidRPr="00237479">
        <w:rPr>
          <w:sz w:val="28"/>
          <w:szCs w:val="24"/>
          <w:lang w:eastAsia="zh-TW"/>
        </w:rPr>
        <w:t xml:space="preserve">Create a new folder </w:t>
      </w:r>
      <w:r w:rsidR="006A6333">
        <w:rPr>
          <w:sz w:val="28"/>
          <w:szCs w:val="24"/>
          <w:lang w:eastAsia="zh-TW"/>
        </w:rPr>
        <w:t>'</w:t>
      </w:r>
      <w:proofErr w:type="spellStart"/>
      <w:r w:rsidRPr="006A6333">
        <w:rPr>
          <w:b/>
          <w:bCs/>
          <w:sz w:val="28"/>
          <w:szCs w:val="24"/>
          <w:lang w:eastAsia="zh-TW"/>
        </w:rPr>
        <w:t>inc</w:t>
      </w:r>
      <w:proofErr w:type="spellEnd"/>
      <w:r w:rsidR="006A6333">
        <w:rPr>
          <w:sz w:val="28"/>
          <w:szCs w:val="24"/>
          <w:lang w:eastAsia="zh-TW"/>
        </w:rPr>
        <w:t>'</w:t>
      </w:r>
      <w:r w:rsidRPr="00237479">
        <w:rPr>
          <w:sz w:val="28"/>
          <w:szCs w:val="24"/>
          <w:lang w:eastAsia="zh-TW"/>
        </w:rPr>
        <w:t xml:space="preserve"> under </w:t>
      </w:r>
      <w:r w:rsidR="0009532A" w:rsidRPr="00237479">
        <w:rPr>
          <w:sz w:val="28"/>
          <w:szCs w:val="24"/>
        </w:rPr>
        <w:t>lab</w:t>
      </w:r>
      <w:r w:rsidR="00DF7391" w:rsidRPr="00237479">
        <w:rPr>
          <w:sz w:val="28"/>
          <w:szCs w:val="24"/>
        </w:rPr>
        <w:t>5</w:t>
      </w:r>
      <w:r w:rsidR="0009532A" w:rsidRPr="00237479">
        <w:rPr>
          <w:sz w:val="28"/>
          <w:szCs w:val="24"/>
        </w:rPr>
        <w:t xml:space="preserve"> folder</w:t>
      </w:r>
      <w:r w:rsidR="00D828D2" w:rsidRPr="00237479">
        <w:rPr>
          <w:sz w:val="28"/>
          <w:szCs w:val="24"/>
        </w:rPr>
        <w:t xml:space="preserve">, </w:t>
      </w:r>
    </w:p>
    <w:p w14:paraId="70740152" w14:textId="17CECDEB" w:rsidR="00B45D13" w:rsidRPr="00237479" w:rsidRDefault="00BE0C5B" w:rsidP="00237479">
      <w:pPr>
        <w:pStyle w:val="ListParagraph"/>
        <w:numPr>
          <w:ilvl w:val="0"/>
          <w:numId w:val="19"/>
        </w:numPr>
        <w:ind w:leftChars="0" w:right="29"/>
        <w:outlineLvl w:val="0"/>
        <w:rPr>
          <w:sz w:val="28"/>
          <w:szCs w:val="24"/>
        </w:rPr>
      </w:pPr>
      <w:r w:rsidRPr="00237479">
        <w:rPr>
          <w:sz w:val="28"/>
          <w:szCs w:val="24"/>
        </w:rPr>
        <w:t xml:space="preserve">Create </w:t>
      </w:r>
      <w:proofErr w:type="spellStart"/>
      <w:r w:rsidR="009D64D0" w:rsidRPr="00237479">
        <w:rPr>
          <w:sz w:val="28"/>
          <w:szCs w:val="24"/>
        </w:rPr>
        <w:t>db.inc.php</w:t>
      </w:r>
      <w:proofErr w:type="spellEnd"/>
      <w:r w:rsidRPr="00237479">
        <w:rPr>
          <w:sz w:val="28"/>
          <w:szCs w:val="24"/>
        </w:rPr>
        <w:t xml:space="preserve"> in </w:t>
      </w:r>
      <w:r w:rsidR="00F42FC2" w:rsidRPr="00237479">
        <w:rPr>
          <w:b/>
          <w:bCs/>
          <w:sz w:val="28"/>
          <w:szCs w:val="24"/>
        </w:rPr>
        <w:t>/www/lab</w:t>
      </w:r>
      <w:r w:rsidR="00DF7391" w:rsidRPr="00237479">
        <w:rPr>
          <w:b/>
          <w:bCs/>
          <w:sz w:val="28"/>
          <w:szCs w:val="24"/>
        </w:rPr>
        <w:t>5</w:t>
      </w:r>
      <w:r w:rsidR="00F42FC2" w:rsidRPr="00237479">
        <w:rPr>
          <w:b/>
          <w:bCs/>
          <w:sz w:val="28"/>
          <w:szCs w:val="24"/>
        </w:rPr>
        <w:t>/</w:t>
      </w:r>
      <w:proofErr w:type="spellStart"/>
      <w:r w:rsidR="00F42FC2" w:rsidRPr="00237479">
        <w:rPr>
          <w:b/>
          <w:bCs/>
          <w:sz w:val="28"/>
          <w:szCs w:val="24"/>
        </w:rPr>
        <w:t>inc</w:t>
      </w:r>
      <w:proofErr w:type="spellEnd"/>
    </w:p>
    <w:p w14:paraId="54DF725B" w14:textId="740EA74B" w:rsidR="00B45D13" w:rsidRPr="00237479" w:rsidRDefault="002B20D3" w:rsidP="00237479">
      <w:pPr>
        <w:pStyle w:val="ListParagraph"/>
        <w:numPr>
          <w:ilvl w:val="0"/>
          <w:numId w:val="19"/>
        </w:numPr>
        <w:ind w:leftChars="0" w:right="29"/>
        <w:outlineLvl w:val="0"/>
        <w:rPr>
          <w:sz w:val="28"/>
          <w:szCs w:val="24"/>
          <w:lang w:eastAsia="zh-TW"/>
        </w:rPr>
      </w:pPr>
      <w:r w:rsidRPr="00237479">
        <w:rPr>
          <w:rFonts w:hint="eastAsia"/>
          <w:sz w:val="28"/>
          <w:szCs w:val="24"/>
          <w:lang w:eastAsia="zh-TW"/>
        </w:rPr>
        <w:t>C</w:t>
      </w:r>
      <w:r w:rsidRPr="00237479">
        <w:rPr>
          <w:sz w:val="28"/>
          <w:szCs w:val="24"/>
          <w:lang w:eastAsia="zh-TW"/>
        </w:rPr>
        <w:t>opy the source code</w:t>
      </w:r>
      <w:r w:rsidR="00476FD5" w:rsidRPr="00237479">
        <w:rPr>
          <w:sz w:val="28"/>
          <w:szCs w:val="24"/>
          <w:lang w:eastAsia="zh-TW"/>
        </w:rPr>
        <w:t>s</w:t>
      </w:r>
      <w:r w:rsidRPr="00237479">
        <w:rPr>
          <w:sz w:val="28"/>
          <w:szCs w:val="24"/>
          <w:lang w:eastAsia="zh-TW"/>
        </w:rPr>
        <w:t xml:space="preserve"> fr</w:t>
      </w:r>
      <w:r w:rsidR="00476FD5" w:rsidRPr="00237479">
        <w:rPr>
          <w:sz w:val="28"/>
          <w:szCs w:val="24"/>
          <w:lang w:eastAsia="zh-TW"/>
        </w:rPr>
        <w:t xml:space="preserve">om </w:t>
      </w:r>
      <w:r w:rsidR="00476FD5" w:rsidRPr="00237479">
        <w:rPr>
          <w:rFonts w:hint="eastAsia"/>
          <w:sz w:val="28"/>
          <w:szCs w:val="24"/>
          <w:lang w:eastAsia="zh-TW"/>
        </w:rPr>
        <w:t>L</w:t>
      </w:r>
      <w:r w:rsidR="00476FD5" w:rsidRPr="00237479">
        <w:rPr>
          <w:sz w:val="28"/>
          <w:szCs w:val="24"/>
          <w:lang w:eastAsia="zh-TW"/>
        </w:rPr>
        <w:t>ec</w:t>
      </w:r>
      <w:r w:rsidR="00E104B3" w:rsidRPr="00237479">
        <w:rPr>
          <w:sz w:val="28"/>
          <w:szCs w:val="24"/>
          <w:lang w:eastAsia="zh-TW"/>
        </w:rPr>
        <w:t xml:space="preserve">ture </w:t>
      </w:r>
      <w:r w:rsidR="00DF7391" w:rsidRPr="00237479">
        <w:rPr>
          <w:sz w:val="28"/>
          <w:szCs w:val="24"/>
          <w:lang w:eastAsia="zh-TW"/>
        </w:rPr>
        <w:t>5</w:t>
      </w:r>
      <w:r w:rsidR="00476FD5" w:rsidRPr="00237479">
        <w:rPr>
          <w:sz w:val="28"/>
          <w:szCs w:val="24"/>
          <w:lang w:eastAsia="zh-TW"/>
        </w:rPr>
        <w:t xml:space="preserve"> P.</w:t>
      </w:r>
      <w:r w:rsidR="002352EE" w:rsidRPr="00237479">
        <w:rPr>
          <w:sz w:val="28"/>
          <w:szCs w:val="24"/>
          <w:lang w:eastAsia="zh-TW"/>
        </w:rPr>
        <w:t>8</w:t>
      </w:r>
      <w:r w:rsidR="00476FD5" w:rsidRPr="00237479">
        <w:rPr>
          <w:sz w:val="28"/>
          <w:szCs w:val="24"/>
          <w:lang w:eastAsia="zh-TW"/>
        </w:rPr>
        <w:t xml:space="preserve"> </w:t>
      </w:r>
      <w:r w:rsidR="00476FD5" w:rsidRPr="00237479">
        <w:rPr>
          <w:rFonts w:hint="eastAsia"/>
          <w:sz w:val="28"/>
          <w:szCs w:val="24"/>
          <w:lang w:eastAsia="zh-TW"/>
        </w:rPr>
        <w:t>a</w:t>
      </w:r>
      <w:r w:rsidR="00476FD5" w:rsidRPr="00237479">
        <w:rPr>
          <w:sz w:val="28"/>
          <w:szCs w:val="24"/>
          <w:lang w:eastAsia="zh-TW"/>
        </w:rPr>
        <w:t xml:space="preserve">nd paste them </w:t>
      </w:r>
      <w:r w:rsidR="007A6401">
        <w:rPr>
          <w:sz w:val="28"/>
          <w:szCs w:val="24"/>
          <w:lang w:eastAsia="zh-TW"/>
        </w:rPr>
        <w:t>in</w:t>
      </w:r>
      <w:r w:rsidR="00476FD5" w:rsidRPr="00237479">
        <w:rPr>
          <w:sz w:val="28"/>
          <w:szCs w:val="24"/>
          <w:lang w:eastAsia="zh-TW"/>
        </w:rPr>
        <w:t xml:space="preserve">to </w:t>
      </w:r>
      <w:proofErr w:type="spellStart"/>
      <w:r w:rsidR="00476FD5" w:rsidRPr="007A6401">
        <w:rPr>
          <w:color w:val="0070C0"/>
          <w:sz w:val="28"/>
          <w:szCs w:val="24"/>
          <w:lang w:eastAsia="zh-TW"/>
        </w:rPr>
        <w:t>db.inc.php</w:t>
      </w:r>
      <w:proofErr w:type="spellEnd"/>
    </w:p>
    <w:p w14:paraId="6E70F26F" w14:textId="0A43D4B3" w:rsidR="00476FD5" w:rsidRPr="00237479" w:rsidRDefault="00476FD5" w:rsidP="00237479">
      <w:pPr>
        <w:pStyle w:val="ListParagraph"/>
        <w:numPr>
          <w:ilvl w:val="0"/>
          <w:numId w:val="19"/>
        </w:numPr>
        <w:ind w:leftChars="0" w:right="29"/>
        <w:outlineLvl w:val="0"/>
        <w:rPr>
          <w:sz w:val="28"/>
          <w:szCs w:val="24"/>
          <w:lang w:eastAsia="zh-TW"/>
        </w:rPr>
      </w:pPr>
      <w:r w:rsidRPr="00237479">
        <w:rPr>
          <w:rFonts w:hint="eastAsia"/>
          <w:sz w:val="28"/>
          <w:szCs w:val="24"/>
          <w:lang w:eastAsia="zh-TW"/>
        </w:rPr>
        <w:t>U</w:t>
      </w:r>
      <w:r w:rsidRPr="00237479">
        <w:rPr>
          <w:sz w:val="28"/>
          <w:szCs w:val="24"/>
          <w:lang w:eastAsia="zh-TW"/>
        </w:rPr>
        <w:t>pdate the database name and password (no password</w:t>
      </w:r>
      <w:r w:rsidR="00A76915">
        <w:rPr>
          <w:sz w:val="28"/>
          <w:szCs w:val="24"/>
          <w:lang w:eastAsia="zh-TW"/>
        </w:rPr>
        <w:t xml:space="preserve"> if you are using </w:t>
      </w:r>
      <w:proofErr w:type="spellStart"/>
      <w:r w:rsidR="00A76915">
        <w:rPr>
          <w:sz w:val="28"/>
          <w:szCs w:val="24"/>
          <w:lang w:eastAsia="zh-TW"/>
        </w:rPr>
        <w:t>wampserver</w:t>
      </w:r>
      <w:proofErr w:type="spellEnd"/>
      <w:r w:rsidRPr="00237479">
        <w:rPr>
          <w:sz w:val="28"/>
          <w:szCs w:val="24"/>
          <w:lang w:eastAsia="zh-TW"/>
        </w:rPr>
        <w:t>):</w:t>
      </w:r>
    </w:p>
    <w:p w14:paraId="44EEC533" w14:textId="77777777" w:rsidR="00476FD5" w:rsidRPr="00476FD5" w:rsidRDefault="00476FD5" w:rsidP="00476FD5">
      <w:pPr>
        <w:ind w:right="29"/>
        <w:outlineLvl w:val="0"/>
        <w:rPr>
          <w:rFonts w:ascii="Courier New" w:hAnsi="Courier New" w:cs="Courier New"/>
          <w:szCs w:val="24"/>
        </w:rPr>
      </w:pPr>
      <w:r w:rsidRPr="00476FD5">
        <w:rPr>
          <w:rFonts w:ascii="Courier New" w:hAnsi="Courier New" w:cs="Courier New"/>
          <w:szCs w:val="24"/>
        </w:rPr>
        <w:t>&lt;?</w:t>
      </w:r>
      <w:proofErr w:type="spellStart"/>
      <w:r w:rsidRPr="00476FD5">
        <w:rPr>
          <w:rFonts w:ascii="Courier New" w:hAnsi="Courier New" w:cs="Courier New"/>
          <w:szCs w:val="24"/>
        </w:rPr>
        <w:t>php</w:t>
      </w:r>
      <w:proofErr w:type="spellEnd"/>
    </w:p>
    <w:p w14:paraId="1710064E" w14:textId="0613D6C9" w:rsidR="00476FD5" w:rsidRPr="003A3EAD" w:rsidRDefault="00476FD5" w:rsidP="003A3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3A3EAD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3A3EAD">
        <w:rPr>
          <w:rFonts w:ascii="Courier New" w:hAnsi="Courier New" w:cs="Courier New"/>
          <w:color w:val="FF0000"/>
          <w:szCs w:val="24"/>
        </w:rPr>
        <w:t>dsn</w:t>
      </w:r>
      <w:proofErr w:type="spellEnd"/>
      <w:r w:rsidRPr="003A3EAD">
        <w:rPr>
          <w:rFonts w:ascii="Courier New" w:hAnsi="Courier New" w:cs="Courier New"/>
          <w:color w:val="FF0000"/>
          <w:szCs w:val="24"/>
        </w:rPr>
        <w:t xml:space="preserve"> = '</w:t>
      </w:r>
      <w:proofErr w:type="spellStart"/>
      <w:proofErr w:type="gramStart"/>
      <w:r w:rsidRPr="003A3EAD">
        <w:rPr>
          <w:rFonts w:ascii="Courier New" w:hAnsi="Courier New" w:cs="Courier New"/>
          <w:color w:val="FF0000"/>
          <w:szCs w:val="24"/>
        </w:rPr>
        <w:t>mysql:dbname</w:t>
      </w:r>
      <w:proofErr w:type="spellEnd"/>
      <w:proofErr w:type="gramEnd"/>
      <w:r w:rsidRPr="003A3EAD">
        <w:rPr>
          <w:rFonts w:ascii="Courier New" w:hAnsi="Courier New" w:cs="Courier New"/>
          <w:color w:val="FF0000"/>
          <w:szCs w:val="24"/>
        </w:rPr>
        <w:t>=</w:t>
      </w:r>
      <w:proofErr w:type="spellStart"/>
      <w:r w:rsidRPr="007A6401">
        <w:rPr>
          <w:rFonts w:ascii="Courier New" w:hAnsi="Courier New" w:cs="Courier New"/>
          <w:b/>
          <w:color w:val="FF0000"/>
          <w:szCs w:val="24"/>
          <w:highlight w:val="yellow"/>
        </w:rPr>
        <w:t>school</w:t>
      </w:r>
      <w:r w:rsidRPr="003A3EAD">
        <w:rPr>
          <w:rFonts w:ascii="Courier New" w:hAnsi="Courier New" w:cs="Courier New"/>
          <w:color w:val="FF0000"/>
          <w:szCs w:val="24"/>
        </w:rPr>
        <w:t>;host</w:t>
      </w:r>
      <w:proofErr w:type="spellEnd"/>
      <w:r w:rsidRPr="003A3EAD">
        <w:rPr>
          <w:rFonts w:ascii="Courier New" w:hAnsi="Courier New" w:cs="Courier New"/>
          <w:color w:val="FF0000"/>
          <w:szCs w:val="24"/>
        </w:rPr>
        <w:t>=</w:t>
      </w:r>
      <w:proofErr w:type="spellStart"/>
      <w:r w:rsidRPr="003A3EAD">
        <w:rPr>
          <w:rFonts w:ascii="Courier New" w:hAnsi="Courier New" w:cs="Courier New"/>
          <w:color w:val="FF0000"/>
          <w:szCs w:val="24"/>
        </w:rPr>
        <w:t>localhost;charset</w:t>
      </w:r>
      <w:proofErr w:type="spellEnd"/>
      <w:r w:rsidRPr="003A3EAD">
        <w:rPr>
          <w:rFonts w:ascii="Courier New" w:hAnsi="Courier New" w:cs="Courier New"/>
          <w:color w:val="FF0000"/>
          <w:szCs w:val="24"/>
        </w:rPr>
        <w:t>=UTF8';</w:t>
      </w:r>
    </w:p>
    <w:p w14:paraId="5CCE8A78" w14:textId="48AB8251" w:rsidR="00476FD5" w:rsidRPr="003A3EAD" w:rsidRDefault="00476FD5" w:rsidP="003A3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3A3EAD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3A3EAD">
        <w:rPr>
          <w:rFonts w:ascii="Courier New" w:hAnsi="Courier New" w:cs="Courier New"/>
          <w:color w:val="FF0000"/>
          <w:szCs w:val="24"/>
        </w:rPr>
        <w:t>dbuser</w:t>
      </w:r>
      <w:proofErr w:type="spellEnd"/>
      <w:r w:rsidRPr="003A3EAD">
        <w:rPr>
          <w:rFonts w:ascii="Courier New" w:hAnsi="Courier New" w:cs="Courier New"/>
          <w:color w:val="FF0000"/>
          <w:szCs w:val="24"/>
        </w:rPr>
        <w:t xml:space="preserve"> = '</w:t>
      </w:r>
      <w:r w:rsidR="004506EE" w:rsidRPr="003A3EAD">
        <w:rPr>
          <w:rFonts w:ascii="Courier New" w:hAnsi="Courier New" w:cs="Courier New"/>
          <w:color w:val="FF0000"/>
          <w:szCs w:val="24"/>
        </w:rPr>
        <w:t>root</w:t>
      </w:r>
      <w:proofErr w:type="gramStart"/>
      <w:r w:rsidR="00C34EFB" w:rsidRPr="003A3EAD">
        <w:rPr>
          <w:rFonts w:ascii="Courier New" w:hAnsi="Courier New" w:cs="Courier New"/>
          <w:color w:val="FF0000"/>
          <w:szCs w:val="24"/>
        </w:rPr>
        <w:t>'</w:t>
      </w:r>
      <w:r w:rsidRPr="003A3EAD">
        <w:rPr>
          <w:rFonts w:ascii="Courier New" w:hAnsi="Courier New" w:cs="Courier New"/>
          <w:color w:val="FF0000"/>
          <w:szCs w:val="24"/>
        </w:rPr>
        <w:t>;</w:t>
      </w:r>
      <w:proofErr w:type="gramEnd"/>
    </w:p>
    <w:p w14:paraId="7AA2F6E8" w14:textId="33C31B18" w:rsidR="00476FD5" w:rsidRPr="003A3EAD" w:rsidRDefault="00476FD5" w:rsidP="003A3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3A3EAD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3A3EAD">
        <w:rPr>
          <w:rFonts w:ascii="Courier New" w:hAnsi="Courier New" w:cs="Courier New"/>
          <w:color w:val="FF0000"/>
          <w:szCs w:val="24"/>
        </w:rPr>
        <w:t>dbpwd</w:t>
      </w:r>
      <w:proofErr w:type="spellEnd"/>
      <w:r w:rsidRPr="003A3EAD">
        <w:rPr>
          <w:rFonts w:ascii="Courier New" w:hAnsi="Courier New" w:cs="Courier New"/>
          <w:color w:val="FF0000"/>
          <w:szCs w:val="24"/>
        </w:rPr>
        <w:t xml:space="preserve"> = </w:t>
      </w:r>
      <w:r w:rsidRPr="007A6401">
        <w:rPr>
          <w:rFonts w:ascii="Courier New" w:hAnsi="Courier New" w:cs="Courier New"/>
          <w:color w:val="FF0000"/>
          <w:szCs w:val="24"/>
          <w:highlight w:val="yellow"/>
        </w:rPr>
        <w:t>'</w:t>
      </w:r>
      <w:proofErr w:type="gramStart"/>
      <w:r w:rsidRPr="007A6401">
        <w:rPr>
          <w:rFonts w:ascii="Courier New" w:hAnsi="Courier New" w:cs="Courier New"/>
          <w:color w:val="FF0000"/>
          <w:szCs w:val="24"/>
          <w:highlight w:val="yellow"/>
        </w:rPr>
        <w:t>'</w:t>
      </w:r>
      <w:r w:rsidRPr="003A3EAD">
        <w:rPr>
          <w:rFonts w:ascii="Courier New" w:hAnsi="Courier New" w:cs="Courier New"/>
          <w:color w:val="FF0000"/>
          <w:szCs w:val="24"/>
        </w:rPr>
        <w:t>;</w:t>
      </w:r>
      <w:proofErr w:type="gramEnd"/>
    </w:p>
    <w:p w14:paraId="2A995204" w14:textId="77777777" w:rsidR="00876BDB" w:rsidRDefault="00876BDB">
      <w:pPr>
        <w:rPr>
          <w:rFonts w:ascii="Courier New" w:hAnsi="Courier New" w:cs="Courier New"/>
          <w:b/>
          <w:szCs w:val="24"/>
          <w:u w:val="single"/>
        </w:rPr>
      </w:pPr>
    </w:p>
    <w:p w14:paraId="678E48FF" w14:textId="087152B2" w:rsidR="00BF2541" w:rsidRPr="005B1C6F" w:rsidRDefault="00BF2541" w:rsidP="00BF2541">
      <w:pPr>
        <w:ind w:right="29"/>
        <w:rPr>
          <w:rFonts w:ascii="Courier New" w:hAnsi="Courier New" w:cs="Courier New"/>
          <w:b/>
          <w:sz w:val="48"/>
          <w:szCs w:val="24"/>
          <w:u w:val="single"/>
        </w:rPr>
      </w:pPr>
      <w:proofErr w:type="spellStart"/>
      <w:r w:rsidRPr="005B1C6F">
        <w:rPr>
          <w:rFonts w:ascii="Courier New" w:hAnsi="Courier New" w:cs="Courier New"/>
          <w:b/>
          <w:sz w:val="48"/>
          <w:szCs w:val="24"/>
          <w:u w:val="single"/>
        </w:rPr>
        <w:t>dbstu.php</w:t>
      </w:r>
      <w:proofErr w:type="spellEnd"/>
    </w:p>
    <w:p w14:paraId="4CDE935C" w14:textId="42490D8D" w:rsidR="00956E52" w:rsidRPr="00237479" w:rsidRDefault="00956E52" w:rsidP="005B66A0">
      <w:pPr>
        <w:ind w:right="29"/>
        <w:outlineLvl w:val="0"/>
        <w:rPr>
          <w:sz w:val="28"/>
          <w:szCs w:val="24"/>
          <w:lang w:eastAsia="zh-TW"/>
        </w:rPr>
      </w:pPr>
    </w:p>
    <w:p w14:paraId="10BE3ABE" w14:textId="70E42F9F" w:rsidR="00FD4855" w:rsidRPr="00237479" w:rsidRDefault="00506902" w:rsidP="00FD4855">
      <w:pPr>
        <w:ind w:right="29"/>
        <w:outlineLvl w:val="0"/>
        <w:rPr>
          <w:sz w:val="28"/>
          <w:szCs w:val="24"/>
          <w:lang w:eastAsia="zh-TW"/>
        </w:rPr>
      </w:pPr>
      <w:r w:rsidRPr="00237479">
        <w:rPr>
          <w:sz w:val="28"/>
          <w:szCs w:val="24"/>
        </w:rPr>
        <w:t xml:space="preserve">Create </w:t>
      </w:r>
      <w:proofErr w:type="spellStart"/>
      <w:r w:rsidRPr="00237479">
        <w:rPr>
          <w:sz w:val="28"/>
          <w:szCs w:val="24"/>
        </w:rPr>
        <w:t>dbstu.php</w:t>
      </w:r>
      <w:proofErr w:type="spellEnd"/>
      <w:r w:rsidRPr="00237479">
        <w:rPr>
          <w:sz w:val="28"/>
          <w:szCs w:val="24"/>
        </w:rPr>
        <w:t xml:space="preserve"> in </w:t>
      </w:r>
      <w:r w:rsidR="00FD4855" w:rsidRPr="00237479">
        <w:rPr>
          <w:sz w:val="28"/>
          <w:szCs w:val="24"/>
        </w:rPr>
        <w:t>/www/lab</w:t>
      </w:r>
      <w:r w:rsidR="00DF7391" w:rsidRPr="00237479">
        <w:rPr>
          <w:sz w:val="28"/>
          <w:szCs w:val="24"/>
        </w:rPr>
        <w:t>5</w:t>
      </w:r>
    </w:p>
    <w:p w14:paraId="1B1B6AE4" w14:textId="680BB9C7" w:rsidR="00BA5B1A" w:rsidRDefault="00BA5B1A" w:rsidP="00506902">
      <w:pPr>
        <w:ind w:right="29"/>
        <w:outlineLvl w:val="0"/>
        <w:rPr>
          <w:szCs w:val="24"/>
        </w:rPr>
      </w:pPr>
    </w:p>
    <w:p w14:paraId="24E2E69B" w14:textId="77048E7A" w:rsidR="00BA5B1A" w:rsidRPr="00020984" w:rsidRDefault="008A4246" w:rsidP="00506902">
      <w:pPr>
        <w:ind w:right="29"/>
        <w:outlineLvl w:val="0"/>
        <w:rPr>
          <w:sz w:val="28"/>
          <w:szCs w:val="28"/>
          <w:u w:val="single"/>
        </w:rPr>
      </w:pPr>
      <w:r w:rsidRPr="00020984">
        <w:rPr>
          <w:b/>
          <w:sz w:val="28"/>
          <w:szCs w:val="28"/>
          <w:u w:val="single"/>
        </w:rPr>
        <w:t xml:space="preserve">1. </w:t>
      </w:r>
      <w:r w:rsidR="00BA5B1A" w:rsidRPr="00020984">
        <w:rPr>
          <w:b/>
          <w:sz w:val="28"/>
          <w:szCs w:val="28"/>
          <w:u w:val="single"/>
        </w:rPr>
        <w:t>Connect to the database:</w:t>
      </w:r>
    </w:p>
    <w:p w14:paraId="57ABD7C7" w14:textId="0297D2FD" w:rsidR="008A4B5E" w:rsidRPr="00020984" w:rsidRDefault="001838EB" w:rsidP="005B66A0">
      <w:pPr>
        <w:ind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Import the </w:t>
      </w:r>
      <w:r w:rsidR="00A76915">
        <w:rPr>
          <w:sz w:val="28"/>
          <w:szCs w:val="28"/>
          <w:lang w:eastAsia="zh-TW"/>
        </w:rPr>
        <w:t xml:space="preserve">file </w:t>
      </w:r>
      <w:proofErr w:type="spellStart"/>
      <w:r w:rsidR="00506902" w:rsidRPr="002C6902">
        <w:rPr>
          <w:color w:val="0070C0"/>
          <w:sz w:val="28"/>
          <w:szCs w:val="28"/>
          <w:lang w:eastAsia="zh-TW"/>
        </w:rPr>
        <w:t>db.inc.php</w:t>
      </w:r>
      <w:proofErr w:type="spellEnd"/>
      <w:r w:rsidR="00A76915">
        <w:rPr>
          <w:sz w:val="28"/>
          <w:szCs w:val="28"/>
          <w:lang w:eastAsia="zh-TW"/>
        </w:rPr>
        <w:t>,</w:t>
      </w:r>
      <w:r w:rsidR="00794A63" w:rsidRPr="00020984">
        <w:rPr>
          <w:rFonts w:hint="eastAsia"/>
          <w:sz w:val="28"/>
          <w:szCs w:val="28"/>
          <w:lang w:eastAsia="zh-TW"/>
        </w:rPr>
        <w:t xml:space="preserve"> </w:t>
      </w:r>
      <w:r w:rsidR="00A76915">
        <w:rPr>
          <w:sz w:val="28"/>
          <w:szCs w:val="28"/>
          <w:lang w:eastAsia="zh-TW"/>
        </w:rPr>
        <w:t>then c</w:t>
      </w:r>
      <w:r w:rsidR="00794A63" w:rsidRPr="00020984">
        <w:rPr>
          <w:sz w:val="28"/>
          <w:szCs w:val="28"/>
          <w:lang w:eastAsia="zh-TW"/>
        </w:rPr>
        <w:t>all the</w:t>
      </w:r>
      <w:r w:rsidR="001D34AF">
        <w:rPr>
          <w:sz w:val="28"/>
          <w:szCs w:val="28"/>
          <w:lang w:eastAsia="zh-TW"/>
        </w:rPr>
        <w:t xml:space="preserve"> </w:t>
      </w:r>
      <w:proofErr w:type="spellStart"/>
      <w:proofErr w:type="gramStart"/>
      <w:r w:rsidR="001D34AF">
        <w:rPr>
          <w:sz w:val="28"/>
          <w:szCs w:val="28"/>
          <w:lang w:eastAsia="zh-TW"/>
        </w:rPr>
        <w:t>dbconnect</w:t>
      </w:r>
      <w:proofErr w:type="spellEnd"/>
      <w:r w:rsidR="0054545B">
        <w:rPr>
          <w:sz w:val="28"/>
          <w:szCs w:val="28"/>
          <w:lang w:eastAsia="zh-TW"/>
        </w:rPr>
        <w:t>(</w:t>
      </w:r>
      <w:proofErr w:type="gramEnd"/>
      <w:r w:rsidR="0054545B">
        <w:rPr>
          <w:sz w:val="28"/>
          <w:szCs w:val="28"/>
          <w:lang w:eastAsia="zh-TW"/>
        </w:rPr>
        <w:t>)</w:t>
      </w:r>
      <w:r w:rsidR="001D34AF">
        <w:rPr>
          <w:sz w:val="28"/>
          <w:szCs w:val="28"/>
          <w:lang w:eastAsia="zh-TW"/>
        </w:rPr>
        <w:t xml:space="preserve"> </w:t>
      </w:r>
      <w:r w:rsidR="00794A63" w:rsidRPr="00020984">
        <w:rPr>
          <w:sz w:val="28"/>
          <w:szCs w:val="28"/>
          <w:lang w:eastAsia="zh-TW"/>
        </w:rPr>
        <w:t>function</w:t>
      </w:r>
      <w:r w:rsidR="00A76915">
        <w:rPr>
          <w:sz w:val="28"/>
          <w:szCs w:val="28"/>
          <w:lang w:eastAsia="zh-TW"/>
        </w:rPr>
        <w:t xml:space="preserve"> </w:t>
      </w:r>
      <w:r w:rsidR="00A76915" w:rsidRPr="00020984">
        <w:rPr>
          <w:sz w:val="28"/>
          <w:szCs w:val="28"/>
          <w:lang w:eastAsia="zh-TW"/>
        </w:rPr>
        <w:t>to get a PDO object</w:t>
      </w:r>
      <w:r w:rsidR="00A76915">
        <w:rPr>
          <w:sz w:val="28"/>
          <w:szCs w:val="28"/>
          <w:lang w:eastAsia="zh-TW"/>
        </w:rPr>
        <w:t>,</w:t>
      </w:r>
      <w:r w:rsidR="00794A63" w:rsidRPr="00020984">
        <w:rPr>
          <w:sz w:val="28"/>
          <w:szCs w:val="28"/>
          <w:lang w:eastAsia="zh-TW"/>
        </w:rPr>
        <w:t xml:space="preserve"> </w:t>
      </w:r>
      <w:r w:rsidR="00A76915">
        <w:rPr>
          <w:sz w:val="28"/>
          <w:szCs w:val="28"/>
          <w:lang w:eastAsia="zh-TW"/>
        </w:rPr>
        <w:t>the function has already defined on the file</w:t>
      </w:r>
      <w:r w:rsidR="00794A63" w:rsidRPr="00020984">
        <w:rPr>
          <w:sz w:val="28"/>
          <w:szCs w:val="28"/>
          <w:lang w:eastAsia="zh-TW"/>
        </w:rPr>
        <w:t>:</w:t>
      </w:r>
    </w:p>
    <w:p w14:paraId="794B3C70" w14:textId="77777777" w:rsidR="00506902" w:rsidRPr="00506902" w:rsidRDefault="00506902" w:rsidP="00506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506902">
        <w:rPr>
          <w:rFonts w:ascii="Courier New" w:hAnsi="Courier New" w:cs="Courier New"/>
          <w:szCs w:val="24"/>
        </w:rPr>
        <w:t>&lt;?</w:t>
      </w:r>
      <w:proofErr w:type="spellStart"/>
      <w:r w:rsidRPr="00506902">
        <w:rPr>
          <w:rFonts w:ascii="Courier New" w:hAnsi="Courier New" w:cs="Courier New"/>
          <w:szCs w:val="24"/>
        </w:rPr>
        <w:t>php</w:t>
      </w:r>
      <w:proofErr w:type="spellEnd"/>
    </w:p>
    <w:p w14:paraId="383F8909" w14:textId="61768D34" w:rsidR="00506902" w:rsidRDefault="00506902" w:rsidP="00506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proofErr w:type="spellStart"/>
      <w:r w:rsidRPr="00506902">
        <w:rPr>
          <w:rFonts w:ascii="Courier New" w:hAnsi="Courier New" w:cs="Courier New"/>
          <w:szCs w:val="24"/>
        </w:rPr>
        <w:t>require_once</w:t>
      </w:r>
      <w:proofErr w:type="spellEnd"/>
      <w:r w:rsidRPr="00506902">
        <w:rPr>
          <w:rFonts w:ascii="Courier New" w:hAnsi="Courier New" w:cs="Courier New"/>
          <w:szCs w:val="24"/>
        </w:rPr>
        <w:t xml:space="preserve"> "./</w:t>
      </w:r>
      <w:proofErr w:type="spellStart"/>
      <w:r w:rsidRPr="00506902">
        <w:rPr>
          <w:rFonts w:ascii="Courier New" w:hAnsi="Courier New" w:cs="Courier New"/>
          <w:szCs w:val="24"/>
        </w:rPr>
        <w:t>inc</w:t>
      </w:r>
      <w:proofErr w:type="spellEnd"/>
      <w:r w:rsidRPr="00506902">
        <w:rPr>
          <w:rFonts w:ascii="Courier New" w:hAnsi="Courier New" w:cs="Courier New"/>
          <w:szCs w:val="24"/>
        </w:rPr>
        <w:t>/</w:t>
      </w:r>
      <w:proofErr w:type="spellStart"/>
      <w:r w:rsidRPr="00506902">
        <w:rPr>
          <w:rFonts w:ascii="Courier New" w:hAnsi="Courier New" w:cs="Courier New"/>
          <w:szCs w:val="24"/>
        </w:rPr>
        <w:t>db.inc.php</w:t>
      </w:r>
      <w:proofErr w:type="spellEnd"/>
      <w:proofErr w:type="gramStart"/>
      <w:r w:rsidRPr="00506902">
        <w:rPr>
          <w:rFonts w:ascii="Courier New" w:hAnsi="Courier New" w:cs="Courier New"/>
          <w:szCs w:val="24"/>
        </w:rPr>
        <w:t>";</w:t>
      </w:r>
      <w:proofErr w:type="gramEnd"/>
    </w:p>
    <w:p w14:paraId="0E076EBD" w14:textId="43C3E776" w:rsidR="00794A63" w:rsidRDefault="00794A63" w:rsidP="0079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43A3C">
        <w:rPr>
          <w:rFonts w:ascii="Courier New" w:hAnsi="Courier New" w:cs="Courier New"/>
          <w:szCs w:val="24"/>
        </w:rPr>
        <w:t>$</w:t>
      </w:r>
      <w:proofErr w:type="spellStart"/>
      <w:r w:rsidRPr="00C43A3C">
        <w:rPr>
          <w:rFonts w:ascii="Courier New" w:hAnsi="Courier New" w:cs="Courier New"/>
          <w:szCs w:val="24"/>
        </w:rPr>
        <w:t>pdo</w:t>
      </w:r>
      <w:proofErr w:type="spellEnd"/>
      <w:r w:rsidRPr="00C43A3C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C43A3C">
        <w:rPr>
          <w:rFonts w:ascii="Courier New" w:hAnsi="Courier New" w:cs="Courier New"/>
          <w:szCs w:val="24"/>
        </w:rPr>
        <w:t>dbconnect</w:t>
      </w:r>
      <w:proofErr w:type="spellEnd"/>
      <w:r w:rsidRPr="00C43A3C">
        <w:rPr>
          <w:rFonts w:ascii="Courier New" w:hAnsi="Courier New" w:cs="Courier New"/>
          <w:szCs w:val="24"/>
        </w:rPr>
        <w:t>(</w:t>
      </w:r>
      <w:proofErr w:type="gramEnd"/>
      <w:r w:rsidRPr="00C43A3C">
        <w:rPr>
          <w:rFonts w:ascii="Courier New" w:hAnsi="Courier New" w:cs="Courier New"/>
          <w:szCs w:val="24"/>
        </w:rPr>
        <w:t>);</w:t>
      </w:r>
    </w:p>
    <w:p w14:paraId="4D936625" w14:textId="30D99535" w:rsidR="00A004BC" w:rsidRPr="00C43A3C" w:rsidRDefault="00A004BC" w:rsidP="0079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  <w:lang w:eastAsia="zh-TW"/>
        </w:rPr>
      </w:pPr>
      <w:r>
        <w:rPr>
          <w:rFonts w:ascii="Courier New" w:hAnsi="Courier New" w:cs="Courier New"/>
          <w:szCs w:val="24"/>
          <w:lang w:eastAsia="zh-TW"/>
        </w:rPr>
        <w:t>?&gt;</w:t>
      </w:r>
    </w:p>
    <w:p w14:paraId="71836762" w14:textId="78CE0CEF" w:rsidR="008A4B5E" w:rsidRPr="00BB5035" w:rsidRDefault="00506902" w:rsidP="00BB5035">
      <w:pPr>
        <w:pStyle w:val="ListParagraph"/>
        <w:numPr>
          <w:ilvl w:val="0"/>
          <w:numId w:val="19"/>
        </w:numPr>
        <w:ind w:leftChars="0" w:right="29"/>
        <w:outlineLvl w:val="0"/>
        <w:rPr>
          <w:color w:val="FF0000"/>
          <w:sz w:val="28"/>
          <w:szCs w:val="28"/>
          <w:lang w:eastAsia="zh-TW"/>
        </w:rPr>
      </w:pPr>
      <w:proofErr w:type="gramStart"/>
      <w:r w:rsidRPr="00BB5035">
        <w:rPr>
          <w:rFonts w:hint="eastAsia"/>
          <w:color w:val="FF0000"/>
          <w:sz w:val="28"/>
          <w:szCs w:val="28"/>
          <w:lang w:eastAsia="zh-TW"/>
        </w:rPr>
        <w:t>'</w:t>
      </w:r>
      <w:r w:rsidRPr="002C6902">
        <w:rPr>
          <w:rFonts w:ascii="Consolas" w:hAnsi="Consolas"/>
          <w:color w:val="FF0000"/>
          <w:sz w:val="28"/>
          <w:szCs w:val="28"/>
          <w:lang w:eastAsia="zh-TW"/>
        </w:rPr>
        <w:t>./</w:t>
      </w:r>
      <w:proofErr w:type="gramEnd"/>
      <w:r w:rsidRPr="00BB5035">
        <w:rPr>
          <w:color w:val="FF0000"/>
          <w:sz w:val="28"/>
          <w:szCs w:val="28"/>
          <w:lang w:eastAsia="zh-TW"/>
        </w:rPr>
        <w:t xml:space="preserve">' means </w:t>
      </w:r>
      <w:r w:rsidR="00F80161" w:rsidRPr="00BB5035">
        <w:rPr>
          <w:color w:val="FF0000"/>
          <w:sz w:val="28"/>
          <w:szCs w:val="28"/>
          <w:lang w:eastAsia="zh-TW"/>
        </w:rPr>
        <w:t>current</w:t>
      </w:r>
      <w:r w:rsidRPr="00BB5035">
        <w:rPr>
          <w:color w:val="FF0000"/>
          <w:sz w:val="28"/>
          <w:szCs w:val="28"/>
          <w:lang w:eastAsia="zh-TW"/>
        </w:rPr>
        <w:t xml:space="preserve"> folder</w:t>
      </w:r>
    </w:p>
    <w:p w14:paraId="4E876BD9" w14:textId="16262172" w:rsidR="00A004BC" w:rsidRPr="00020984" w:rsidRDefault="00A004BC" w:rsidP="005B66A0">
      <w:pPr>
        <w:ind w:right="29"/>
        <w:outlineLvl w:val="0"/>
        <w:rPr>
          <w:sz w:val="28"/>
          <w:szCs w:val="28"/>
        </w:rPr>
      </w:pPr>
    </w:p>
    <w:p w14:paraId="1C5C8417" w14:textId="67013A2D" w:rsidR="008A4246" w:rsidRPr="001838EB" w:rsidRDefault="003A3EAD" w:rsidP="008A4246">
      <w:pPr>
        <w:ind w:right="29"/>
        <w:outlineLvl w:val="0"/>
        <w:rPr>
          <w:b/>
          <w:sz w:val="28"/>
          <w:szCs w:val="28"/>
          <w:u w:val="single"/>
        </w:rPr>
      </w:pPr>
      <w:r w:rsidRPr="001838EB">
        <w:rPr>
          <w:b/>
          <w:sz w:val="28"/>
          <w:szCs w:val="28"/>
          <w:u w:val="single"/>
        </w:rPr>
        <w:t>2.</w:t>
      </w:r>
      <w:r w:rsidR="00316EEE" w:rsidRPr="001838EB">
        <w:rPr>
          <w:b/>
          <w:sz w:val="28"/>
          <w:szCs w:val="28"/>
          <w:u w:val="single"/>
        </w:rPr>
        <w:t xml:space="preserve"> </w:t>
      </w:r>
      <w:r w:rsidR="008A4246" w:rsidRPr="001838EB">
        <w:rPr>
          <w:b/>
          <w:sz w:val="28"/>
          <w:szCs w:val="28"/>
          <w:u w:val="single"/>
        </w:rPr>
        <w:t>Prepare and execute SQL</w:t>
      </w:r>
    </w:p>
    <w:p w14:paraId="22FDD4F3" w14:textId="3EEBEBB8" w:rsidR="008A4B5E" w:rsidRPr="00020984" w:rsidRDefault="000C1CEA" w:rsidP="001D1A39">
      <w:pPr>
        <w:ind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2.1.</w:t>
      </w:r>
      <w:r w:rsidR="00C53828">
        <w:rPr>
          <w:sz w:val="28"/>
          <w:szCs w:val="28"/>
          <w:lang w:eastAsia="zh-TW"/>
        </w:rPr>
        <w:t xml:space="preserve"> </w:t>
      </w:r>
      <w:r w:rsidR="00506902" w:rsidRPr="00020984">
        <w:rPr>
          <w:sz w:val="28"/>
          <w:szCs w:val="28"/>
          <w:lang w:eastAsia="zh-TW"/>
        </w:rPr>
        <w:t xml:space="preserve">Create </w:t>
      </w:r>
      <w:r w:rsidR="00BA5B1A" w:rsidRPr="00020984">
        <w:rPr>
          <w:sz w:val="28"/>
          <w:szCs w:val="28"/>
          <w:lang w:eastAsia="zh-TW"/>
        </w:rPr>
        <w:t xml:space="preserve">a PHP </w:t>
      </w:r>
      <w:r w:rsidR="00506902" w:rsidRPr="00020984">
        <w:rPr>
          <w:sz w:val="28"/>
          <w:szCs w:val="28"/>
          <w:lang w:eastAsia="zh-TW"/>
        </w:rPr>
        <w:t>try</w:t>
      </w:r>
      <w:r w:rsidR="005C6D5F" w:rsidRPr="00020984">
        <w:rPr>
          <w:sz w:val="28"/>
          <w:szCs w:val="28"/>
          <w:lang w:eastAsia="zh-TW"/>
        </w:rPr>
        <w:t>-</w:t>
      </w:r>
      <w:r w:rsidR="00506902" w:rsidRPr="00020984">
        <w:rPr>
          <w:sz w:val="28"/>
          <w:szCs w:val="28"/>
          <w:lang w:eastAsia="zh-TW"/>
        </w:rPr>
        <w:t>catch block:</w:t>
      </w:r>
    </w:p>
    <w:p w14:paraId="43A84F89" w14:textId="77777777" w:rsidR="00A004BC" w:rsidRPr="00020984" w:rsidRDefault="00A004BC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020984">
        <w:rPr>
          <w:rFonts w:ascii="Courier New" w:hAnsi="Courier New" w:cs="Courier New"/>
          <w:sz w:val="28"/>
          <w:szCs w:val="28"/>
        </w:rPr>
        <w:t>$</w:t>
      </w:r>
      <w:proofErr w:type="spellStart"/>
      <w:r w:rsidRPr="00020984">
        <w:rPr>
          <w:rFonts w:ascii="Courier New" w:hAnsi="Courier New" w:cs="Courier New"/>
          <w:sz w:val="28"/>
          <w:szCs w:val="28"/>
        </w:rPr>
        <w:t>pdo</w:t>
      </w:r>
      <w:proofErr w:type="spellEnd"/>
      <w:r w:rsidRPr="0002098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020984">
        <w:rPr>
          <w:rFonts w:ascii="Courier New" w:hAnsi="Courier New" w:cs="Courier New"/>
          <w:sz w:val="28"/>
          <w:szCs w:val="28"/>
        </w:rPr>
        <w:t>dbconnect</w:t>
      </w:r>
      <w:proofErr w:type="spellEnd"/>
      <w:r w:rsidRPr="00020984">
        <w:rPr>
          <w:rFonts w:ascii="Courier New" w:hAnsi="Courier New" w:cs="Courier New"/>
          <w:sz w:val="28"/>
          <w:szCs w:val="28"/>
        </w:rPr>
        <w:t>(</w:t>
      </w:r>
      <w:proofErr w:type="gramEnd"/>
      <w:r w:rsidRPr="00020984">
        <w:rPr>
          <w:rFonts w:ascii="Courier New" w:hAnsi="Courier New" w:cs="Courier New"/>
          <w:sz w:val="28"/>
          <w:szCs w:val="28"/>
        </w:rPr>
        <w:t>);</w:t>
      </w:r>
    </w:p>
    <w:p w14:paraId="3E8CCFDB" w14:textId="02FA21D4" w:rsidR="00506902" w:rsidRPr="00C53828" w:rsidRDefault="00506902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53828">
        <w:rPr>
          <w:rFonts w:ascii="Courier New" w:hAnsi="Courier New" w:cs="Courier New"/>
          <w:color w:val="FF0000"/>
          <w:szCs w:val="24"/>
        </w:rPr>
        <w:t>try {</w:t>
      </w:r>
    </w:p>
    <w:p w14:paraId="5A48AE81" w14:textId="7AF6770F" w:rsidR="00506902" w:rsidRPr="00C53828" w:rsidRDefault="00506902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53828">
        <w:rPr>
          <w:rFonts w:ascii="Courier New" w:hAnsi="Courier New" w:cs="Courier New"/>
          <w:color w:val="FF0000"/>
          <w:szCs w:val="24"/>
        </w:rPr>
        <w:t>    </w:t>
      </w:r>
    </w:p>
    <w:p w14:paraId="315B6B99" w14:textId="77777777" w:rsidR="00506902" w:rsidRPr="00C53828" w:rsidRDefault="00506902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53828">
        <w:rPr>
          <w:rFonts w:ascii="Courier New" w:hAnsi="Courier New" w:cs="Courier New"/>
          <w:color w:val="FF0000"/>
          <w:szCs w:val="24"/>
        </w:rPr>
        <w:t>} catch (</w:t>
      </w:r>
      <w:proofErr w:type="spellStart"/>
      <w:r w:rsidRPr="00C53828">
        <w:rPr>
          <w:rFonts w:ascii="Courier New" w:hAnsi="Courier New" w:cs="Courier New"/>
          <w:color w:val="FF0000"/>
          <w:szCs w:val="24"/>
        </w:rPr>
        <w:t>PDOException</w:t>
      </w:r>
      <w:proofErr w:type="spellEnd"/>
      <w:r w:rsidRPr="00C53828">
        <w:rPr>
          <w:rFonts w:ascii="Courier New" w:hAnsi="Courier New" w:cs="Courier New"/>
          <w:color w:val="FF0000"/>
          <w:szCs w:val="24"/>
        </w:rPr>
        <w:t xml:space="preserve"> $e) {</w:t>
      </w:r>
    </w:p>
    <w:p w14:paraId="1B3B932B" w14:textId="77777777" w:rsidR="00506902" w:rsidRPr="00C53828" w:rsidRDefault="00506902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53828">
        <w:rPr>
          <w:rFonts w:ascii="Courier New" w:hAnsi="Courier New" w:cs="Courier New"/>
          <w:color w:val="FF0000"/>
          <w:szCs w:val="24"/>
        </w:rPr>
        <w:t>  die($e-&gt;</w:t>
      </w:r>
      <w:proofErr w:type="spellStart"/>
      <w:proofErr w:type="gramStart"/>
      <w:r w:rsidRPr="00C53828">
        <w:rPr>
          <w:rFonts w:ascii="Courier New" w:hAnsi="Courier New" w:cs="Courier New"/>
          <w:color w:val="FF0000"/>
          <w:szCs w:val="24"/>
        </w:rPr>
        <w:t>getMessage</w:t>
      </w:r>
      <w:proofErr w:type="spellEnd"/>
      <w:r w:rsidRPr="00C5382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C53828">
        <w:rPr>
          <w:rFonts w:ascii="Courier New" w:hAnsi="Courier New" w:cs="Courier New"/>
          <w:color w:val="FF0000"/>
          <w:szCs w:val="24"/>
        </w:rPr>
        <w:t>));</w:t>
      </w:r>
    </w:p>
    <w:p w14:paraId="57899024" w14:textId="61C90C10" w:rsidR="00506902" w:rsidRPr="00C53828" w:rsidRDefault="00506902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53828">
        <w:rPr>
          <w:rFonts w:ascii="Courier New" w:hAnsi="Courier New" w:cs="Courier New"/>
          <w:color w:val="FF0000"/>
          <w:szCs w:val="24"/>
        </w:rPr>
        <w:t>}</w:t>
      </w:r>
    </w:p>
    <w:p w14:paraId="3B74329A" w14:textId="77777777" w:rsidR="00A004BC" w:rsidRPr="00C43A3C" w:rsidRDefault="00A004BC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  <w:lang w:eastAsia="zh-TW"/>
        </w:rPr>
      </w:pPr>
      <w:r>
        <w:rPr>
          <w:rFonts w:ascii="Courier New" w:hAnsi="Courier New" w:cs="Courier New"/>
          <w:szCs w:val="24"/>
          <w:lang w:eastAsia="zh-TW"/>
        </w:rPr>
        <w:t>?&gt;</w:t>
      </w:r>
    </w:p>
    <w:p w14:paraId="74517584" w14:textId="77777777" w:rsidR="00A004BC" w:rsidRPr="00BE6C6F" w:rsidRDefault="00A004BC" w:rsidP="005C6D5F">
      <w:pPr>
        <w:ind w:right="29"/>
        <w:outlineLvl w:val="0"/>
        <w:rPr>
          <w:szCs w:val="24"/>
          <w:lang w:eastAsia="zh-TW"/>
        </w:rPr>
      </w:pPr>
    </w:p>
    <w:p w14:paraId="36F8052F" w14:textId="4CB0102E" w:rsidR="00564258" w:rsidRPr="00BE6C6F" w:rsidRDefault="00D527E5" w:rsidP="005C6D5F">
      <w:pPr>
        <w:ind w:right="29"/>
        <w:outlineLvl w:val="0"/>
        <w:rPr>
          <w:sz w:val="56"/>
          <w:szCs w:val="24"/>
          <w:lang w:eastAsia="zh-TW"/>
        </w:rPr>
      </w:pPr>
      <w:r w:rsidRPr="00BE6C6F">
        <w:rPr>
          <w:sz w:val="56"/>
          <w:szCs w:val="24"/>
          <w:lang w:eastAsia="zh-TW"/>
        </w:rPr>
        <w:t xml:space="preserve">2.2. </w:t>
      </w:r>
      <w:r w:rsidR="005C6D5F" w:rsidRPr="00BE6C6F">
        <w:rPr>
          <w:rFonts w:hint="eastAsia"/>
          <w:sz w:val="56"/>
          <w:szCs w:val="24"/>
          <w:lang w:eastAsia="zh-TW"/>
        </w:rPr>
        <w:t>Re</w:t>
      </w:r>
      <w:r w:rsidR="005C6D5F" w:rsidRPr="00BE6C6F">
        <w:rPr>
          <w:sz w:val="56"/>
          <w:szCs w:val="24"/>
          <w:lang w:eastAsia="zh-TW"/>
        </w:rPr>
        <w:t xml:space="preserve">fer to </w:t>
      </w:r>
      <w:proofErr w:type="gramStart"/>
      <w:r w:rsidR="0054471D" w:rsidRPr="00BE6C6F">
        <w:rPr>
          <w:sz w:val="56"/>
          <w:szCs w:val="24"/>
          <w:lang w:eastAsia="zh-TW"/>
        </w:rPr>
        <w:t>the</w:t>
      </w:r>
      <w:r w:rsidR="005559E7" w:rsidRPr="00BE6C6F">
        <w:rPr>
          <w:sz w:val="56"/>
          <w:szCs w:val="24"/>
          <w:lang w:eastAsia="zh-TW"/>
        </w:rPr>
        <w:t xml:space="preserve"> </w:t>
      </w:r>
      <w:r w:rsidR="005C6D5F" w:rsidRPr="00BE6C6F">
        <w:rPr>
          <w:sz w:val="56"/>
          <w:szCs w:val="24"/>
          <w:lang w:eastAsia="zh-TW"/>
        </w:rPr>
        <w:t>Lec</w:t>
      </w:r>
      <w:r w:rsidR="007F0F43" w:rsidRPr="00BE6C6F">
        <w:rPr>
          <w:sz w:val="56"/>
          <w:szCs w:val="24"/>
          <w:lang w:eastAsia="zh-TW"/>
        </w:rPr>
        <w:t>ture</w:t>
      </w:r>
      <w:proofErr w:type="gramEnd"/>
      <w:r w:rsidR="00823051" w:rsidRPr="00BE6C6F">
        <w:rPr>
          <w:sz w:val="56"/>
          <w:szCs w:val="24"/>
          <w:lang w:eastAsia="zh-TW"/>
        </w:rPr>
        <w:t xml:space="preserve"> </w:t>
      </w:r>
      <w:r w:rsidR="006C6BB6" w:rsidRPr="00BE6C6F">
        <w:rPr>
          <w:sz w:val="56"/>
          <w:szCs w:val="24"/>
          <w:lang w:eastAsia="zh-TW"/>
        </w:rPr>
        <w:t>5</w:t>
      </w:r>
      <w:r w:rsidR="005C6D5F" w:rsidRPr="00BE6C6F">
        <w:rPr>
          <w:sz w:val="56"/>
          <w:szCs w:val="24"/>
          <w:lang w:eastAsia="zh-TW"/>
        </w:rPr>
        <w:t xml:space="preserve"> P.1</w:t>
      </w:r>
      <w:r w:rsidR="00EE0363">
        <w:rPr>
          <w:sz w:val="56"/>
          <w:szCs w:val="24"/>
          <w:lang w:eastAsia="zh-TW"/>
        </w:rPr>
        <w:t>6</w:t>
      </w:r>
      <w:r w:rsidR="005C6D5F" w:rsidRPr="00BE6C6F">
        <w:rPr>
          <w:sz w:val="56"/>
          <w:szCs w:val="24"/>
          <w:lang w:eastAsia="zh-TW"/>
        </w:rPr>
        <w:t>. Copy</w:t>
      </w:r>
      <w:r w:rsidR="00DE4FB3" w:rsidRPr="00BE6C6F">
        <w:rPr>
          <w:sz w:val="56"/>
          <w:szCs w:val="24"/>
          <w:lang w:eastAsia="zh-TW"/>
        </w:rPr>
        <w:t xml:space="preserve"> and paste</w:t>
      </w:r>
      <w:r w:rsidR="005C6D5F" w:rsidRPr="00BE6C6F">
        <w:rPr>
          <w:sz w:val="56"/>
          <w:szCs w:val="24"/>
          <w:lang w:eastAsia="zh-TW"/>
        </w:rPr>
        <w:t xml:space="preserve"> the source codes</w:t>
      </w:r>
      <w:r w:rsidR="00852841">
        <w:rPr>
          <w:sz w:val="56"/>
          <w:szCs w:val="24"/>
          <w:lang w:eastAsia="zh-TW"/>
        </w:rPr>
        <w:t xml:space="preserve"> and paste it</w:t>
      </w:r>
      <w:r w:rsidR="005C6D5F" w:rsidRPr="00BE6C6F">
        <w:rPr>
          <w:sz w:val="56"/>
          <w:szCs w:val="24"/>
          <w:lang w:eastAsia="zh-TW"/>
        </w:rPr>
        <w:t xml:space="preserve"> into the try block</w:t>
      </w:r>
      <w:r w:rsidR="00DE4FB3" w:rsidRPr="00BE6C6F">
        <w:rPr>
          <w:sz w:val="56"/>
          <w:szCs w:val="24"/>
          <w:lang w:eastAsia="zh-TW"/>
        </w:rPr>
        <w:t>:</w:t>
      </w:r>
    </w:p>
    <w:p w14:paraId="17BCC7D2" w14:textId="545BEA6C" w:rsidR="005C6D5F" w:rsidRPr="009C1043" w:rsidRDefault="005C6D5F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9C1043">
        <w:rPr>
          <w:rFonts w:ascii="Courier New" w:hAnsi="Courier New" w:cs="Courier New"/>
          <w:szCs w:val="24"/>
        </w:rPr>
        <w:t>try {</w:t>
      </w:r>
    </w:p>
    <w:p w14:paraId="404A787D" w14:textId="00E96184" w:rsidR="005C6D5F" w:rsidRPr="009C1043" w:rsidRDefault="005C6D5F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9C1043">
        <w:rPr>
          <w:rFonts w:ascii="Courier New" w:hAnsi="Courier New" w:cs="Courier New"/>
          <w:szCs w:val="24"/>
        </w:rPr>
        <w:t xml:space="preserve">  </w:t>
      </w:r>
      <w:r w:rsidRPr="00C53828">
        <w:rPr>
          <w:rFonts w:ascii="Courier New" w:hAnsi="Courier New" w:cs="Courier New"/>
          <w:color w:val="FF0000"/>
          <w:szCs w:val="24"/>
        </w:rPr>
        <w:t>// paste</w:t>
      </w:r>
      <w:r w:rsidR="00EE0363">
        <w:rPr>
          <w:rFonts w:ascii="Courier New" w:hAnsi="Courier New" w:cs="Courier New"/>
          <w:color w:val="FF0000"/>
          <w:szCs w:val="24"/>
        </w:rPr>
        <w:t xml:space="preserve"> </w:t>
      </w:r>
      <w:r w:rsidRPr="00C53828">
        <w:rPr>
          <w:rFonts w:ascii="Courier New" w:hAnsi="Courier New" w:cs="Courier New"/>
          <w:color w:val="FF0000"/>
          <w:szCs w:val="24"/>
        </w:rPr>
        <w:t>here  </w:t>
      </w:r>
    </w:p>
    <w:p w14:paraId="03FD2BE8" w14:textId="77777777" w:rsidR="005C6D5F" w:rsidRPr="009C1043" w:rsidRDefault="005C6D5F" w:rsidP="00C53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9C1043">
        <w:rPr>
          <w:rFonts w:ascii="Courier New" w:hAnsi="Courier New" w:cs="Courier New"/>
          <w:szCs w:val="24"/>
        </w:rPr>
        <w:t>} catch (</w:t>
      </w:r>
      <w:proofErr w:type="spellStart"/>
      <w:r w:rsidRPr="009C1043">
        <w:rPr>
          <w:rFonts w:ascii="Courier New" w:hAnsi="Courier New" w:cs="Courier New"/>
          <w:szCs w:val="24"/>
        </w:rPr>
        <w:t>PDOException</w:t>
      </w:r>
      <w:proofErr w:type="spellEnd"/>
      <w:r w:rsidRPr="009C1043">
        <w:rPr>
          <w:rFonts w:ascii="Courier New" w:hAnsi="Courier New" w:cs="Courier New"/>
          <w:szCs w:val="24"/>
        </w:rPr>
        <w:t xml:space="preserve"> $e) {</w:t>
      </w:r>
    </w:p>
    <w:p w14:paraId="46369210" w14:textId="6F7E8E77" w:rsidR="005C6D5F" w:rsidRDefault="005C6D5F" w:rsidP="005C6D5F">
      <w:pPr>
        <w:ind w:right="29"/>
        <w:outlineLvl w:val="0"/>
        <w:rPr>
          <w:rFonts w:ascii="Courier New" w:hAnsi="Courier New" w:cs="Courier New"/>
          <w:szCs w:val="24"/>
        </w:rPr>
      </w:pPr>
    </w:p>
    <w:p w14:paraId="652C5494" w14:textId="1C98A11E" w:rsidR="00ED0225" w:rsidRDefault="00ED0225" w:rsidP="005C6D5F">
      <w:pPr>
        <w:ind w:right="29"/>
        <w:outlineLvl w:val="0"/>
        <w:rPr>
          <w:rFonts w:ascii="Courier New" w:hAnsi="Courier New" w:cs="Courier New"/>
          <w:szCs w:val="24"/>
        </w:rPr>
      </w:pPr>
    </w:p>
    <w:p w14:paraId="2669B260" w14:textId="77777777" w:rsidR="005C73BB" w:rsidRDefault="005C73BB" w:rsidP="005C6D5F">
      <w:pPr>
        <w:ind w:right="29"/>
        <w:outlineLvl w:val="0"/>
        <w:rPr>
          <w:rFonts w:ascii="Courier New" w:hAnsi="Courier New" w:cs="Courier New"/>
          <w:szCs w:val="24"/>
        </w:rPr>
      </w:pPr>
    </w:p>
    <w:p w14:paraId="10E87F89" w14:textId="77777777" w:rsidR="00C53828" w:rsidRDefault="00C53828" w:rsidP="005C6D5F">
      <w:pPr>
        <w:ind w:right="29"/>
        <w:outlineLvl w:val="0"/>
        <w:rPr>
          <w:rFonts w:ascii="Courier New" w:hAnsi="Courier New" w:cs="Courier New"/>
          <w:szCs w:val="24"/>
        </w:rPr>
      </w:pPr>
    </w:p>
    <w:p w14:paraId="6D2A5C9D" w14:textId="7A9949DE" w:rsidR="00564258" w:rsidRDefault="00751F7C" w:rsidP="005B66A0">
      <w:pPr>
        <w:ind w:right="29"/>
        <w:outlineLvl w:val="0"/>
        <w:rPr>
          <w:szCs w:val="24"/>
          <w:lang w:eastAsia="zh-TW"/>
        </w:rPr>
      </w:pPr>
      <w:r>
        <w:rPr>
          <w:szCs w:val="24"/>
          <w:lang w:eastAsia="zh-TW"/>
        </w:rPr>
        <w:t>Modify the source code to retrieve all students from the database:</w:t>
      </w:r>
    </w:p>
    <w:p w14:paraId="55804A2E" w14:textId="68F7BF99" w:rsidR="00751F7C" w:rsidRPr="00751F7C" w:rsidRDefault="00751F7C" w:rsidP="0075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sql</w:t>
      </w:r>
      <w:proofErr w:type="spellEnd"/>
      <w:r w:rsidRPr="00751F7C">
        <w:rPr>
          <w:rFonts w:ascii="Courier New" w:hAnsi="Courier New" w:cs="Courier New"/>
          <w:szCs w:val="24"/>
        </w:rPr>
        <w:t xml:space="preserve"> </w:t>
      </w:r>
      <w:proofErr w:type="gramStart"/>
      <w:r w:rsidRPr="00751F7C">
        <w:rPr>
          <w:rFonts w:ascii="Courier New" w:hAnsi="Courier New" w:cs="Courier New"/>
          <w:szCs w:val="24"/>
        </w:rPr>
        <w:t>=  "</w:t>
      </w:r>
      <w:proofErr w:type="gramEnd"/>
      <w:r w:rsidRPr="00751F7C">
        <w:rPr>
          <w:rFonts w:ascii="Courier New" w:hAnsi="Courier New" w:cs="Courier New"/>
          <w:szCs w:val="24"/>
        </w:rPr>
        <w:t xml:space="preserve">SELECT </w:t>
      </w:r>
      <w:r w:rsidR="003635C9" w:rsidRPr="003D40AF">
        <w:rPr>
          <w:rFonts w:ascii="Courier New" w:hAnsi="Courier New" w:cs="Courier New"/>
          <w:color w:val="FF0000"/>
          <w:szCs w:val="24"/>
        </w:rPr>
        <w:t>id, name, class</w:t>
      </w:r>
      <w:r w:rsidR="002C0579">
        <w:rPr>
          <w:rFonts w:ascii="Courier New" w:hAnsi="Courier New" w:cs="Courier New" w:hint="eastAsia"/>
          <w:color w:val="FF0000"/>
          <w:szCs w:val="24"/>
          <w:lang w:eastAsia="zh-TW"/>
        </w:rPr>
        <w:t>,</w:t>
      </w:r>
      <w:r w:rsidR="002C0579">
        <w:rPr>
          <w:rFonts w:ascii="Courier New" w:hAnsi="Courier New" w:cs="Courier New"/>
          <w:color w:val="FF0000"/>
          <w:szCs w:val="24"/>
        </w:rPr>
        <w:t xml:space="preserve"> </w:t>
      </w:r>
      <w:r w:rsidR="002C0579">
        <w:rPr>
          <w:rFonts w:ascii="Courier New" w:hAnsi="Courier New" w:cs="Courier New" w:hint="eastAsia"/>
          <w:color w:val="FF0000"/>
          <w:szCs w:val="24"/>
          <w:lang w:eastAsia="zh-TW"/>
        </w:rPr>
        <w:t>u</w:t>
      </w:r>
      <w:r w:rsidR="002C0579">
        <w:rPr>
          <w:rFonts w:ascii="Courier New" w:hAnsi="Courier New" w:cs="Courier New"/>
          <w:color w:val="FF0000"/>
          <w:szCs w:val="24"/>
          <w:lang w:eastAsia="zh-TW"/>
        </w:rPr>
        <w:t>pdate</w:t>
      </w:r>
      <w:r w:rsidR="00FD59CA">
        <w:rPr>
          <w:rFonts w:ascii="Courier New" w:hAnsi="Courier New" w:cs="Courier New"/>
          <w:color w:val="FF0000"/>
          <w:szCs w:val="24"/>
          <w:lang w:eastAsia="zh-TW"/>
        </w:rPr>
        <w:t>d_at</w:t>
      </w:r>
      <w:r w:rsidRPr="00751F7C">
        <w:rPr>
          <w:rFonts w:ascii="Courier New" w:hAnsi="Courier New" w:cs="Courier New"/>
          <w:szCs w:val="24"/>
        </w:rPr>
        <w:t xml:space="preserve"> FROM student ";</w:t>
      </w:r>
    </w:p>
    <w:p w14:paraId="6777CF18" w14:textId="77777777" w:rsidR="00EE0363" w:rsidRPr="00EE0363" w:rsidRDefault="00EE0363" w:rsidP="00EE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lang w:val="en-HK"/>
        </w:rPr>
      </w:pPr>
      <w:r w:rsidRPr="00EE0363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EE0363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EE0363">
        <w:rPr>
          <w:rFonts w:ascii="Courier New" w:hAnsi="Courier New" w:cs="Courier New"/>
          <w:strike/>
          <w:szCs w:val="24"/>
          <w:highlight w:val="yellow"/>
        </w:rPr>
        <w:t xml:space="preserve"> = "SELECT * FROM books</w:t>
      </w:r>
      <w:proofErr w:type="gramStart"/>
      <w:r w:rsidRPr="00EE0363">
        <w:rPr>
          <w:rFonts w:ascii="Courier New" w:hAnsi="Courier New" w:cs="Courier New"/>
          <w:strike/>
          <w:szCs w:val="24"/>
          <w:highlight w:val="yellow"/>
        </w:rPr>
        <w:t>";</w:t>
      </w:r>
      <w:proofErr w:type="gramEnd"/>
    </w:p>
    <w:p w14:paraId="7A50C699" w14:textId="77777777" w:rsidR="00EE0363" w:rsidRPr="00EE0363" w:rsidRDefault="00EE0363" w:rsidP="00EE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  <w:lang w:val="en-HK"/>
        </w:rPr>
      </w:pPr>
      <w:r w:rsidRPr="00EE0363">
        <w:rPr>
          <w:rFonts w:ascii="Courier New" w:hAnsi="Courier New" w:cs="Courier New"/>
          <w:szCs w:val="24"/>
        </w:rPr>
        <w:t>$</w:t>
      </w:r>
      <w:proofErr w:type="spellStart"/>
      <w:r w:rsidRPr="00EE0363">
        <w:rPr>
          <w:rFonts w:ascii="Courier New" w:hAnsi="Courier New" w:cs="Courier New"/>
          <w:szCs w:val="24"/>
        </w:rPr>
        <w:t>stmt</w:t>
      </w:r>
      <w:proofErr w:type="spellEnd"/>
      <w:r w:rsidRPr="00EE0363">
        <w:rPr>
          <w:rFonts w:ascii="Courier New" w:hAnsi="Courier New" w:cs="Courier New"/>
          <w:szCs w:val="24"/>
        </w:rPr>
        <w:t xml:space="preserve"> = $</w:t>
      </w:r>
      <w:proofErr w:type="spellStart"/>
      <w:r w:rsidRPr="00EE0363">
        <w:rPr>
          <w:rFonts w:ascii="Courier New" w:hAnsi="Courier New" w:cs="Courier New"/>
          <w:szCs w:val="24"/>
        </w:rPr>
        <w:t>pdo</w:t>
      </w:r>
      <w:proofErr w:type="spellEnd"/>
      <w:r w:rsidRPr="00EE0363">
        <w:rPr>
          <w:rFonts w:ascii="Courier New" w:hAnsi="Courier New" w:cs="Courier New"/>
          <w:szCs w:val="24"/>
        </w:rPr>
        <w:t>-&gt;prepare($</w:t>
      </w:r>
      <w:proofErr w:type="spellStart"/>
      <w:r w:rsidRPr="00EE0363">
        <w:rPr>
          <w:rFonts w:ascii="Courier New" w:hAnsi="Courier New" w:cs="Courier New"/>
          <w:szCs w:val="24"/>
        </w:rPr>
        <w:t>sql</w:t>
      </w:r>
      <w:proofErr w:type="spellEnd"/>
      <w:proofErr w:type="gramStart"/>
      <w:r w:rsidRPr="00EE0363">
        <w:rPr>
          <w:rFonts w:ascii="Courier New" w:hAnsi="Courier New" w:cs="Courier New"/>
          <w:szCs w:val="24"/>
        </w:rPr>
        <w:t>);</w:t>
      </w:r>
      <w:proofErr w:type="gramEnd"/>
    </w:p>
    <w:p w14:paraId="7E8C2C6A" w14:textId="0A8C0923" w:rsidR="00751F7C" w:rsidRPr="00751F7C" w:rsidRDefault="00751F7C" w:rsidP="00EE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74602D3D" w14:textId="131E2618" w:rsidR="005B1C6F" w:rsidRDefault="005B1C6F">
      <w:pPr>
        <w:rPr>
          <w:szCs w:val="24"/>
          <w:lang w:eastAsia="zh-TW"/>
        </w:rPr>
      </w:pPr>
    </w:p>
    <w:p w14:paraId="7BA4BF2B" w14:textId="2C3AF563" w:rsidR="00A004BC" w:rsidRPr="006619A8" w:rsidRDefault="006619A8" w:rsidP="00A004BC">
      <w:pPr>
        <w:ind w:right="29"/>
        <w:outlineLvl w:val="0"/>
        <w:rPr>
          <w:sz w:val="28"/>
          <w:szCs w:val="24"/>
          <w:lang w:eastAsia="zh-TW"/>
        </w:rPr>
      </w:pPr>
      <w:r>
        <w:rPr>
          <w:sz w:val="28"/>
          <w:szCs w:val="24"/>
          <w:lang w:eastAsia="zh-TW"/>
        </w:rPr>
        <w:t>2.3</w:t>
      </w:r>
      <w:r w:rsidR="00C13C91">
        <w:rPr>
          <w:sz w:val="28"/>
          <w:szCs w:val="24"/>
          <w:lang w:eastAsia="zh-TW"/>
        </w:rPr>
        <w:t>.</w:t>
      </w:r>
      <w:r>
        <w:rPr>
          <w:sz w:val="28"/>
          <w:szCs w:val="24"/>
          <w:lang w:eastAsia="zh-TW"/>
        </w:rPr>
        <w:t xml:space="preserve"> </w:t>
      </w:r>
      <w:r w:rsidR="008948EA" w:rsidRPr="006619A8">
        <w:rPr>
          <w:sz w:val="28"/>
          <w:szCs w:val="24"/>
          <w:lang w:eastAsia="zh-TW"/>
        </w:rPr>
        <w:t>C</w:t>
      </w:r>
      <w:r w:rsidR="00A004BC" w:rsidRPr="006619A8">
        <w:rPr>
          <w:sz w:val="28"/>
          <w:szCs w:val="24"/>
          <w:lang w:eastAsia="zh-TW"/>
        </w:rPr>
        <w:t>reate basic HTML document under the PHP close tag:</w:t>
      </w:r>
    </w:p>
    <w:p w14:paraId="2DC30A2E" w14:textId="04B1646C" w:rsidR="006753F1" w:rsidRPr="00751F7C" w:rsidRDefault="006753F1" w:rsidP="006753F1">
      <w:pPr>
        <w:ind w:right="29"/>
        <w:outlineLvl w:val="0"/>
        <w:rPr>
          <w:rFonts w:ascii="Courier New" w:hAnsi="Courier New" w:cs="Courier New"/>
          <w:szCs w:val="24"/>
          <w:lang w:eastAsia="zh-TW"/>
        </w:rPr>
      </w:pPr>
    </w:p>
    <w:p w14:paraId="1489DD90" w14:textId="02BEB448" w:rsidR="008948EA" w:rsidRPr="00C43A3C" w:rsidRDefault="008948EA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  <w:lang w:eastAsia="zh-TW"/>
        </w:rPr>
      </w:pPr>
      <w:r>
        <w:rPr>
          <w:rFonts w:ascii="Courier New" w:hAnsi="Courier New" w:cs="Courier New"/>
          <w:szCs w:val="24"/>
          <w:lang w:eastAsia="zh-TW"/>
        </w:rPr>
        <w:t>?&gt;</w:t>
      </w:r>
    </w:p>
    <w:p w14:paraId="0931A20F" w14:textId="77777777" w:rsidR="00A004BC" w:rsidRPr="00FF1871" w:rsidRDefault="00A004BC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F1871">
        <w:rPr>
          <w:rFonts w:ascii="Courier New" w:hAnsi="Courier New" w:cs="Courier New"/>
          <w:color w:val="FF0000"/>
          <w:szCs w:val="24"/>
        </w:rPr>
        <w:t>&lt;html&gt;</w:t>
      </w:r>
    </w:p>
    <w:p w14:paraId="5022BED6" w14:textId="77777777" w:rsidR="00A004BC" w:rsidRPr="00FF1871" w:rsidRDefault="00A004BC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F1871">
        <w:rPr>
          <w:rFonts w:ascii="Courier New" w:hAnsi="Courier New" w:cs="Courier New"/>
          <w:color w:val="FF0000"/>
          <w:szCs w:val="24"/>
        </w:rPr>
        <w:t>&lt;head&gt;&lt;/head&gt;</w:t>
      </w:r>
    </w:p>
    <w:p w14:paraId="60000A15" w14:textId="77777777" w:rsidR="00A004BC" w:rsidRPr="00FF1871" w:rsidRDefault="00A004BC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F1871">
        <w:rPr>
          <w:rFonts w:ascii="Courier New" w:hAnsi="Courier New" w:cs="Courier New"/>
          <w:color w:val="FF0000"/>
          <w:szCs w:val="24"/>
        </w:rPr>
        <w:t>&lt;body&gt;</w:t>
      </w:r>
    </w:p>
    <w:p w14:paraId="7C8FA882" w14:textId="381547FA" w:rsidR="00A004BC" w:rsidRPr="00FF1871" w:rsidRDefault="00A004BC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F1871">
        <w:rPr>
          <w:rFonts w:ascii="Courier New" w:hAnsi="Courier New" w:cs="Courier New"/>
          <w:color w:val="FF0000"/>
          <w:szCs w:val="24"/>
        </w:rPr>
        <w:t>&lt;h1&gt;Select All Students&lt;/h1&gt;</w:t>
      </w:r>
    </w:p>
    <w:p w14:paraId="23772122" w14:textId="77777777" w:rsidR="003C0AF8" w:rsidRPr="00FF1871" w:rsidRDefault="003C0AF8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</w:p>
    <w:p w14:paraId="2E407E1C" w14:textId="77777777" w:rsidR="00A004BC" w:rsidRPr="00FF1871" w:rsidRDefault="00A004BC" w:rsidP="00FF1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F1871">
        <w:rPr>
          <w:rFonts w:ascii="Courier New" w:hAnsi="Courier New" w:cs="Courier New"/>
          <w:color w:val="FF0000"/>
          <w:szCs w:val="24"/>
        </w:rPr>
        <w:t>&lt;/body&gt;&lt;/html&gt;</w:t>
      </w:r>
    </w:p>
    <w:p w14:paraId="325938D4" w14:textId="0052D602" w:rsidR="00A004BC" w:rsidRDefault="00A004BC" w:rsidP="003D6CE6">
      <w:pPr>
        <w:ind w:right="29"/>
        <w:outlineLvl w:val="0"/>
        <w:rPr>
          <w:b/>
          <w:szCs w:val="24"/>
        </w:rPr>
      </w:pPr>
    </w:p>
    <w:p w14:paraId="0A77CA4E" w14:textId="235919AE" w:rsidR="00A004BC" w:rsidRPr="00D64440" w:rsidRDefault="00C13C91" w:rsidP="00A004BC">
      <w:pPr>
        <w:ind w:right="29"/>
        <w:outlineLvl w:val="0"/>
        <w:rPr>
          <w:sz w:val="28"/>
          <w:szCs w:val="24"/>
          <w:lang w:eastAsia="zh-TW"/>
        </w:rPr>
      </w:pPr>
      <w:r w:rsidRPr="00D64440">
        <w:rPr>
          <w:sz w:val="28"/>
          <w:szCs w:val="24"/>
          <w:lang w:eastAsia="zh-TW"/>
        </w:rPr>
        <w:t xml:space="preserve">2.4. </w:t>
      </w:r>
      <w:r w:rsidR="00A004BC" w:rsidRPr="00D64440">
        <w:rPr>
          <w:rFonts w:hint="eastAsia"/>
          <w:sz w:val="28"/>
          <w:szCs w:val="24"/>
          <w:lang w:eastAsia="zh-TW"/>
        </w:rPr>
        <w:t>U</w:t>
      </w:r>
      <w:r w:rsidR="00A004BC" w:rsidRPr="00D64440">
        <w:rPr>
          <w:sz w:val="28"/>
          <w:szCs w:val="24"/>
          <w:lang w:eastAsia="zh-TW"/>
        </w:rPr>
        <w:t>nder the &lt;h1&gt; heading, create a new PHP block:</w:t>
      </w:r>
    </w:p>
    <w:p w14:paraId="3098C2BE" w14:textId="77777777" w:rsidR="00A004BC" w:rsidRDefault="00A004BC" w:rsidP="00C13C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EA79CC">
        <w:rPr>
          <w:rFonts w:ascii="Courier New" w:hAnsi="Courier New" w:cs="Courier New"/>
          <w:szCs w:val="24"/>
        </w:rPr>
        <w:t>&lt;h1&gt;</w:t>
      </w:r>
      <w:r>
        <w:rPr>
          <w:rFonts w:ascii="Courier New" w:hAnsi="Courier New" w:cs="Courier New"/>
          <w:szCs w:val="24"/>
        </w:rPr>
        <w:t xml:space="preserve">Select All </w:t>
      </w:r>
      <w:r w:rsidRPr="00EA79CC">
        <w:rPr>
          <w:rFonts w:ascii="Courier New" w:hAnsi="Courier New" w:cs="Courier New"/>
          <w:szCs w:val="24"/>
        </w:rPr>
        <w:t>Students&lt;/h1&gt;</w:t>
      </w:r>
    </w:p>
    <w:p w14:paraId="6F73B389" w14:textId="77777777" w:rsidR="00A004BC" w:rsidRPr="00C13C91" w:rsidRDefault="00A004BC" w:rsidP="00C13C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  <w:lang w:eastAsia="zh-TW"/>
        </w:rPr>
      </w:pPr>
      <w:r w:rsidRPr="00C13C91">
        <w:rPr>
          <w:rFonts w:ascii="Courier New" w:hAnsi="Courier New" w:cs="Courier New" w:hint="eastAsia"/>
          <w:color w:val="FF0000"/>
          <w:szCs w:val="24"/>
          <w:lang w:eastAsia="zh-TW"/>
        </w:rPr>
        <w:t>&lt;</w:t>
      </w:r>
      <w:r w:rsidRPr="00C13C91">
        <w:rPr>
          <w:rFonts w:ascii="Courier New" w:hAnsi="Courier New" w:cs="Courier New"/>
          <w:color w:val="FF0000"/>
          <w:szCs w:val="24"/>
          <w:lang w:eastAsia="zh-TW"/>
        </w:rPr>
        <w:t>?</w:t>
      </w:r>
      <w:proofErr w:type="spellStart"/>
      <w:r w:rsidRPr="00C13C91">
        <w:rPr>
          <w:rFonts w:ascii="Courier New" w:hAnsi="Courier New" w:cs="Courier New"/>
          <w:color w:val="FF0000"/>
          <w:szCs w:val="24"/>
          <w:lang w:eastAsia="zh-TW"/>
        </w:rPr>
        <w:t>php</w:t>
      </w:r>
      <w:proofErr w:type="spellEnd"/>
    </w:p>
    <w:p w14:paraId="44BB77AB" w14:textId="77777777" w:rsidR="00A004BC" w:rsidRPr="00C13C91" w:rsidRDefault="00A004BC" w:rsidP="00C13C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  <w:lang w:eastAsia="zh-TW"/>
        </w:rPr>
      </w:pPr>
    </w:p>
    <w:p w14:paraId="66EAC059" w14:textId="77777777" w:rsidR="00A004BC" w:rsidRPr="00C13C91" w:rsidRDefault="00A004BC" w:rsidP="00C13C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  <w:lang w:eastAsia="zh-TW"/>
        </w:rPr>
      </w:pPr>
      <w:r w:rsidRPr="00C13C91">
        <w:rPr>
          <w:rFonts w:ascii="Courier New" w:hAnsi="Courier New" w:cs="Courier New"/>
          <w:color w:val="FF0000"/>
          <w:szCs w:val="24"/>
          <w:lang w:eastAsia="zh-TW"/>
        </w:rPr>
        <w:t>?&gt;</w:t>
      </w:r>
    </w:p>
    <w:p w14:paraId="56E1FF61" w14:textId="77777777" w:rsidR="00A004BC" w:rsidRDefault="00A004BC" w:rsidP="00C13C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EA79CC">
        <w:rPr>
          <w:rFonts w:ascii="Courier New" w:hAnsi="Courier New" w:cs="Courier New"/>
          <w:szCs w:val="24"/>
        </w:rPr>
        <w:t>&lt;/body&gt;</w:t>
      </w:r>
      <w:r w:rsidRPr="00F34DD4">
        <w:rPr>
          <w:rFonts w:ascii="Courier New" w:hAnsi="Courier New" w:cs="Courier New"/>
          <w:szCs w:val="24"/>
        </w:rPr>
        <w:t>&lt;/html&gt;</w:t>
      </w:r>
    </w:p>
    <w:p w14:paraId="39DB4742" w14:textId="7F375AEB" w:rsidR="002A2678" w:rsidRDefault="002A2678">
      <w:pPr>
        <w:rPr>
          <w:szCs w:val="24"/>
          <w:lang w:eastAsia="zh-TW"/>
        </w:rPr>
      </w:pPr>
    </w:p>
    <w:p w14:paraId="074E98CE" w14:textId="44579376" w:rsidR="004C778A" w:rsidRPr="002F0845" w:rsidRDefault="003A3EAD" w:rsidP="004C778A">
      <w:pPr>
        <w:ind w:right="29"/>
        <w:outlineLvl w:val="0"/>
        <w:rPr>
          <w:b/>
          <w:sz w:val="28"/>
          <w:szCs w:val="24"/>
        </w:rPr>
      </w:pPr>
      <w:r w:rsidRPr="002F0845">
        <w:rPr>
          <w:b/>
          <w:sz w:val="28"/>
          <w:szCs w:val="24"/>
        </w:rPr>
        <w:t>3.</w:t>
      </w:r>
      <w:r w:rsidR="004C778A" w:rsidRPr="002F0845">
        <w:rPr>
          <w:b/>
          <w:sz w:val="28"/>
          <w:szCs w:val="24"/>
        </w:rPr>
        <w:t xml:space="preserve"> Check result</w:t>
      </w:r>
    </w:p>
    <w:p w14:paraId="76C180E0" w14:textId="5FE1AF11" w:rsidR="00F90E2E" w:rsidRPr="002F0845" w:rsidRDefault="00F90E2E" w:rsidP="00F90E2E">
      <w:pPr>
        <w:ind w:right="29"/>
        <w:outlineLvl w:val="0"/>
        <w:rPr>
          <w:sz w:val="28"/>
          <w:szCs w:val="24"/>
          <w:lang w:eastAsia="zh-TW"/>
        </w:rPr>
      </w:pPr>
      <w:r w:rsidRPr="002F0845">
        <w:rPr>
          <w:sz w:val="28"/>
          <w:szCs w:val="24"/>
          <w:lang w:eastAsia="zh-TW"/>
        </w:rPr>
        <w:t>echo the number of records found:</w:t>
      </w:r>
    </w:p>
    <w:p w14:paraId="747E991D" w14:textId="77777777" w:rsidR="00D57E83" w:rsidRDefault="00D57E83" w:rsidP="002F08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  <w:lang w:eastAsia="zh-TW"/>
        </w:rPr>
      </w:pPr>
      <w:r>
        <w:rPr>
          <w:rFonts w:ascii="Courier New" w:hAnsi="Courier New" w:cs="Courier New" w:hint="eastAsia"/>
          <w:szCs w:val="24"/>
          <w:lang w:eastAsia="zh-TW"/>
        </w:rPr>
        <w:t>&lt;</w:t>
      </w:r>
      <w:r>
        <w:rPr>
          <w:rFonts w:ascii="Courier New" w:hAnsi="Courier New" w:cs="Courier New"/>
          <w:szCs w:val="24"/>
          <w:lang w:eastAsia="zh-TW"/>
        </w:rPr>
        <w:t>?</w:t>
      </w:r>
      <w:proofErr w:type="spellStart"/>
      <w:r>
        <w:rPr>
          <w:rFonts w:ascii="Courier New" w:hAnsi="Courier New" w:cs="Courier New"/>
          <w:szCs w:val="24"/>
          <w:lang w:eastAsia="zh-TW"/>
        </w:rPr>
        <w:t>php</w:t>
      </w:r>
      <w:proofErr w:type="spellEnd"/>
    </w:p>
    <w:p w14:paraId="2C454AA8" w14:textId="3BCEAC5F" w:rsidR="00B60A6E" w:rsidRPr="002F0845" w:rsidRDefault="00B60A6E" w:rsidP="002F08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2F0845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2F0845">
        <w:rPr>
          <w:rFonts w:ascii="Courier New" w:hAnsi="Courier New" w:cs="Courier New"/>
          <w:color w:val="FF0000"/>
          <w:szCs w:val="24"/>
        </w:rPr>
        <w:t>numFound</w:t>
      </w:r>
      <w:proofErr w:type="spellEnd"/>
      <w:r w:rsidRPr="002F0845">
        <w:rPr>
          <w:rFonts w:ascii="Courier New" w:hAnsi="Courier New" w:cs="Courier New"/>
          <w:color w:val="FF0000"/>
          <w:szCs w:val="24"/>
        </w:rPr>
        <w:t xml:space="preserve"> = $</w:t>
      </w:r>
      <w:proofErr w:type="spellStart"/>
      <w:r w:rsidRPr="002F0845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2F0845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2F0845">
        <w:rPr>
          <w:rFonts w:ascii="Courier New" w:hAnsi="Courier New" w:cs="Courier New"/>
          <w:color w:val="FF0000"/>
          <w:szCs w:val="24"/>
        </w:rPr>
        <w:t>rowCount</w:t>
      </w:r>
      <w:proofErr w:type="spellEnd"/>
      <w:r w:rsidRPr="002F0845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2F0845">
        <w:rPr>
          <w:rFonts w:ascii="Courier New" w:hAnsi="Courier New" w:cs="Courier New"/>
          <w:color w:val="FF0000"/>
          <w:szCs w:val="24"/>
        </w:rPr>
        <w:t>);</w:t>
      </w:r>
    </w:p>
    <w:p w14:paraId="0CD28D4B" w14:textId="3D2DF404" w:rsidR="00F90E2E" w:rsidRPr="002F0845" w:rsidRDefault="00B60A6E" w:rsidP="002F08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2F0845">
        <w:rPr>
          <w:rFonts w:ascii="Courier New" w:hAnsi="Courier New" w:cs="Courier New"/>
          <w:color w:val="FF0000"/>
          <w:szCs w:val="24"/>
        </w:rPr>
        <w:t>echo "&lt;p&gt;</w:t>
      </w:r>
      <w:proofErr w:type="gramStart"/>
      <w:r w:rsidRPr="002F0845">
        <w:rPr>
          <w:rFonts w:ascii="Courier New" w:hAnsi="Courier New" w:cs="Courier New"/>
          <w:color w:val="FF0000"/>
          <w:szCs w:val="24"/>
        </w:rPr>
        <w:t>".$</w:t>
      </w:r>
      <w:proofErr w:type="spellStart"/>
      <w:proofErr w:type="gramEnd"/>
      <w:r w:rsidRPr="002F0845">
        <w:rPr>
          <w:rFonts w:ascii="Courier New" w:hAnsi="Courier New" w:cs="Courier New"/>
          <w:color w:val="FF0000"/>
          <w:szCs w:val="24"/>
        </w:rPr>
        <w:t>numFound</w:t>
      </w:r>
      <w:proofErr w:type="spellEnd"/>
      <w:r w:rsidRPr="002F0845">
        <w:rPr>
          <w:rFonts w:ascii="Courier New" w:hAnsi="Courier New" w:cs="Courier New"/>
          <w:color w:val="FF0000"/>
          <w:szCs w:val="24"/>
        </w:rPr>
        <w:t>." Student(s) found&lt;/p&gt;</w:t>
      </w:r>
      <w:proofErr w:type="gramStart"/>
      <w:r w:rsidRPr="002F084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47656E23" w14:textId="4BD16ED9" w:rsidR="00D57E83" w:rsidRDefault="00D57E83" w:rsidP="002F08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  <w:lang w:eastAsia="zh-TW"/>
        </w:rPr>
      </w:pPr>
      <w:r>
        <w:rPr>
          <w:rFonts w:ascii="Courier New" w:hAnsi="Courier New" w:cs="Courier New"/>
          <w:szCs w:val="24"/>
          <w:lang w:eastAsia="zh-TW"/>
        </w:rPr>
        <w:t>?&gt;</w:t>
      </w:r>
    </w:p>
    <w:p w14:paraId="4E07CA7E" w14:textId="77777777" w:rsidR="00690A58" w:rsidRDefault="00690A58" w:rsidP="000D7C5D">
      <w:pPr>
        <w:ind w:right="29"/>
        <w:outlineLvl w:val="0"/>
        <w:rPr>
          <w:szCs w:val="24"/>
          <w:lang w:eastAsia="zh-TW"/>
        </w:rPr>
      </w:pPr>
    </w:p>
    <w:p w14:paraId="599AD612" w14:textId="7763E2FC" w:rsidR="000D7C5D" w:rsidRDefault="000D7C5D" w:rsidP="000D7C5D">
      <w:pPr>
        <w:ind w:right="29"/>
        <w:outlineLvl w:val="0"/>
        <w:rPr>
          <w:szCs w:val="24"/>
          <w:lang w:eastAsia="zh-TW"/>
        </w:rPr>
      </w:pPr>
      <w:r>
        <w:rPr>
          <w:szCs w:val="24"/>
          <w:lang w:eastAsia="zh-TW"/>
        </w:rPr>
        <w:t>B</w:t>
      </w:r>
      <w:r>
        <w:rPr>
          <w:rFonts w:hint="eastAsia"/>
          <w:szCs w:val="24"/>
          <w:lang w:eastAsia="zh-TW"/>
        </w:rPr>
        <w:t xml:space="preserve">rowse </w:t>
      </w:r>
      <w:hyperlink r:id="rId24" w:history="1">
        <w:r w:rsidR="00995DD3" w:rsidRPr="00E33D57">
          <w:rPr>
            <w:rStyle w:val="Hyperlink"/>
            <w:rFonts w:hint="eastAsia"/>
            <w:szCs w:val="24"/>
            <w:lang w:eastAsia="zh-TW"/>
          </w:rPr>
          <w:t>http:/</w:t>
        </w:r>
        <w:r w:rsidR="00995DD3" w:rsidRPr="00E33D57">
          <w:rPr>
            <w:rStyle w:val="Hyperlink"/>
            <w:szCs w:val="24"/>
            <w:lang w:eastAsia="zh-TW"/>
          </w:rPr>
          <w:t>/localhost/lab5/dbstu.php</w:t>
        </w:r>
      </w:hyperlink>
      <w:r>
        <w:rPr>
          <w:szCs w:val="24"/>
          <w:lang w:eastAsia="zh-TW"/>
        </w:rPr>
        <w:t xml:space="preserve"> </w:t>
      </w:r>
    </w:p>
    <w:p w14:paraId="7C7F5BEE" w14:textId="77403499" w:rsidR="007C68D4" w:rsidRDefault="00594966" w:rsidP="005B66A0">
      <w:pPr>
        <w:ind w:right="29"/>
        <w:outlineLvl w:val="0"/>
        <w:rPr>
          <w:szCs w:val="24"/>
        </w:rPr>
      </w:pPr>
      <w:r w:rsidRPr="00594966">
        <w:rPr>
          <w:noProof/>
          <w:szCs w:val="24"/>
        </w:rPr>
        <w:drawing>
          <wp:inline distT="0" distB="0" distL="0" distR="0" wp14:anchorId="5059537E" wp14:editId="0BE43B5D">
            <wp:extent cx="4366258" cy="845820"/>
            <wp:effectExtent l="19050" t="19050" r="15875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3133"/>
                    <a:stretch/>
                  </pic:blipFill>
                  <pic:spPr bwMode="auto">
                    <a:xfrm>
                      <a:off x="0" y="0"/>
                      <a:ext cx="4366638" cy="84589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3DE6" w14:textId="3DE977E5" w:rsidR="00594966" w:rsidRDefault="008525AE" w:rsidP="005B66A0">
      <w:pPr>
        <w:ind w:right="29"/>
        <w:outlineLvl w:val="0"/>
        <w:rPr>
          <w:szCs w:val="24"/>
        </w:rPr>
      </w:pPr>
      <w:r w:rsidRPr="00522F17">
        <w:rPr>
          <w:noProof/>
          <w:sz w:val="28"/>
          <w:szCs w:val="24"/>
          <w:lang w:val="en-GB" w:eastAsia="zh-TW"/>
        </w:rPr>
        <w:drawing>
          <wp:anchor distT="0" distB="0" distL="114300" distR="114300" simplePos="0" relativeHeight="251658247" behindDoc="0" locked="0" layoutInCell="1" allowOverlap="1" wp14:anchorId="5A2BC8C8" wp14:editId="60D1074A">
            <wp:simplePos x="0" y="0"/>
            <wp:positionH relativeFrom="margin">
              <wp:posOffset>3936365</wp:posOffset>
            </wp:positionH>
            <wp:positionV relativeFrom="paragraph">
              <wp:posOffset>161925</wp:posOffset>
            </wp:positionV>
            <wp:extent cx="1905635" cy="3352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C9B91" w14:textId="1611A4BC" w:rsidR="007E4535" w:rsidRPr="00522F17" w:rsidRDefault="003A3EAD" w:rsidP="007E4535">
      <w:pPr>
        <w:ind w:right="29"/>
        <w:outlineLvl w:val="0"/>
        <w:rPr>
          <w:b/>
          <w:sz w:val="28"/>
          <w:szCs w:val="24"/>
        </w:rPr>
      </w:pPr>
      <w:r w:rsidRPr="00522F17">
        <w:rPr>
          <w:b/>
          <w:sz w:val="28"/>
          <w:szCs w:val="24"/>
        </w:rPr>
        <w:t>4</w:t>
      </w:r>
      <w:r w:rsidR="007E4535" w:rsidRPr="00522F17">
        <w:rPr>
          <w:b/>
          <w:sz w:val="28"/>
          <w:szCs w:val="24"/>
        </w:rPr>
        <w:t>. Show result</w:t>
      </w:r>
    </w:p>
    <w:p w14:paraId="18B0EDD7" w14:textId="6D39B6DC" w:rsidR="007C68D4" w:rsidRPr="00522F17" w:rsidRDefault="00AF72A6" w:rsidP="005B66A0">
      <w:pPr>
        <w:ind w:right="29"/>
        <w:outlineLvl w:val="0"/>
        <w:rPr>
          <w:sz w:val="28"/>
          <w:szCs w:val="24"/>
          <w:lang w:eastAsia="zh-TW"/>
        </w:rPr>
      </w:pPr>
      <w:r w:rsidRPr="00522F17">
        <w:rPr>
          <w:rFonts w:hint="eastAsia"/>
          <w:sz w:val="28"/>
          <w:szCs w:val="24"/>
          <w:lang w:eastAsia="zh-TW"/>
        </w:rPr>
        <w:t>C</w:t>
      </w:r>
      <w:r w:rsidRPr="00522F17">
        <w:rPr>
          <w:sz w:val="28"/>
          <w:szCs w:val="24"/>
          <w:lang w:eastAsia="zh-TW"/>
        </w:rPr>
        <w:t>reate a table if there is at least one student:</w:t>
      </w:r>
    </w:p>
    <w:p w14:paraId="4AB85652" w14:textId="096BB1EB" w:rsidR="00AF72A6" w:rsidRPr="00AF72A6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F72A6">
        <w:rPr>
          <w:rFonts w:ascii="Courier New" w:hAnsi="Courier New" w:cs="Courier New"/>
          <w:szCs w:val="24"/>
        </w:rPr>
        <w:t>echo "&lt;p&gt;</w:t>
      </w:r>
      <w:proofErr w:type="gramStart"/>
      <w:r w:rsidRPr="00AF72A6">
        <w:rPr>
          <w:rFonts w:ascii="Courier New" w:hAnsi="Courier New" w:cs="Courier New"/>
          <w:szCs w:val="24"/>
        </w:rPr>
        <w:t>".$</w:t>
      </w:r>
      <w:proofErr w:type="spellStart"/>
      <w:proofErr w:type="gramEnd"/>
      <w:r w:rsidRPr="00AF72A6">
        <w:rPr>
          <w:rFonts w:ascii="Courier New" w:hAnsi="Courier New" w:cs="Courier New"/>
          <w:szCs w:val="24"/>
        </w:rPr>
        <w:t>numFound</w:t>
      </w:r>
      <w:proofErr w:type="spellEnd"/>
      <w:r w:rsidRPr="00AF72A6">
        <w:rPr>
          <w:rFonts w:ascii="Courier New" w:hAnsi="Courier New" w:cs="Courier New"/>
          <w:szCs w:val="24"/>
        </w:rPr>
        <w:t>." Student(s) found&lt;/p&gt;</w:t>
      </w:r>
      <w:proofErr w:type="gramStart"/>
      <w:r w:rsidRPr="00AF72A6">
        <w:rPr>
          <w:rFonts w:ascii="Courier New" w:hAnsi="Courier New" w:cs="Courier New"/>
          <w:szCs w:val="24"/>
        </w:rPr>
        <w:t>";</w:t>
      </w:r>
      <w:proofErr w:type="gramEnd"/>
    </w:p>
    <w:p w14:paraId="1BAC43E9" w14:textId="70152932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proofErr w:type="gramStart"/>
      <w:r w:rsidRPr="00564195">
        <w:rPr>
          <w:rFonts w:ascii="Courier New" w:hAnsi="Courier New" w:cs="Courier New"/>
          <w:color w:val="FF0000"/>
          <w:szCs w:val="24"/>
        </w:rPr>
        <w:t>if( $</w:t>
      </w:r>
      <w:proofErr w:type="spellStart"/>
      <w:proofErr w:type="gramEnd"/>
      <w:r w:rsidRPr="00564195">
        <w:rPr>
          <w:rFonts w:ascii="Courier New" w:hAnsi="Courier New" w:cs="Courier New"/>
          <w:color w:val="FF0000"/>
          <w:szCs w:val="24"/>
        </w:rPr>
        <w:t>numFound</w:t>
      </w:r>
      <w:proofErr w:type="spellEnd"/>
      <w:r w:rsidRPr="00564195">
        <w:rPr>
          <w:rFonts w:ascii="Courier New" w:hAnsi="Courier New" w:cs="Courier New"/>
          <w:color w:val="FF0000"/>
          <w:szCs w:val="24"/>
        </w:rPr>
        <w:t xml:space="preserve"> &gt; 0 ) {</w:t>
      </w:r>
    </w:p>
    <w:p w14:paraId="753B2D62" w14:textId="13301DC7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echo "&lt;table border='1'&gt;\n</w:t>
      </w:r>
      <w:proofErr w:type="gramStart"/>
      <w:r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7A48FB3D" w14:textId="4D541FAF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echo "&lt;tr&gt;\n</w:t>
      </w:r>
      <w:proofErr w:type="gramStart"/>
      <w:r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5CDB5010" w14:textId="31215BB3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echo "&lt;td&gt;ID&lt;/td&gt;\n</w:t>
      </w:r>
      <w:proofErr w:type="gramStart"/>
      <w:r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649B6E38" w14:textId="597FFE77" w:rsidR="00AF72A6" w:rsidRPr="00564195" w:rsidRDefault="004D2C7C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</w:t>
      </w:r>
      <w:r w:rsidR="00AF72A6" w:rsidRPr="00564195">
        <w:rPr>
          <w:rFonts w:ascii="Courier New" w:hAnsi="Courier New" w:cs="Courier New"/>
          <w:color w:val="FF0000"/>
          <w:szCs w:val="24"/>
        </w:rPr>
        <w:t>echo "&lt;td&gt;Name&lt;/td&gt;\n</w:t>
      </w:r>
      <w:proofErr w:type="gramStart"/>
      <w:r w:rsidR="00AF72A6"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  <w:r w:rsidR="00AF72A6" w:rsidRPr="00564195">
        <w:rPr>
          <w:rFonts w:ascii="Courier New" w:hAnsi="Courier New" w:cs="Courier New"/>
          <w:color w:val="FF0000"/>
          <w:szCs w:val="24"/>
        </w:rPr>
        <w:tab/>
      </w:r>
    </w:p>
    <w:p w14:paraId="39E05693" w14:textId="161760CB" w:rsidR="00AF72A6" w:rsidRPr="00564195" w:rsidRDefault="004D2C7C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</w:t>
      </w:r>
      <w:r w:rsidR="00AF72A6" w:rsidRPr="00564195">
        <w:rPr>
          <w:rFonts w:ascii="Courier New" w:hAnsi="Courier New" w:cs="Courier New"/>
          <w:color w:val="FF0000"/>
          <w:szCs w:val="24"/>
        </w:rPr>
        <w:t>echo "&lt;td&gt;Class&lt;/td&gt;\n</w:t>
      </w:r>
      <w:proofErr w:type="gramStart"/>
      <w:r w:rsidR="00AF72A6"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39C88B75" w14:textId="0F81153B" w:rsidR="00D72AD5" w:rsidRPr="00564195" w:rsidRDefault="00D72AD5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echo "&lt;td&gt;Updated At&lt;/td&gt;\n</w:t>
      </w:r>
      <w:proofErr w:type="gramStart"/>
      <w:r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6E662562" w14:textId="3BD48366" w:rsidR="00AF72A6" w:rsidRPr="00564195" w:rsidRDefault="004D2C7C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</w:t>
      </w:r>
      <w:r w:rsidR="00AF72A6" w:rsidRPr="00564195">
        <w:rPr>
          <w:rFonts w:ascii="Courier New" w:hAnsi="Courier New" w:cs="Courier New"/>
          <w:color w:val="FF0000"/>
          <w:szCs w:val="24"/>
        </w:rPr>
        <w:t>echo "&lt;/tr&gt;\n</w:t>
      </w:r>
      <w:proofErr w:type="gramStart"/>
      <w:r w:rsidR="00AF72A6"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  <w:r w:rsidR="00AF72A6" w:rsidRPr="00564195">
        <w:rPr>
          <w:rFonts w:ascii="Courier New" w:hAnsi="Courier New" w:cs="Courier New"/>
          <w:color w:val="FF0000"/>
          <w:szCs w:val="24"/>
        </w:rPr>
        <w:tab/>
      </w:r>
    </w:p>
    <w:p w14:paraId="38200470" w14:textId="7CAECCB5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 xml:space="preserve">  echo "&lt;/table&gt;\n</w:t>
      </w:r>
      <w:proofErr w:type="gramStart"/>
      <w:r w:rsidRPr="00564195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1EDB49AE" w14:textId="2AFD929F" w:rsidR="00AF72A6" w:rsidRPr="00564195" w:rsidRDefault="00AF72A6" w:rsidP="00564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564195">
        <w:rPr>
          <w:rFonts w:ascii="Courier New" w:hAnsi="Courier New" w:cs="Courier New"/>
          <w:color w:val="FF0000"/>
          <w:szCs w:val="24"/>
        </w:rPr>
        <w:t>}</w:t>
      </w:r>
    </w:p>
    <w:p w14:paraId="6BB19566" w14:textId="77777777" w:rsidR="000A52BB" w:rsidRDefault="000A52BB">
      <w:pPr>
        <w:rPr>
          <w:szCs w:val="24"/>
          <w:lang w:eastAsia="zh-TW"/>
        </w:rPr>
      </w:pPr>
    </w:p>
    <w:p w14:paraId="550B223F" w14:textId="0C9AB7D8" w:rsidR="00B74AED" w:rsidRPr="00910C0B" w:rsidRDefault="007D4047">
      <w:pPr>
        <w:rPr>
          <w:sz w:val="28"/>
          <w:szCs w:val="24"/>
          <w:lang w:eastAsia="zh-TW"/>
        </w:rPr>
      </w:pPr>
      <w:r w:rsidRPr="00910C0B">
        <w:rPr>
          <w:sz w:val="28"/>
          <w:szCs w:val="24"/>
          <w:lang w:eastAsia="zh-TW"/>
        </w:rPr>
        <w:lastRenderedPageBreak/>
        <w:t>Use</w:t>
      </w:r>
      <w:r w:rsidR="00404F16" w:rsidRPr="00910C0B">
        <w:rPr>
          <w:sz w:val="28"/>
          <w:szCs w:val="24"/>
          <w:lang w:eastAsia="zh-TW"/>
        </w:rPr>
        <w:t xml:space="preserve"> a While loop to </w:t>
      </w:r>
      <w:r w:rsidRPr="00910C0B">
        <w:rPr>
          <w:sz w:val="28"/>
          <w:szCs w:val="24"/>
          <w:lang w:eastAsia="zh-TW"/>
        </w:rPr>
        <w:t xml:space="preserve">create table row for showing </w:t>
      </w:r>
      <w:r w:rsidR="00404F16" w:rsidRPr="00910C0B">
        <w:rPr>
          <w:sz w:val="28"/>
          <w:szCs w:val="24"/>
          <w:lang w:eastAsia="zh-TW"/>
        </w:rPr>
        <w:t>record data</w:t>
      </w:r>
    </w:p>
    <w:p w14:paraId="191A170B" w14:textId="6B31E473" w:rsidR="00212206" w:rsidRPr="00B74AED" w:rsidRDefault="00B95523" w:rsidP="00BE64DD">
      <w:pPr>
        <w:ind w:left="4320" w:hanging="4320"/>
        <w:rPr>
          <w:sz w:val="44"/>
          <w:szCs w:val="24"/>
          <w:lang w:eastAsia="zh-TW"/>
        </w:rPr>
      </w:pPr>
      <w:r w:rsidRPr="00B74AED">
        <w:rPr>
          <w:sz w:val="44"/>
          <w:szCs w:val="24"/>
          <w:lang w:eastAsia="zh-TW"/>
        </w:rPr>
        <w:t>(</w:t>
      </w:r>
      <w:r w:rsidRPr="00B74AED">
        <w:rPr>
          <w:rFonts w:hint="eastAsia"/>
          <w:sz w:val="44"/>
          <w:szCs w:val="24"/>
          <w:lang w:eastAsia="zh-TW"/>
        </w:rPr>
        <w:t>H</w:t>
      </w:r>
      <w:r w:rsidRPr="00B74AED">
        <w:rPr>
          <w:sz w:val="44"/>
          <w:szCs w:val="24"/>
          <w:lang w:eastAsia="zh-TW"/>
        </w:rPr>
        <w:t>ints:</w:t>
      </w:r>
      <w:r w:rsidR="00A078A1">
        <w:rPr>
          <w:noProof/>
          <w:sz w:val="44"/>
          <w:szCs w:val="24"/>
          <w:lang w:eastAsia="zh-TW"/>
        </w:rPr>
        <w:t xml:space="preserve"> </w:t>
      </w:r>
      <w:r w:rsidR="00B74AED" w:rsidRPr="00B74AED">
        <w:rPr>
          <w:noProof/>
          <w:sz w:val="44"/>
          <w:szCs w:val="24"/>
          <w:lang w:eastAsia="zh-TW"/>
        </w:rPr>
        <w:drawing>
          <wp:inline distT="0" distB="0" distL="0" distR="0" wp14:anchorId="004BC55A" wp14:editId="16C759BA">
            <wp:extent cx="2448695" cy="2180590"/>
            <wp:effectExtent l="19050" t="19050" r="27940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95" cy="2180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43D72" w:rsidRPr="00B74AED">
        <w:rPr>
          <w:noProof/>
          <w:sz w:val="44"/>
          <w:szCs w:val="24"/>
          <w:lang w:eastAsia="zh-TW"/>
        </w:rPr>
        <w:t xml:space="preserve"> </w:t>
      </w:r>
      <w:r w:rsidR="004434FE">
        <w:rPr>
          <w:noProof/>
          <w:sz w:val="44"/>
          <w:szCs w:val="24"/>
          <w:lang w:eastAsia="zh-TW"/>
        </w:rPr>
        <w:t xml:space="preserve"> </w:t>
      </w:r>
      <w:r w:rsidRPr="00B74AED">
        <w:rPr>
          <w:sz w:val="44"/>
          <w:szCs w:val="24"/>
          <w:lang w:eastAsia="zh-TW"/>
        </w:rPr>
        <w:t>)</w:t>
      </w:r>
      <w:r w:rsidR="00404F16" w:rsidRPr="00B74AED">
        <w:rPr>
          <w:sz w:val="44"/>
          <w:szCs w:val="24"/>
          <w:lang w:eastAsia="zh-TW"/>
        </w:rPr>
        <w:t>:</w:t>
      </w:r>
    </w:p>
    <w:p w14:paraId="715A9AF2" w14:textId="77777777" w:rsidR="00B74AED" w:rsidRDefault="00B74AED">
      <w:pPr>
        <w:rPr>
          <w:szCs w:val="24"/>
          <w:lang w:eastAsia="zh-TW"/>
        </w:rPr>
      </w:pPr>
    </w:p>
    <w:p w14:paraId="5BDD05C9" w14:textId="5A8AC8C8" w:rsidR="008525AE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000000" w:themeColor="text1"/>
          <w:szCs w:val="24"/>
        </w:rPr>
      </w:pPr>
      <w:r w:rsidRPr="008525AE">
        <w:rPr>
          <w:rFonts w:ascii="Courier New" w:hAnsi="Courier New" w:cs="Courier New"/>
          <w:color w:val="000000" w:themeColor="text1"/>
          <w:szCs w:val="24"/>
        </w:rPr>
        <w:t>echo "&lt;/tr&gt;\n</w:t>
      </w:r>
      <w:proofErr w:type="gramStart"/>
      <w:r w:rsidRPr="008525AE">
        <w:rPr>
          <w:rFonts w:ascii="Courier New" w:hAnsi="Courier New" w:cs="Courier New"/>
          <w:color w:val="000000" w:themeColor="text1"/>
          <w:szCs w:val="24"/>
        </w:rPr>
        <w:t>";</w:t>
      </w:r>
      <w:proofErr w:type="gramEnd"/>
    </w:p>
    <w:p w14:paraId="25C021D6" w14:textId="7257FAA1" w:rsidR="00404F16" w:rsidRPr="008525AE" w:rsidRDefault="00404F16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proofErr w:type="gramStart"/>
      <w:r w:rsidRPr="008525AE">
        <w:rPr>
          <w:rFonts w:ascii="Courier New" w:hAnsi="Courier New" w:cs="Courier New"/>
          <w:color w:val="FF0000"/>
          <w:szCs w:val="24"/>
        </w:rPr>
        <w:t>while( $</w:t>
      </w:r>
      <w:proofErr w:type="gramEnd"/>
      <w:r w:rsidRPr="008525AE">
        <w:rPr>
          <w:rFonts w:ascii="Courier New" w:hAnsi="Courier New" w:cs="Courier New"/>
          <w:color w:val="FF0000"/>
          <w:szCs w:val="24"/>
        </w:rPr>
        <w:t>result = $</w:t>
      </w:r>
      <w:proofErr w:type="spellStart"/>
      <w:r w:rsidRPr="008525AE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8525AE">
        <w:rPr>
          <w:rFonts w:ascii="Courier New" w:hAnsi="Courier New" w:cs="Courier New"/>
          <w:color w:val="FF0000"/>
          <w:szCs w:val="24"/>
        </w:rPr>
        <w:t>-&gt;fetch() ) {</w:t>
      </w:r>
    </w:p>
    <w:p w14:paraId="56DEC2D1" w14:textId="650D9136" w:rsidR="00404F16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404F16" w:rsidRPr="008525AE">
        <w:rPr>
          <w:rFonts w:ascii="Courier New" w:hAnsi="Courier New" w:cs="Courier New"/>
          <w:color w:val="FF0000"/>
          <w:szCs w:val="24"/>
        </w:rPr>
        <w:t>echo "&lt;tr&gt;\n</w:t>
      </w:r>
      <w:proofErr w:type="gramStart"/>
      <w:r w:rsidR="00404F16" w:rsidRPr="008525AE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3AE4AEFB" w14:textId="129F1F17" w:rsidR="00404F16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404F16" w:rsidRPr="008525AE">
        <w:rPr>
          <w:rFonts w:ascii="Courier New" w:hAnsi="Courier New" w:cs="Courier New"/>
          <w:color w:val="FF0000"/>
          <w:szCs w:val="24"/>
        </w:rPr>
        <w:t>echo "&lt;td&gt;</w:t>
      </w:r>
      <w:proofErr w:type="gramStart"/>
      <w:r w:rsidR="00404F16" w:rsidRPr="008525AE">
        <w:rPr>
          <w:rFonts w:ascii="Courier New" w:hAnsi="Courier New" w:cs="Courier New"/>
          <w:color w:val="FF0000"/>
          <w:szCs w:val="24"/>
        </w:rPr>
        <w:t>".$</w:t>
      </w:r>
      <w:proofErr w:type="gramEnd"/>
      <w:r w:rsidR="00404F16" w:rsidRPr="008525AE">
        <w:rPr>
          <w:rFonts w:ascii="Courier New" w:hAnsi="Courier New" w:cs="Courier New"/>
          <w:color w:val="FF0000"/>
          <w:szCs w:val="24"/>
        </w:rPr>
        <w:t>result[__??__]."&lt;/td&gt;\n";</w:t>
      </w:r>
    </w:p>
    <w:p w14:paraId="7219B1F7" w14:textId="05ADE26D" w:rsidR="00404F16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404F16" w:rsidRPr="008525AE">
        <w:rPr>
          <w:rFonts w:ascii="Courier New" w:hAnsi="Courier New" w:cs="Courier New"/>
          <w:color w:val="FF0000"/>
          <w:szCs w:val="24"/>
        </w:rPr>
        <w:t>echo "&lt;td&gt;</w:t>
      </w:r>
      <w:proofErr w:type="gramStart"/>
      <w:r w:rsidR="00404F16" w:rsidRPr="008525AE">
        <w:rPr>
          <w:rFonts w:ascii="Courier New" w:hAnsi="Courier New" w:cs="Courier New"/>
          <w:color w:val="FF0000"/>
          <w:szCs w:val="24"/>
        </w:rPr>
        <w:t>".$</w:t>
      </w:r>
      <w:proofErr w:type="gramEnd"/>
      <w:r w:rsidR="00404F16" w:rsidRPr="008525AE">
        <w:rPr>
          <w:rFonts w:ascii="Courier New" w:hAnsi="Courier New" w:cs="Courier New"/>
          <w:color w:val="FF0000"/>
          <w:szCs w:val="24"/>
        </w:rPr>
        <w:t>result[__??__]."&lt;/td&gt;\n";</w:t>
      </w:r>
      <w:r w:rsidR="00404F16" w:rsidRPr="008525AE">
        <w:rPr>
          <w:rFonts w:ascii="Courier New" w:hAnsi="Courier New" w:cs="Courier New"/>
          <w:color w:val="FF0000"/>
          <w:szCs w:val="24"/>
        </w:rPr>
        <w:tab/>
      </w:r>
    </w:p>
    <w:p w14:paraId="192D773C" w14:textId="393F5693" w:rsidR="00603DBE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603DBE" w:rsidRPr="008525AE">
        <w:rPr>
          <w:rFonts w:ascii="Courier New" w:hAnsi="Courier New" w:cs="Courier New"/>
          <w:color w:val="FF0000"/>
          <w:szCs w:val="24"/>
        </w:rPr>
        <w:t>echo "&lt;td&gt;</w:t>
      </w:r>
      <w:proofErr w:type="gramStart"/>
      <w:r w:rsidR="00603DBE" w:rsidRPr="008525AE">
        <w:rPr>
          <w:rFonts w:ascii="Courier New" w:hAnsi="Courier New" w:cs="Courier New"/>
          <w:color w:val="FF0000"/>
          <w:szCs w:val="24"/>
        </w:rPr>
        <w:t>".$</w:t>
      </w:r>
      <w:proofErr w:type="gramEnd"/>
      <w:r w:rsidR="00603DBE" w:rsidRPr="008525AE">
        <w:rPr>
          <w:rFonts w:ascii="Courier New" w:hAnsi="Courier New" w:cs="Courier New"/>
          <w:color w:val="FF0000"/>
          <w:szCs w:val="24"/>
        </w:rPr>
        <w:t>result[__??__]."&lt;/td&gt;\n";</w:t>
      </w:r>
    </w:p>
    <w:p w14:paraId="2F34722C" w14:textId="1A08716C" w:rsidR="00603DBE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603DBE" w:rsidRPr="008525AE">
        <w:rPr>
          <w:rFonts w:ascii="Courier New" w:hAnsi="Courier New" w:cs="Courier New"/>
          <w:color w:val="FF0000"/>
          <w:szCs w:val="24"/>
        </w:rPr>
        <w:t>echo "&lt;td&gt;</w:t>
      </w:r>
      <w:proofErr w:type="gramStart"/>
      <w:r w:rsidR="00603DBE" w:rsidRPr="008525AE">
        <w:rPr>
          <w:rFonts w:ascii="Courier New" w:hAnsi="Courier New" w:cs="Courier New"/>
          <w:color w:val="FF0000"/>
          <w:szCs w:val="24"/>
        </w:rPr>
        <w:t>".$</w:t>
      </w:r>
      <w:proofErr w:type="gramEnd"/>
      <w:r w:rsidR="00603DBE" w:rsidRPr="008525AE">
        <w:rPr>
          <w:rFonts w:ascii="Courier New" w:hAnsi="Courier New" w:cs="Courier New"/>
          <w:color w:val="FF0000"/>
          <w:szCs w:val="24"/>
        </w:rPr>
        <w:t>result[__??__]."&lt;/td&gt;\n";</w:t>
      </w:r>
    </w:p>
    <w:p w14:paraId="045C215F" w14:textId="079CBF8B" w:rsidR="00404F16" w:rsidRPr="008525AE" w:rsidRDefault="008525AE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 xml:space="preserve">    </w:t>
      </w:r>
      <w:r w:rsidR="00404F16" w:rsidRPr="008525AE">
        <w:rPr>
          <w:rFonts w:ascii="Courier New" w:hAnsi="Courier New" w:cs="Courier New"/>
          <w:color w:val="FF0000"/>
          <w:szCs w:val="24"/>
        </w:rPr>
        <w:t>echo "&lt;/tr&gt;\n</w:t>
      </w:r>
      <w:proofErr w:type="gramStart"/>
      <w:r w:rsidR="00404F16" w:rsidRPr="008525AE">
        <w:rPr>
          <w:rFonts w:ascii="Courier New" w:hAnsi="Courier New" w:cs="Courier New"/>
          <w:color w:val="FF0000"/>
          <w:szCs w:val="24"/>
        </w:rPr>
        <w:t>";</w:t>
      </w:r>
      <w:proofErr w:type="gramEnd"/>
      <w:r w:rsidR="00404F16" w:rsidRPr="008525AE">
        <w:rPr>
          <w:rFonts w:ascii="Courier New" w:hAnsi="Courier New" w:cs="Courier New"/>
          <w:color w:val="FF0000"/>
          <w:szCs w:val="24"/>
        </w:rPr>
        <w:tab/>
      </w:r>
    </w:p>
    <w:p w14:paraId="3BCF4163" w14:textId="5F38C263" w:rsidR="008525AE" w:rsidRPr="008525AE" w:rsidRDefault="00404F16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8525AE">
        <w:rPr>
          <w:rFonts w:ascii="Courier New" w:hAnsi="Courier New" w:cs="Courier New"/>
          <w:color w:val="FF0000"/>
          <w:szCs w:val="24"/>
        </w:rPr>
        <w:t>}</w:t>
      </w:r>
      <w:r w:rsidRPr="008525AE">
        <w:rPr>
          <w:rFonts w:ascii="Courier New" w:hAnsi="Courier New" w:cs="Courier New"/>
          <w:color w:val="FF0000"/>
          <w:szCs w:val="24"/>
        </w:rPr>
        <w:tab/>
      </w:r>
      <w:r w:rsidRPr="008525AE">
        <w:rPr>
          <w:rFonts w:ascii="Courier New" w:hAnsi="Courier New" w:cs="Courier New"/>
          <w:color w:val="FF0000"/>
          <w:szCs w:val="24"/>
        </w:rPr>
        <w:tab/>
      </w:r>
    </w:p>
    <w:p w14:paraId="63835FA0" w14:textId="10DAA73E" w:rsidR="00404F16" w:rsidRPr="008525AE" w:rsidRDefault="00404F16" w:rsidP="0085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>echo "&lt;/table&gt;\n</w:t>
      </w:r>
      <w:proofErr w:type="gramStart"/>
      <w:r w:rsidRPr="00404F16">
        <w:rPr>
          <w:rFonts w:ascii="Courier New" w:hAnsi="Courier New" w:cs="Courier New"/>
          <w:szCs w:val="24"/>
        </w:rPr>
        <w:t>";</w:t>
      </w:r>
      <w:proofErr w:type="gramEnd"/>
    </w:p>
    <w:p w14:paraId="7A54657E" w14:textId="1A847840" w:rsidR="00B74AED" w:rsidRDefault="00B74AED">
      <w:pPr>
        <w:rPr>
          <w:szCs w:val="24"/>
          <w:lang w:eastAsia="zh-TW"/>
        </w:rPr>
      </w:pPr>
    </w:p>
    <w:p w14:paraId="740B2536" w14:textId="7F87DA20" w:rsidR="00B74AED" w:rsidRDefault="00B74AED">
      <w:pPr>
        <w:rPr>
          <w:szCs w:val="24"/>
          <w:lang w:eastAsia="zh-TW"/>
        </w:rPr>
      </w:pPr>
    </w:p>
    <w:p w14:paraId="6865C287" w14:textId="4320DF77" w:rsidR="00B74AED" w:rsidRPr="00B74AED" w:rsidRDefault="00B74AED">
      <w:pPr>
        <w:rPr>
          <w:sz w:val="28"/>
          <w:szCs w:val="24"/>
          <w:lang w:eastAsia="zh-TW"/>
        </w:rPr>
      </w:pPr>
      <w:r w:rsidRPr="00B74AED">
        <w:rPr>
          <w:sz w:val="28"/>
          <w:szCs w:val="24"/>
          <w:lang w:eastAsia="zh-TW"/>
        </w:rPr>
        <w:t>The following is the expected output:</w:t>
      </w:r>
    </w:p>
    <w:p w14:paraId="24546F01" w14:textId="7D59803A" w:rsidR="00D928E0" w:rsidRDefault="008525AE">
      <w:pPr>
        <w:rPr>
          <w:szCs w:val="24"/>
          <w:lang w:eastAsia="zh-TW"/>
        </w:rPr>
      </w:pPr>
      <w:r w:rsidRPr="00D928E0">
        <w:rPr>
          <w:rFonts w:ascii="Courier New" w:hAnsi="Courier New" w:cs="Courier New"/>
          <w:noProof/>
          <w:szCs w:val="24"/>
          <w:lang w:val="en-GB" w:eastAsia="zh-TW"/>
        </w:rPr>
        <w:drawing>
          <wp:inline distT="0" distB="0" distL="0" distR="0" wp14:anchorId="10AFADD7" wp14:editId="46CA25FF">
            <wp:extent cx="4422254" cy="1381125"/>
            <wp:effectExtent l="19050" t="19050" r="1651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32" cy="1384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8E0">
        <w:rPr>
          <w:szCs w:val="24"/>
          <w:lang w:eastAsia="zh-TW"/>
        </w:rPr>
        <w:br w:type="page"/>
      </w:r>
    </w:p>
    <w:p w14:paraId="20F6CE86" w14:textId="794DC8EE" w:rsidR="00F66AAC" w:rsidRPr="00B93A88" w:rsidRDefault="003A3EAD" w:rsidP="00F66AAC">
      <w:pPr>
        <w:ind w:right="29"/>
        <w:outlineLvl w:val="0"/>
        <w:rPr>
          <w:b/>
          <w:sz w:val="28"/>
          <w:szCs w:val="24"/>
        </w:rPr>
      </w:pPr>
      <w:r w:rsidRPr="00B93A88">
        <w:rPr>
          <w:b/>
          <w:sz w:val="28"/>
          <w:szCs w:val="24"/>
        </w:rPr>
        <w:lastRenderedPageBreak/>
        <w:t xml:space="preserve">5. </w:t>
      </w:r>
      <w:r w:rsidR="00F66AAC" w:rsidRPr="00B93A88">
        <w:rPr>
          <w:b/>
          <w:sz w:val="28"/>
          <w:szCs w:val="24"/>
        </w:rPr>
        <w:t>Join table</w:t>
      </w:r>
      <w:r w:rsidR="004D72A3" w:rsidRPr="00B93A88">
        <w:rPr>
          <w:b/>
          <w:sz w:val="28"/>
          <w:szCs w:val="24"/>
        </w:rPr>
        <w:t>s</w:t>
      </w:r>
      <w:r w:rsidR="00F66AAC" w:rsidRPr="00B93A88">
        <w:rPr>
          <w:b/>
          <w:sz w:val="28"/>
          <w:szCs w:val="24"/>
        </w:rPr>
        <w:t xml:space="preserve"> in SQL:</w:t>
      </w:r>
    </w:p>
    <w:p w14:paraId="368083AC" w14:textId="77777777" w:rsidR="00A70EB3" w:rsidRDefault="00A70EB3">
      <w:pPr>
        <w:rPr>
          <w:sz w:val="28"/>
          <w:szCs w:val="24"/>
          <w:lang w:eastAsia="zh-TW"/>
        </w:rPr>
      </w:pPr>
    </w:p>
    <w:p w14:paraId="38F9C444" w14:textId="7ABCC28D" w:rsidR="00212206" w:rsidRPr="00B93A88" w:rsidRDefault="00FC642A">
      <w:pPr>
        <w:rPr>
          <w:sz w:val="28"/>
          <w:szCs w:val="24"/>
          <w:lang w:eastAsia="zh-TW"/>
        </w:rPr>
      </w:pPr>
      <w:r>
        <w:rPr>
          <w:sz w:val="28"/>
          <w:szCs w:val="24"/>
          <w:lang w:eastAsia="zh-TW"/>
        </w:rPr>
        <w:t xml:space="preserve">5.1. </w:t>
      </w:r>
      <w:r w:rsidR="00F66AAC" w:rsidRPr="00B93A88">
        <w:rPr>
          <w:sz w:val="28"/>
          <w:szCs w:val="24"/>
          <w:lang w:eastAsia="zh-TW"/>
        </w:rPr>
        <w:t>If you want to show the class name</w:t>
      </w:r>
      <w:r w:rsidR="00BE64DD">
        <w:rPr>
          <w:sz w:val="28"/>
          <w:szCs w:val="24"/>
          <w:lang w:eastAsia="zh-TW"/>
        </w:rPr>
        <w:t>s instead of index numbers</w:t>
      </w:r>
      <w:r w:rsidR="00F66AAC" w:rsidRPr="00B93A88">
        <w:rPr>
          <w:sz w:val="28"/>
          <w:szCs w:val="24"/>
          <w:lang w:eastAsia="zh-TW"/>
        </w:rPr>
        <w:t xml:space="preserve">, you </w:t>
      </w:r>
      <w:r w:rsidR="003F578C" w:rsidRPr="00B93A88">
        <w:rPr>
          <w:sz w:val="28"/>
          <w:szCs w:val="24"/>
          <w:lang w:eastAsia="zh-TW"/>
        </w:rPr>
        <w:t>should</w:t>
      </w:r>
      <w:r w:rsidR="00F66AAC" w:rsidRPr="00B93A88">
        <w:rPr>
          <w:sz w:val="28"/>
          <w:szCs w:val="24"/>
          <w:lang w:eastAsia="zh-TW"/>
        </w:rPr>
        <w:t xml:space="preserve"> retrieve data from </w:t>
      </w:r>
      <w:r w:rsidR="00BE64DD">
        <w:rPr>
          <w:sz w:val="28"/>
          <w:szCs w:val="24"/>
          <w:lang w:eastAsia="zh-TW"/>
        </w:rPr>
        <w:t xml:space="preserve">table </w:t>
      </w:r>
      <w:r w:rsidR="00F66AAC" w:rsidRPr="00BE64DD">
        <w:rPr>
          <w:color w:val="0070C0"/>
          <w:sz w:val="28"/>
          <w:szCs w:val="24"/>
          <w:lang w:eastAsia="zh-TW"/>
        </w:rPr>
        <w:t xml:space="preserve">student </w:t>
      </w:r>
      <w:r w:rsidR="00F66AAC" w:rsidRPr="00B93A88">
        <w:rPr>
          <w:sz w:val="28"/>
          <w:szCs w:val="24"/>
          <w:lang w:eastAsia="zh-TW"/>
        </w:rPr>
        <w:t>and</w:t>
      </w:r>
      <w:r w:rsidR="00BE64DD">
        <w:rPr>
          <w:sz w:val="28"/>
          <w:szCs w:val="24"/>
          <w:lang w:eastAsia="zh-TW"/>
        </w:rPr>
        <w:t xml:space="preserve"> table</w:t>
      </w:r>
      <w:r w:rsidR="00F66AAC" w:rsidRPr="00B93A88">
        <w:rPr>
          <w:sz w:val="28"/>
          <w:szCs w:val="24"/>
          <w:lang w:eastAsia="zh-TW"/>
        </w:rPr>
        <w:t xml:space="preserve"> </w:t>
      </w:r>
      <w:r w:rsidR="00F66AAC" w:rsidRPr="00BE64DD">
        <w:rPr>
          <w:color w:val="0070C0"/>
          <w:sz w:val="28"/>
          <w:szCs w:val="24"/>
          <w:lang w:eastAsia="zh-TW"/>
        </w:rPr>
        <w:t>class</w:t>
      </w:r>
      <w:r w:rsidR="00F66AAC" w:rsidRPr="00B93A88">
        <w:rPr>
          <w:sz w:val="28"/>
          <w:szCs w:val="24"/>
          <w:lang w:eastAsia="zh-TW"/>
        </w:rPr>
        <w:t xml:space="preserve">. Modify the </w:t>
      </w:r>
      <w:r w:rsidR="00AC1716" w:rsidRPr="00B93A88">
        <w:rPr>
          <w:sz w:val="28"/>
          <w:szCs w:val="24"/>
          <w:lang w:eastAsia="zh-TW"/>
        </w:rPr>
        <w:t xml:space="preserve">SQL statement to join </w:t>
      </w:r>
      <w:r w:rsidR="00BE64DD">
        <w:rPr>
          <w:sz w:val="28"/>
          <w:szCs w:val="24"/>
          <w:lang w:eastAsia="zh-TW"/>
        </w:rPr>
        <w:t xml:space="preserve">the </w:t>
      </w:r>
      <w:r w:rsidR="00AC1716" w:rsidRPr="00B93A88">
        <w:rPr>
          <w:sz w:val="28"/>
          <w:szCs w:val="24"/>
          <w:lang w:eastAsia="zh-TW"/>
        </w:rPr>
        <w:t>table</w:t>
      </w:r>
      <w:r w:rsidR="004D72A3" w:rsidRPr="00B93A88">
        <w:rPr>
          <w:sz w:val="28"/>
          <w:szCs w:val="24"/>
          <w:lang w:eastAsia="zh-TW"/>
        </w:rPr>
        <w:t>s</w:t>
      </w:r>
      <w:r w:rsidR="00AC1716" w:rsidRPr="00B93A88">
        <w:rPr>
          <w:sz w:val="28"/>
          <w:szCs w:val="24"/>
          <w:lang w:eastAsia="zh-TW"/>
        </w:rPr>
        <w:t>:</w:t>
      </w:r>
    </w:p>
    <w:p w14:paraId="30E11C65" w14:textId="14D6B4DA" w:rsidR="000C6A8A" w:rsidRPr="00FC642A" w:rsidRDefault="000C6A8A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C642A">
        <w:rPr>
          <w:rFonts w:ascii="Courier New" w:hAnsi="Courier New" w:cs="Courier New"/>
          <w:color w:val="FF0000"/>
          <w:szCs w:val="24"/>
        </w:rPr>
        <w:t xml:space="preserve">  $</w:t>
      </w:r>
      <w:proofErr w:type="spellStart"/>
      <w:r w:rsidRPr="00FC642A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FC642A">
        <w:rPr>
          <w:rFonts w:ascii="Courier New" w:hAnsi="Courier New" w:cs="Courier New"/>
          <w:color w:val="FF0000"/>
          <w:szCs w:val="24"/>
        </w:rPr>
        <w:t xml:space="preserve"> </w:t>
      </w:r>
      <w:proofErr w:type="gramStart"/>
      <w:r w:rsidRPr="00FC642A">
        <w:rPr>
          <w:rFonts w:ascii="Courier New" w:hAnsi="Courier New" w:cs="Courier New"/>
          <w:color w:val="FF0000"/>
          <w:szCs w:val="24"/>
        </w:rPr>
        <w:t>=  '</w:t>
      </w:r>
      <w:proofErr w:type="gramEnd"/>
      <w:r w:rsidRPr="00FC642A">
        <w:rPr>
          <w:rFonts w:ascii="Courier New" w:hAnsi="Courier New" w:cs="Courier New"/>
          <w:color w:val="FF0000"/>
          <w:szCs w:val="24"/>
        </w:rPr>
        <w:t>SELECT student.id,</w:t>
      </w:r>
    </w:p>
    <w:p w14:paraId="62F9DA8D" w14:textId="6A302067" w:rsidR="000C6A8A" w:rsidRPr="00FC642A" w:rsidRDefault="000C6A8A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C642A">
        <w:rPr>
          <w:rFonts w:ascii="Courier New" w:hAnsi="Courier New" w:cs="Courier New"/>
          <w:color w:val="FF0000"/>
          <w:szCs w:val="24"/>
        </w:rPr>
        <w:t xml:space="preserve">                  student.name,</w:t>
      </w:r>
    </w:p>
    <w:p w14:paraId="61CAC24A" w14:textId="1676D99C" w:rsidR="007A2836" w:rsidRPr="00FC642A" w:rsidRDefault="000C6A8A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C642A">
        <w:rPr>
          <w:rFonts w:ascii="Courier New" w:hAnsi="Courier New" w:cs="Courier New"/>
          <w:color w:val="FF0000"/>
          <w:szCs w:val="24"/>
        </w:rPr>
        <w:t xml:space="preserve">                  class.name AS </w:t>
      </w:r>
      <w:proofErr w:type="spellStart"/>
      <w:r w:rsidRPr="00BE64DD">
        <w:rPr>
          <w:rFonts w:ascii="Courier New" w:hAnsi="Courier New" w:cs="Courier New"/>
          <w:b/>
          <w:color w:val="0070C0"/>
          <w:szCs w:val="24"/>
        </w:rPr>
        <w:t>classname</w:t>
      </w:r>
      <w:proofErr w:type="spellEnd"/>
      <w:r w:rsidR="00FB14B3" w:rsidRPr="00FC642A">
        <w:rPr>
          <w:rFonts w:ascii="Courier New" w:hAnsi="Courier New" w:cs="Courier New"/>
          <w:b/>
          <w:color w:val="FF0000"/>
          <w:szCs w:val="24"/>
        </w:rPr>
        <w:t>,</w:t>
      </w:r>
      <w:r w:rsidRPr="00FC642A">
        <w:rPr>
          <w:rFonts w:ascii="Courier New" w:hAnsi="Courier New" w:cs="Courier New"/>
          <w:color w:val="FF0000"/>
          <w:szCs w:val="24"/>
        </w:rPr>
        <w:t xml:space="preserve"> </w:t>
      </w:r>
    </w:p>
    <w:p w14:paraId="5D70C121" w14:textId="27BA5D84" w:rsidR="000C6A8A" w:rsidRPr="00FC642A" w:rsidRDefault="007A2836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C642A">
        <w:rPr>
          <w:rFonts w:ascii="Courier New" w:hAnsi="Courier New" w:cs="Courier New"/>
          <w:color w:val="FF0000"/>
          <w:szCs w:val="24"/>
        </w:rPr>
        <w:t xml:space="preserve">                  </w:t>
      </w:r>
      <w:proofErr w:type="spellStart"/>
      <w:proofErr w:type="gramStart"/>
      <w:r w:rsidR="0025641C" w:rsidRPr="00FC642A">
        <w:rPr>
          <w:rFonts w:ascii="Courier New" w:hAnsi="Courier New" w:cs="Courier New"/>
          <w:color w:val="FF0000"/>
          <w:szCs w:val="24"/>
        </w:rPr>
        <w:t>student.</w:t>
      </w:r>
      <w:r w:rsidRPr="00FC642A">
        <w:rPr>
          <w:rFonts w:ascii="Courier New" w:hAnsi="Courier New" w:cs="Courier New"/>
          <w:color w:val="FF0000"/>
          <w:szCs w:val="24"/>
        </w:rPr>
        <w:t>updated</w:t>
      </w:r>
      <w:proofErr w:type="gramEnd"/>
      <w:r w:rsidRPr="00FC642A">
        <w:rPr>
          <w:rFonts w:ascii="Courier New" w:hAnsi="Courier New" w:cs="Courier New"/>
          <w:color w:val="FF0000"/>
          <w:szCs w:val="24"/>
        </w:rPr>
        <w:t>_at</w:t>
      </w:r>
      <w:proofErr w:type="spellEnd"/>
      <w:r w:rsidRPr="00FC642A">
        <w:rPr>
          <w:rFonts w:ascii="Courier New" w:hAnsi="Courier New" w:cs="Courier New"/>
          <w:color w:val="FF0000"/>
          <w:szCs w:val="24"/>
        </w:rPr>
        <w:t xml:space="preserve"> </w:t>
      </w:r>
      <w:r w:rsidR="000C6A8A" w:rsidRPr="00FC642A">
        <w:rPr>
          <w:rFonts w:ascii="Courier New" w:hAnsi="Courier New" w:cs="Courier New"/>
          <w:color w:val="FF0000"/>
          <w:szCs w:val="24"/>
        </w:rPr>
        <w:t>FROM student ';</w:t>
      </w:r>
    </w:p>
    <w:p w14:paraId="46AE1747" w14:textId="40932D9E" w:rsidR="00AC1716" w:rsidRPr="00FC642A" w:rsidRDefault="000C6A8A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C642A">
        <w:rPr>
          <w:rFonts w:ascii="Courier New" w:hAnsi="Courier New" w:cs="Courier New"/>
          <w:color w:val="FF0000"/>
          <w:szCs w:val="24"/>
        </w:rPr>
        <w:t xml:space="preserve">  $</w:t>
      </w:r>
      <w:proofErr w:type="spellStart"/>
      <w:proofErr w:type="gramStart"/>
      <w:r w:rsidRPr="00FC642A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FC642A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FC642A">
        <w:rPr>
          <w:rFonts w:ascii="Courier New" w:hAnsi="Courier New" w:cs="Courier New"/>
          <w:color w:val="FF0000"/>
          <w:szCs w:val="24"/>
        </w:rPr>
        <w:t xml:space="preserve">=  ' INNER JOIN class on </w:t>
      </w:r>
      <w:proofErr w:type="spellStart"/>
      <w:r w:rsidRPr="00FC642A">
        <w:rPr>
          <w:rFonts w:ascii="Courier New" w:hAnsi="Courier New" w:cs="Courier New"/>
          <w:color w:val="FF0000"/>
          <w:szCs w:val="24"/>
        </w:rPr>
        <w:t>student.class</w:t>
      </w:r>
      <w:proofErr w:type="spellEnd"/>
      <w:r w:rsidRPr="00FC642A">
        <w:rPr>
          <w:rFonts w:ascii="Courier New" w:hAnsi="Courier New" w:cs="Courier New"/>
          <w:color w:val="FF0000"/>
          <w:szCs w:val="24"/>
        </w:rPr>
        <w:t xml:space="preserve"> = class.id  ';</w:t>
      </w:r>
    </w:p>
    <w:p w14:paraId="5510E7E8" w14:textId="3DE79795" w:rsidR="00F14A62" w:rsidRPr="00CC7E93" w:rsidRDefault="00F14A62" w:rsidP="00F14A62">
      <w:pPr>
        <w:ind w:right="29"/>
        <w:outlineLvl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 . .</w:t>
      </w:r>
    </w:p>
    <w:p w14:paraId="3FF79078" w14:textId="2199C4EB" w:rsidR="000C6A8A" w:rsidRPr="00404F16" w:rsidRDefault="000C6A8A" w:rsidP="000C6A8A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</w:t>
      </w:r>
      <w:proofErr w:type="gramStart"/>
      <w:r w:rsidRPr="00404F16">
        <w:rPr>
          <w:rFonts w:ascii="Courier New" w:hAnsi="Courier New" w:cs="Courier New"/>
          <w:szCs w:val="24"/>
        </w:rPr>
        <w:t>while( $</w:t>
      </w:r>
      <w:proofErr w:type="gramEnd"/>
      <w:r w:rsidRPr="00404F16">
        <w:rPr>
          <w:rFonts w:ascii="Courier New" w:hAnsi="Courier New" w:cs="Courier New"/>
          <w:szCs w:val="24"/>
        </w:rPr>
        <w:t>result = $</w:t>
      </w:r>
      <w:proofErr w:type="spellStart"/>
      <w:r w:rsidRPr="00404F16">
        <w:rPr>
          <w:rFonts w:ascii="Courier New" w:hAnsi="Courier New" w:cs="Courier New"/>
          <w:szCs w:val="24"/>
        </w:rPr>
        <w:t>stmt</w:t>
      </w:r>
      <w:proofErr w:type="spellEnd"/>
      <w:r w:rsidRPr="00404F16">
        <w:rPr>
          <w:rFonts w:ascii="Courier New" w:hAnsi="Courier New" w:cs="Courier New"/>
          <w:szCs w:val="24"/>
        </w:rPr>
        <w:t>-&gt;fetch() ) {</w:t>
      </w:r>
    </w:p>
    <w:p w14:paraId="176E2835" w14:textId="1B18718C" w:rsidR="000C6A8A" w:rsidRPr="00404F16" w:rsidRDefault="000C6A8A" w:rsidP="000C6A8A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echo "&lt;tr&gt;\n</w:t>
      </w:r>
      <w:proofErr w:type="gramStart"/>
      <w:r w:rsidRPr="00404F16">
        <w:rPr>
          <w:rFonts w:ascii="Courier New" w:hAnsi="Courier New" w:cs="Courier New"/>
          <w:szCs w:val="24"/>
        </w:rPr>
        <w:t>";</w:t>
      </w:r>
      <w:proofErr w:type="gramEnd"/>
    </w:p>
    <w:p w14:paraId="78094035" w14:textId="77777777" w:rsidR="000C6A8A" w:rsidRPr="00404F16" w:rsidRDefault="000C6A8A" w:rsidP="000C6A8A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echo "&lt;td&gt;</w:t>
      </w:r>
      <w:proofErr w:type="gramStart"/>
      <w:r w:rsidRPr="00404F16">
        <w:rPr>
          <w:rFonts w:ascii="Courier New" w:hAnsi="Courier New" w:cs="Courier New"/>
          <w:szCs w:val="24"/>
        </w:rPr>
        <w:t>".$</w:t>
      </w:r>
      <w:proofErr w:type="gramEnd"/>
      <w:r w:rsidRPr="00404F16">
        <w:rPr>
          <w:rFonts w:ascii="Courier New" w:hAnsi="Courier New" w:cs="Courier New"/>
          <w:szCs w:val="24"/>
        </w:rPr>
        <w:t>result[</w:t>
      </w:r>
      <w:r>
        <w:rPr>
          <w:rFonts w:ascii="Courier New" w:hAnsi="Courier New" w:cs="Courier New"/>
          <w:szCs w:val="24"/>
        </w:rPr>
        <w:t>__??__</w:t>
      </w:r>
      <w:r w:rsidRPr="00404F16">
        <w:rPr>
          <w:rFonts w:ascii="Courier New" w:hAnsi="Courier New" w:cs="Courier New"/>
          <w:szCs w:val="24"/>
        </w:rPr>
        <w:t>]."&lt;/td&gt;\n";</w:t>
      </w:r>
    </w:p>
    <w:p w14:paraId="15F131FC" w14:textId="77777777" w:rsidR="000C6A8A" w:rsidRPr="00404F16" w:rsidRDefault="000C6A8A" w:rsidP="000C6A8A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echo "&lt;td&gt;</w:t>
      </w:r>
      <w:proofErr w:type="gramStart"/>
      <w:r w:rsidRPr="00404F16">
        <w:rPr>
          <w:rFonts w:ascii="Courier New" w:hAnsi="Courier New" w:cs="Courier New"/>
          <w:szCs w:val="24"/>
        </w:rPr>
        <w:t>".$</w:t>
      </w:r>
      <w:proofErr w:type="gramEnd"/>
      <w:r w:rsidRPr="00404F16">
        <w:rPr>
          <w:rFonts w:ascii="Courier New" w:hAnsi="Courier New" w:cs="Courier New"/>
          <w:szCs w:val="24"/>
        </w:rPr>
        <w:t>result[</w:t>
      </w:r>
      <w:r>
        <w:rPr>
          <w:rFonts w:ascii="Courier New" w:hAnsi="Courier New" w:cs="Courier New"/>
          <w:szCs w:val="24"/>
        </w:rPr>
        <w:t>__??__</w:t>
      </w:r>
      <w:r w:rsidRPr="00404F16">
        <w:rPr>
          <w:rFonts w:ascii="Courier New" w:hAnsi="Courier New" w:cs="Courier New"/>
          <w:szCs w:val="24"/>
        </w:rPr>
        <w:t>]."&lt;/td&gt;\n";</w:t>
      </w:r>
      <w:r w:rsidRPr="00404F16">
        <w:rPr>
          <w:rFonts w:ascii="Courier New" w:hAnsi="Courier New" w:cs="Courier New"/>
          <w:szCs w:val="24"/>
        </w:rPr>
        <w:tab/>
      </w:r>
    </w:p>
    <w:p w14:paraId="6117466B" w14:textId="2EDBEC0F" w:rsidR="000C6A8A" w:rsidRPr="00FC642A" w:rsidRDefault="000C6A8A" w:rsidP="000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</w:t>
      </w:r>
      <w:r w:rsidRPr="00FC642A">
        <w:rPr>
          <w:rFonts w:ascii="Courier New" w:hAnsi="Courier New" w:cs="Courier New"/>
          <w:color w:val="FF0000"/>
          <w:szCs w:val="24"/>
        </w:rPr>
        <w:t>echo "&lt;td&gt;</w:t>
      </w:r>
      <w:proofErr w:type="gramStart"/>
      <w:r w:rsidRPr="00FC642A">
        <w:rPr>
          <w:rFonts w:ascii="Courier New" w:hAnsi="Courier New" w:cs="Courier New"/>
          <w:color w:val="FF0000"/>
          <w:szCs w:val="24"/>
        </w:rPr>
        <w:t>".$</w:t>
      </w:r>
      <w:proofErr w:type="gramEnd"/>
      <w:r w:rsidRPr="00FC642A">
        <w:rPr>
          <w:rFonts w:ascii="Courier New" w:hAnsi="Courier New" w:cs="Courier New"/>
          <w:color w:val="FF0000"/>
          <w:szCs w:val="24"/>
        </w:rPr>
        <w:t>result[</w:t>
      </w:r>
      <w:r w:rsidRPr="00FC642A">
        <w:rPr>
          <w:rFonts w:ascii="Courier New" w:hAnsi="Courier New" w:cs="Courier New"/>
          <w:b/>
          <w:color w:val="FF0000"/>
          <w:szCs w:val="24"/>
        </w:rPr>
        <w:t>'</w:t>
      </w:r>
      <w:proofErr w:type="spellStart"/>
      <w:r w:rsidRPr="00BE64DD">
        <w:rPr>
          <w:rFonts w:ascii="Courier New" w:hAnsi="Courier New" w:cs="Courier New"/>
          <w:b/>
          <w:color w:val="0070C0"/>
          <w:szCs w:val="24"/>
        </w:rPr>
        <w:t>classname</w:t>
      </w:r>
      <w:proofErr w:type="spellEnd"/>
      <w:r w:rsidRPr="00FC642A">
        <w:rPr>
          <w:rFonts w:ascii="Courier New" w:hAnsi="Courier New" w:cs="Courier New"/>
          <w:b/>
          <w:color w:val="FF0000"/>
          <w:szCs w:val="24"/>
        </w:rPr>
        <w:t>'</w:t>
      </w:r>
      <w:r w:rsidRPr="00FC642A">
        <w:rPr>
          <w:rFonts w:ascii="Courier New" w:hAnsi="Courier New" w:cs="Courier New"/>
          <w:color w:val="FF0000"/>
          <w:szCs w:val="24"/>
        </w:rPr>
        <w:t>]."&lt;/td&gt;\n";</w:t>
      </w:r>
    </w:p>
    <w:p w14:paraId="14701C26" w14:textId="2861CDEC" w:rsidR="004C0EBF" w:rsidRPr="00404F16" w:rsidRDefault="004C0EBF" w:rsidP="004C0EBF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echo "&lt;td&gt;</w:t>
      </w:r>
      <w:proofErr w:type="gramStart"/>
      <w:r w:rsidRPr="00404F16">
        <w:rPr>
          <w:rFonts w:ascii="Courier New" w:hAnsi="Courier New" w:cs="Courier New"/>
          <w:szCs w:val="24"/>
        </w:rPr>
        <w:t>".$</w:t>
      </w:r>
      <w:proofErr w:type="gramEnd"/>
      <w:r w:rsidRPr="00404F16">
        <w:rPr>
          <w:rFonts w:ascii="Courier New" w:hAnsi="Courier New" w:cs="Courier New"/>
          <w:szCs w:val="24"/>
        </w:rPr>
        <w:t>result[</w:t>
      </w:r>
      <w:r>
        <w:rPr>
          <w:rFonts w:ascii="Courier New" w:hAnsi="Courier New" w:cs="Courier New"/>
          <w:szCs w:val="24"/>
        </w:rPr>
        <w:t>__??__</w:t>
      </w:r>
      <w:r w:rsidRPr="00404F16">
        <w:rPr>
          <w:rFonts w:ascii="Courier New" w:hAnsi="Courier New" w:cs="Courier New"/>
          <w:szCs w:val="24"/>
        </w:rPr>
        <w:t>]."&lt;/td&gt;\n";</w:t>
      </w:r>
      <w:r w:rsidRPr="00404F16">
        <w:rPr>
          <w:rFonts w:ascii="Courier New" w:hAnsi="Courier New" w:cs="Courier New"/>
          <w:szCs w:val="24"/>
        </w:rPr>
        <w:tab/>
      </w:r>
    </w:p>
    <w:p w14:paraId="54F567B6" w14:textId="1340E761" w:rsidR="000C6A8A" w:rsidRPr="00404F16" w:rsidRDefault="000C6A8A" w:rsidP="001F7749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  echo "&lt;/tr&gt;\n</w:t>
      </w:r>
      <w:proofErr w:type="gramStart"/>
      <w:r w:rsidRPr="00404F16">
        <w:rPr>
          <w:rFonts w:ascii="Courier New" w:hAnsi="Courier New" w:cs="Courier New"/>
          <w:szCs w:val="24"/>
        </w:rPr>
        <w:t>";</w:t>
      </w:r>
      <w:proofErr w:type="gramEnd"/>
      <w:r w:rsidRPr="00404F16">
        <w:rPr>
          <w:rFonts w:ascii="Courier New" w:hAnsi="Courier New" w:cs="Courier New"/>
          <w:szCs w:val="24"/>
        </w:rPr>
        <w:tab/>
      </w:r>
    </w:p>
    <w:p w14:paraId="6598A016" w14:textId="77777777" w:rsidR="000C6A8A" w:rsidRPr="00404F16" w:rsidRDefault="000C6A8A" w:rsidP="000C6A8A">
      <w:pPr>
        <w:ind w:right="29"/>
        <w:outlineLvl w:val="0"/>
        <w:rPr>
          <w:rFonts w:ascii="Courier New" w:hAnsi="Courier New" w:cs="Courier New"/>
          <w:szCs w:val="24"/>
        </w:rPr>
      </w:pPr>
      <w:r w:rsidRPr="00404F16">
        <w:rPr>
          <w:rFonts w:ascii="Courier New" w:hAnsi="Courier New" w:cs="Courier New"/>
          <w:szCs w:val="24"/>
        </w:rPr>
        <w:t xml:space="preserve">  }</w:t>
      </w:r>
      <w:r w:rsidRPr="00404F16">
        <w:rPr>
          <w:rFonts w:ascii="Courier New" w:hAnsi="Courier New" w:cs="Courier New"/>
          <w:szCs w:val="24"/>
        </w:rPr>
        <w:tab/>
      </w:r>
      <w:r w:rsidRPr="00404F16">
        <w:rPr>
          <w:rFonts w:ascii="Courier New" w:hAnsi="Courier New" w:cs="Courier New"/>
          <w:szCs w:val="24"/>
        </w:rPr>
        <w:tab/>
      </w:r>
    </w:p>
    <w:p w14:paraId="6DDBD4AD" w14:textId="45EEFFF3" w:rsidR="001C46DE" w:rsidRPr="00FC642A" w:rsidRDefault="00FC642A">
      <w:pPr>
        <w:rPr>
          <w:sz w:val="28"/>
          <w:szCs w:val="24"/>
        </w:rPr>
      </w:pPr>
      <w:r w:rsidRPr="00FC642A">
        <w:rPr>
          <w:sz w:val="28"/>
          <w:szCs w:val="24"/>
        </w:rPr>
        <w:t>The following is the expected result:</w:t>
      </w:r>
    </w:p>
    <w:p w14:paraId="0DF277C5" w14:textId="3E8BBFB2" w:rsidR="00FC642A" w:rsidRDefault="00FC642A">
      <w:pPr>
        <w:rPr>
          <w:szCs w:val="24"/>
        </w:rPr>
      </w:pPr>
      <w:r>
        <w:rPr>
          <w:rFonts w:ascii="Courier New" w:hAnsi="Courier New" w:cs="Courier New"/>
          <w:noProof/>
          <w:szCs w:val="24"/>
          <w:lang w:val="en-GB" w:eastAsia="zh-TW"/>
        </w:rPr>
        <w:drawing>
          <wp:inline distT="0" distB="0" distL="0" distR="0" wp14:anchorId="1245D6A0" wp14:editId="51AF65C8">
            <wp:extent cx="3537703" cy="10858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85" cy="108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4B51" w14:textId="2754D339" w:rsidR="00AA3B75" w:rsidRDefault="00AA3B75">
      <w:pPr>
        <w:rPr>
          <w:szCs w:val="24"/>
        </w:rPr>
      </w:pPr>
    </w:p>
    <w:p w14:paraId="623C63B8" w14:textId="686A7E72" w:rsidR="00CC7E93" w:rsidRDefault="00ED5BD3" w:rsidP="00CC7E93">
      <w:pPr>
        <w:ind w:right="29"/>
        <w:outlineLvl w:val="0"/>
        <w:rPr>
          <w:sz w:val="28"/>
          <w:szCs w:val="24"/>
        </w:rPr>
      </w:pPr>
      <w:r w:rsidRPr="00ED5BD3">
        <w:rPr>
          <w:sz w:val="28"/>
          <w:szCs w:val="24"/>
        </w:rPr>
        <w:t>5.</w:t>
      </w:r>
      <w:r w:rsidR="005F0567">
        <w:rPr>
          <w:sz w:val="28"/>
          <w:szCs w:val="24"/>
        </w:rPr>
        <w:t>2</w:t>
      </w:r>
      <w:r w:rsidRPr="00ED5BD3">
        <w:rPr>
          <w:sz w:val="28"/>
          <w:szCs w:val="24"/>
        </w:rPr>
        <w:t xml:space="preserve">. </w:t>
      </w:r>
      <w:r w:rsidR="00DB5056" w:rsidRPr="00ED5BD3">
        <w:rPr>
          <w:sz w:val="28"/>
          <w:szCs w:val="24"/>
        </w:rPr>
        <w:t>Create links for editing pages</w:t>
      </w:r>
      <w:r w:rsidR="006E0F5E">
        <w:rPr>
          <w:sz w:val="28"/>
          <w:szCs w:val="24"/>
        </w:rPr>
        <w:t>, a</w:t>
      </w:r>
      <w:r w:rsidR="005E6D89" w:rsidRPr="00ED5BD3">
        <w:rPr>
          <w:sz w:val="28"/>
          <w:szCs w:val="24"/>
        </w:rPr>
        <w:t>dd</w:t>
      </w:r>
      <w:r w:rsidR="00CC7E93" w:rsidRPr="00ED5BD3">
        <w:rPr>
          <w:sz w:val="28"/>
          <w:szCs w:val="24"/>
        </w:rPr>
        <w:t xml:space="preserve"> links for </w:t>
      </w:r>
      <w:r w:rsidR="005E6D89" w:rsidRPr="00ED5BD3">
        <w:rPr>
          <w:sz w:val="28"/>
          <w:szCs w:val="24"/>
        </w:rPr>
        <w:t>those editing pages</w:t>
      </w:r>
      <w:r w:rsidR="00CC7E93" w:rsidRPr="00ED5BD3">
        <w:rPr>
          <w:sz w:val="28"/>
          <w:szCs w:val="24"/>
        </w:rPr>
        <w:t>:</w:t>
      </w:r>
    </w:p>
    <w:p w14:paraId="5044B2A1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echo "&lt;td&gt;Updated At&lt;/td&gt;\n</w:t>
      </w:r>
      <w:proofErr w:type="gramStart"/>
      <w:r w:rsidRPr="00CC7E93">
        <w:rPr>
          <w:rFonts w:ascii="Courier New" w:hAnsi="Courier New" w:cs="Courier New"/>
          <w:szCs w:val="24"/>
        </w:rPr>
        <w:t>";</w:t>
      </w:r>
      <w:proofErr w:type="gramEnd"/>
    </w:p>
    <w:p w14:paraId="76859E54" w14:textId="77777777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</w:t>
      </w:r>
      <w:r w:rsidRPr="00ED5BD3">
        <w:rPr>
          <w:rFonts w:ascii="Courier New" w:hAnsi="Courier New" w:cs="Courier New"/>
          <w:color w:val="FF0000"/>
          <w:szCs w:val="24"/>
        </w:rPr>
        <w:t>echo "&lt;td&gt;Action&lt;/td&gt;\n</w:t>
      </w:r>
      <w:proofErr w:type="gramStart"/>
      <w:r w:rsidRPr="00ED5BD3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7F180688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echo "&lt;/tr&gt;\n</w:t>
      </w:r>
      <w:proofErr w:type="gramStart"/>
      <w:r w:rsidRPr="00CC7E93">
        <w:rPr>
          <w:rFonts w:ascii="Courier New" w:hAnsi="Courier New" w:cs="Courier New"/>
          <w:szCs w:val="24"/>
        </w:rPr>
        <w:t>";</w:t>
      </w:r>
      <w:proofErr w:type="gramEnd"/>
      <w:r w:rsidRPr="00CC7E93">
        <w:rPr>
          <w:rFonts w:ascii="Courier New" w:hAnsi="Courier New" w:cs="Courier New"/>
          <w:szCs w:val="24"/>
        </w:rPr>
        <w:tab/>
      </w:r>
    </w:p>
    <w:p w14:paraId="1123E7A2" w14:textId="182A4845" w:rsidR="00CC7E93" w:rsidRPr="00CC7E93" w:rsidRDefault="00F14A62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. . .</w:t>
      </w:r>
    </w:p>
    <w:p w14:paraId="2979F0A5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  echo "&lt;td&gt;</w:t>
      </w:r>
      <w:proofErr w:type="gramStart"/>
      <w:r w:rsidRPr="00CC7E93">
        <w:rPr>
          <w:rFonts w:ascii="Courier New" w:hAnsi="Courier New" w:cs="Courier New"/>
          <w:szCs w:val="24"/>
        </w:rPr>
        <w:t>".$</w:t>
      </w:r>
      <w:proofErr w:type="gramEnd"/>
      <w:r w:rsidRPr="00CC7E93">
        <w:rPr>
          <w:rFonts w:ascii="Courier New" w:hAnsi="Courier New" w:cs="Courier New"/>
          <w:szCs w:val="24"/>
        </w:rPr>
        <w:t>result['updated_at']."&lt;/td&gt;\n";</w:t>
      </w:r>
    </w:p>
    <w:p w14:paraId="4611A5A9" w14:textId="77777777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ED5BD3">
        <w:rPr>
          <w:rFonts w:ascii="Courier New" w:hAnsi="Courier New" w:cs="Courier New"/>
          <w:color w:val="FF0000"/>
          <w:szCs w:val="24"/>
        </w:rPr>
        <w:t xml:space="preserve">    echo "&lt;td&gt;</w:t>
      </w:r>
      <w:proofErr w:type="gramStart"/>
      <w:r w:rsidRPr="00ED5BD3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2E0D1552" w14:textId="6F2D45A1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 w:val="22"/>
          <w:szCs w:val="24"/>
        </w:rPr>
      </w:pPr>
      <w:r w:rsidRPr="00ED5BD3">
        <w:rPr>
          <w:rFonts w:ascii="Courier New" w:hAnsi="Courier New" w:cs="Courier New"/>
          <w:color w:val="FF0000"/>
          <w:sz w:val="22"/>
          <w:szCs w:val="24"/>
        </w:rPr>
        <w:t xml:space="preserve">    echo "&lt;a </w:t>
      </w:r>
      <w:proofErr w:type="spellStart"/>
      <w:r w:rsidRPr="00ED5BD3">
        <w:rPr>
          <w:rFonts w:ascii="Courier New" w:hAnsi="Courier New" w:cs="Courier New"/>
          <w:color w:val="FF0000"/>
          <w:sz w:val="22"/>
          <w:szCs w:val="24"/>
        </w:rPr>
        <w:t>href</w:t>
      </w:r>
      <w:proofErr w:type="spellEnd"/>
      <w:r w:rsidRPr="00ED5BD3">
        <w:rPr>
          <w:rFonts w:ascii="Courier New" w:hAnsi="Courier New" w:cs="Courier New"/>
          <w:color w:val="FF0000"/>
          <w:sz w:val="22"/>
          <w:szCs w:val="24"/>
        </w:rPr>
        <w:t>='</w:t>
      </w:r>
      <w:proofErr w:type="spellStart"/>
      <w:r w:rsidRPr="00ED5BD3">
        <w:rPr>
          <w:rFonts w:ascii="Courier New" w:hAnsi="Courier New" w:cs="Courier New"/>
          <w:color w:val="FF0000"/>
          <w:sz w:val="22"/>
          <w:szCs w:val="24"/>
        </w:rPr>
        <w:t>frmupdate.php?id</w:t>
      </w:r>
      <w:proofErr w:type="spellEnd"/>
      <w:r w:rsidRPr="00ED5BD3">
        <w:rPr>
          <w:rFonts w:ascii="Courier New" w:hAnsi="Courier New" w:cs="Courier New"/>
          <w:color w:val="FF0000"/>
          <w:sz w:val="22"/>
          <w:szCs w:val="24"/>
        </w:rPr>
        <w:t>=</w:t>
      </w:r>
      <w:proofErr w:type="gramStart"/>
      <w:r w:rsidRPr="00ED5BD3">
        <w:rPr>
          <w:rFonts w:ascii="Courier New" w:hAnsi="Courier New" w:cs="Courier New"/>
          <w:color w:val="FF0000"/>
          <w:sz w:val="22"/>
          <w:szCs w:val="24"/>
        </w:rPr>
        <w:t>".$</w:t>
      </w:r>
      <w:proofErr w:type="gramEnd"/>
      <w:r w:rsidRPr="00ED5BD3">
        <w:rPr>
          <w:rFonts w:ascii="Courier New" w:hAnsi="Courier New" w:cs="Courier New"/>
          <w:color w:val="FF0000"/>
          <w:sz w:val="22"/>
          <w:szCs w:val="24"/>
        </w:rPr>
        <w:t>result[</w:t>
      </w:r>
      <w:r w:rsidR="007D0307">
        <w:rPr>
          <w:rFonts w:ascii="Courier New" w:hAnsi="Courier New" w:cs="Courier New"/>
          <w:color w:val="FF0000"/>
          <w:sz w:val="22"/>
          <w:szCs w:val="24"/>
        </w:rPr>
        <w:t>__??__</w:t>
      </w:r>
      <w:r w:rsidRPr="00ED5BD3">
        <w:rPr>
          <w:rFonts w:ascii="Courier New" w:hAnsi="Courier New" w:cs="Courier New"/>
          <w:color w:val="FF0000"/>
          <w:sz w:val="22"/>
          <w:szCs w:val="24"/>
        </w:rPr>
        <w:t>]."'&gt;Update&lt;/a&gt; ";</w:t>
      </w:r>
    </w:p>
    <w:p w14:paraId="46F7A4DC" w14:textId="1E1CC378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 w:val="22"/>
          <w:szCs w:val="24"/>
        </w:rPr>
      </w:pPr>
      <w:r w:rsidRPr="00ED5BD3">
        <w:rPr>
          <w:rFonts w:ascii="Courier New" w:hAnsi="Courier New" w:cs="Courier New"/>
          <w:color w:val="FF0000"/>
          <w:sz w:val="22"/>
          <w:szCs w:val="24"/>
        </w:rPr>
        <w:t xml:space="preserve">    echo "&lt;a </w:t>
      </w:r>
      <w:proofErr w:type="spellStart"/>
      <w:r w:rsidRPr="00ED5BD3">
        <w:rPr>
          <w:rFonts w:ascii="Courier New" w:hAnsi="Courier New" w:cs="Courier New"/>
          <w:color w:val="FF0000"/>
          <w:sz w:val="22"/>
          <w:szCs w:val="24"/>
        </w:rPr>
        <w:t>href</w:t>
      </w:r>
      <w:proofErr w:type="spellEnd"/>
      <w:r w:rsidRPr="00ED5BD3">
        <w:rPr>
          <w:rFonts w:ascii="Courier New" w:hAnsi="Courier New" w:cs="Courier New"/>
          <w:color w:val="FF0000"/>
          <w:sz w:val="22"/>
          <w:szCs w:val="24"/>
        </w:rPr>
        <w:t>='</w:t>
      </w:r>
      <w:proofErr w:type="spellStart"/>
      <w:r w:rsidRPr="00ED5BD3">
        <w:rPr>
          <w:rFonts w:ascii="Courier New" w:hAnsi="Courier New" w:cs="Courier New"/>
          <w:color w:val="FF0000"/>
          <w:sz w:val="22"/>
          <w:szCs w:val="24"/>
        </w:rPr>
        <w:t>dbdelete.php?id</w:t>
      </w:r>
      <w:proofErr w:type="spellEnd"/>
      <w:r w:rsidRPr="00ED5BD3">
        <w:rPr>
          <w:rFonts w:ascii="Courier New" w:hAnsi="Courier New" w:cs="Courier New"/>
          <w:color w:val="FF0000"/>
          <w:sz w:val="22"/>
          <w:szCs w:val="24"/>
        </w:rPr>
        <w:t>=</w:t>
      </w:r>
      <w:proofErr w:type="gramStart"/>
      <w:r w:rsidRPr="00ED5BD3">
        <w:rPr>
          <w:rFonts w:ascii="Courier New" w:hAnsi="Courier New" w:cs="Courier New"/>
          <w:color w:val="FF0000"/>
          <w:sz w:val="22"/>
          <w:szCs w:val="24"/>
        </w:rPr>
        <w:t>".$</w:t>
      </w:r>
      <w:proofErr w:type="gramEnd"/>
      <w:r w:rsidRPr="00ED5BD3">
        <w:rPr>
          <w:rFonts w:ascii="Courier New" w:hAnsi="Courier New" w:cs="Courier New"/>
          <w:color w:val="FF0000"/>
          <w:sz w:val="22"/>
          <w:szCs w:val="24"/>
        </w:rPr>
        <w:t>result[</w:t>
      </w:r>
      <w:r w:rsidR="007D0307">
        <w:rPr>
          <w:rFonts w:ascii="Courier New" w:hAnsi="Courier New" w:cs="Courier New"/>
          <w:color w:val="FF0000"/>
          <w:sz w:val="22"/>
          <w:szCs w:val="24"/>
        </w:rPr>
        <w:t>__??__</w:t>
      </w:r>
      <w:r w:rsidRPr="00ED5BD3">
        <w:rPr>
          <w:rFonts w:ascii="Courier New" w:hAnsi="Courier New" w:cs="Courier New"/>
          <w:color w:val="FF0000"/>
          <w:sz w:val="22"/>
          <w:szCs w:val="24"/>
        </w:rPr>
        <w:t>]."'&gt;Delete&lt;/a&gt;";</w:t>
      </w:r>
    </w:p>
    <w:p w14:paraId="257C5CFF" w14:textId="77777777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ED5BD3">
        <w:rPr>
          <w:rFonts w:ascii="Courier New" w:hAnsi="Courier New" w:cs="Courier New"/>
          <w:color w:val="FF0000"/>
          <w:szCs w:val="24"/>
        </w:rPr>
        <w:t xml:space="preserve">    echo "&lt;/td&gt;\n</w:t>
      </w:r>
      <w:proofErr w:type="gramStart"/>
      <w:r w:rsidRPr="00ED5BD3">
        <w:rPr>
          <w:rFonts w:ascii="Courier New" w:hAnsi="Courier New" w:cs="Courier New"/>
          <w:color w:val="FF0000"/>
          <w:szCs w:val="24"/>
        </w:rPr>
        <w:t>";</w:t>
      </w:r>
      <w:proofErr w:type="gramEnd"/>
    </w:p>
    <w:p w14:paraId="2F086AA5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  echo "&lt;/tr&gt;\n</w:t>
      </w:r>
      <w:proofErr w:type="gramStart"/>
      <w:r w:rsidRPr="00CC7E93">
        <w:rPr>
          <w:rFonts w:ascii="Courier New" w:hAnsi="Courier New" w:cs="Courier New"/>
          <w:szCs w:val="24"/>
        </w:rPr>
        <w:t>";</w:t>
      </w:r>
      <w:proofErr w:type="gramEnd"/>
      <w:r w:rsidRPr="00CC7E93">
        <w:rPr>
          <w:rFonts w:ascii="Courier New" w:hAnsi="Courier New" w:cs="Courier New"/>
          <w:szCs w:val="24"/>
        </w:rPr>
        <w:tab/>
      </w:r>
    </w:p>
    <w:p w14:paraId="70F004C5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}</w:t>
      </w:r>
    </w:p>
    <w:p w14:paraId="42F3E8AF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ab/>
      </w:r>
    </w:p>
    <w:p w14:paraId="223269CD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 xml:space="preserve">  echo "&lt;/table&gt;\n</w:t>
      </w:r>
      <w:proofErr w:type="gramStart"/>
      <w:r w:rsidRPr="00CC7E93">
        <w:rPr>
          <w:rFonts w:ascii="Courier New" w:hAnsi="Courier New" w:cs="Courier New"/>
          <w:szCs w:val="24"/>
        </w:rPr>
        <w:t>";</w:t>
      </w:r>
      <w:proofErr w:type="gramEnd"/>
    </w:p>
    <w:p w14:paraId="0311AA5A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>}</w:t>
      </w:r>
    </w:p>
    <w:p w14:paraId="57C1001B" w14:textId="77777777" w:rsidR="00CC7E93" w:rsidRPr="00CC7E9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>?&gt;</w:t>
      </w:r>
    </w:p>
    <w:p w14:paraId="222DFB9B" w14:textId="77777777" w:rsidR="00CC7E93" w:rsidRPr="00ED5BD3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ED5BD3">
        <w:rPr>
          <w:rFonts w:ascii="Courier New" w:hAnsi="Courier New" w:cs="Courier New"/>
          <w:color w:val="FF0000"/>
          <w:szCs w:val="24"/>
        </w:rPr>
        <w:t xml:space="preserve">&lt;p&gt;&lt;a </w:t>
      </w:r>
      <w:proofErr w:type="spellStart"/>
      <w:r w:rsidRPr="00ED5BD3">
        <w:rPr>
          <w:rFonts w:ascii="Courier New" w:hAnsi="Courier New" w:cs="Courier New"/>
          <w:color w:val="FF0000"/>
          <w:szCs w:val="24"/>
        </w:rPr>
        <w:t>href</w:t>
      </w:r>
      <w:proofErr w:type="spellEnd"/>
      <w:r w:rsidRPr="00ED5BD3">
        <w:rPr>
          <w:rFonts w:ascii="Courier New" w:hAnsi="Courier New" w:cs="Courier New"/>
          <w:color w:val="FF0000"/>
          <w:szCs w:val="24"/>
        </w:rPr>
        <w:t>="</w:t>
      </w:r>
      <w:proofErr w:type="spellStart"/>
      <w:r w:rsidRPr="00ED5BD3">
        <w:rPr>
          <w:rFonts w:ascii="Courier New" w:hAnsi="Courier New" w:cs="Courier New"/>
          <w:color w:val="FF0000"/>
          <w:szCs w:val="24"/>
        </w:rPr>
        <w:t>frminsert.php</w:t>
      </w:r>
      <w:proofErr w:type="spellEnd"/>
      <w:r w:rsidRPr="00ED5BD3">
        <w:rPr>
          <w:rFonts w:ascii="Courier New" w:hAnsi="Courier New" w:cs="Courier New"/>
          <w:color w:val="FF0000"/>
          <w:szCs w:val="24"/>
        </w:rPr>
        <w:t>"&gt;Insert Student&lt;/a&gt;&lt;/p&gt;</w:t>
      </w:r>
    </w:p>
    <w:p w14:paraId="41CA7A76" w14:textId="32DA1EC5" w:rsidR="00642881" w:rsidRDefault="00CC7E93" w:rsidP="00ED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7E93">
        <w:rPr>
          <w:rFonts w:ascii="Courier New" w:hAnsi="Courier New" w:cs="Courier New"/>
          <w:szCs w:val="24"/>
        </w:rPr>
        <w:t>&lt;/body&gt;</w:t>
      </w:r>
    </w:p>
    <w:p w14:paraId="72188CB0" w14:textId="74F109F7" w:rsidR="00CC7E93" w:rsidRDefault="00CC7E93" w:rsidP="00CC7E93">
      <w:pPr>
        <w:ind w:right="29"/>
        <w:outlineLvl w:val="0"/>
        <w:rPr>
          <w:rFonts w:ascii="Courier New" w:hAnsi="Courier New" w:cs="Courier New"/>
          <w:szCs w:val="24"/>
        </w:rPr>
      </w:pPr>
    </w:p>
    <w:p w14:paraId="5E1831B4" w14:textId="6137B2A9" w:rsidR="00C36A83" w:rsidRDefault="00C36A8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30CDE94B" w14:textId="32BFDEEF" w:rsidR="00C36A83" w:rsidRPr="00C36A83" w:rsidRDefault="00C36A83" w:rsidP="00CC7E93">
      <w:pPr>
        <w:ind w:right="29"/>
        <w:outlineLvl w:val="0"/>
        <w:rPr>
          <w:szCs w:val="24"/>
        </w:rPr>
      </w:pPr>
      <w:r w:rsidRPr="00C36A83">
        <w:rPr>
          <w:szCs w:val="24"/>
        </w:rPr>
        <w:lastRenderedPageBreak/>
        <w:t xml:space="preserve">The following </w:t>
      </w:r>
      <w:r w:rsidR="007F0B69">
        <w:rPr>
          <w:szCs w:val="24"/>
        </w:rPr>
        <w:t>is the expected output:</w:t>
      </w:r>
    </w:p>
    <w:p w14:paraId="0FC8DAEF" w14:textId="39BE3152" w:rsidR="00CC7E93" w:rsidRDefault="009D43B7" w:rsidP="00CC7E93">
      <w:pPr>
        <w:ind w:right="29"/>
        <w:outlineLvl w:val="0"/>
        <w:rPr>
          <w:szCs w:val="24"/>
        </w:rPr>
      </w:pPr>
      <w:r>
        <w:rPr>
          <w:noProof/>
          <w:szCs w:val="24"/>
          <w:lang w:val="en-GB" w:eastAsia="zh-TW"/>
        </w:rPr>
        <w:drawing>
          <wp:inline distT="0" distB="0" distL="0" distR="0" wp14:anchorId="3F6CB642" wp14:editId="16590AF2">
            <wp:extent cx="3429000" cy="19240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7A999" w14:textId="77777777" w:rsidR="00C02909" w:rsidRDefault="00C02909" w:rsidP="005B66A0">
      <w:pPr>
        <w:ind w:right="29"/>
        <w:outlineLvl w:val="0"/>
        <w:rPr>
          <w:szCs w:val="24"/>
          <w:lang w:eastAsia="zh-TW"/>
        </w:rPr>
      </w:pPr>
    </w:p>
    <w:p w14:paraId="157DA685" w14:textId="6C113B2A" w:rsidR="00F33EC4" w:rsidRDefault="007C3471" w:rsidP="005B66A0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C</w:t>
      </w:r>
      <w:r>
        <w:rPr>
          <w:szCs w:val="24"/>
          <w:lang w:eastAsia="zh-TW"/>
        </w:rPr>
        <w:t xml:space="preserve">heck the </w:t>
      </w:r>
      <w:proofErr w:type="gramStart"/>
      <w:r>
        <w:rPr>
          <w:szCs w:val="24"/>
          <w:lang w:eastAsia="zh-TW"/>
        </w:rPr>
        <w:t>links</w:t>
      </w:r>
      <w:proofErr w:type="gramEnd"/>
      <w:r>
        <w:rPr>
          <w:szCs w:val="24"/>
          <w:lang w:eastAsia="zh-TW"/>
        </w:rPr>
        <w:t xml:space="preserve"> if correct IDs are used.</w:t>
      </w:r>
    </w:p>
    <w:p w14:paraId="28A743C5" w14:textId="188441B9" w:rsidR="007C3471" w:rsidRDefault="007C3471" w:rsidP="005B66A0">
      <w:pPr>
        <w:ind w:right="29"/>
        <w:outlineLvl w:val="0"/>
        <w:rPr>
          <w:szCs w:val="24"/>
        </w:rPr>
      </w:pPr>
      <w:r>
        <w:rPr>
          <w:noProof/>
          <w:szCs w:val="24"/>
          <w:lang w:val="en-GB" w:eastAsia="zh-TW"/>
        </w:rPr>
        <w:drawing>
          <wp:inline distT="0" distB="0" distL="0" distR="0" wp14:anchorId="5EEC45BF" wp14:editId="42F52940">
            <wp:extent cx="3193415" cy="1255395"/>
            <wp:effectExtent l="19050" t="19050" r="2603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25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86240" w14:textId="0468E3FD" w:rsidR="007C3471" w:rsidRDefault="007C3471" w:rsidP="005B66A0">
      <w:pPr>
        <w:ind w:right="29"/>
        <w:outlineLvl w:val="0"/>
        <w:rPr>
          <w:szCs w:val="24"/>
        </w:rPr>
      </w:pPr>
    </w:p>
    <w:p w14:paraId="2E39B6D4" w14:textId="77777777" w:rsidR="005654F3" w:rsidRDefault="005654F3">
      <w:pPr>
        <w:rPr>
          <w:rFonts w:ascii="Courier New" w:hAnsi="Courier New" w:cs="Courier New"/>
          <w:b/>
          <w:szCs w:val="24"/>
          <w:u w:val="single"/>
        </w:rPr>
      </w:pPr>
      <w:r>
        <w:rPr>
          <w:rFonts w:ascii="Courier New" w:hAnsi="Courier New" w:cs="Courier New"/>
          <w:b/>
          <w:szCs w:val="24"/>
          <w:u w:val="single"/>
        </w:rPr>
        <w:br w:type="page"/>
      </w:r>
    </w:p>
    <w:p w14:paraId="47C12050" w14:textId="01D39CF9" w:rsidR="003F01EE" w:rsidRPr="002260A9" w:rsidRDefault="003F01EE" w:rsidP="003F01EE">
      <w:pPr>
        <w:ind w:right="29"/>
        <w:rPr>
          <w:rFonts w:ascii="Courier New" w:hAnsi="Courier New" w:cs="Courier New"/>
          <w:b/>
          <w:sz w:val="44"/>
          <w:szCs w:val="24"/>
          <w:u w:val="single"/>
        </w:rPr>
      </w:pPr>
      <w:proofErr w:type="spellStart"/>
      <w:r w:rsidRPr="002260A9">
        <w:rPr>
          <w:rFonts w:ascii="Courier New" w:hAnsi="Courier New" w:cs="Courier New"/>
          <w:b/>
          <w:sz w:val="44"/>
          <w:szCs w:val="24"/>
          <w:u w:val="single"/>
        </w:rPr>
        <w:lastRenderedPageBreak/>
        <w:t>dbdelete.php</w:t>
      </w:r>
      <w:proofErr w:type="spellEnd"/>
    </w:p>
    <w:p w14:paraId="46FF26E5" w14:textId="77777777" w:rsidR="001E6C79" w:rsidRDefault="001E6C79" w:rsidP="005B66A0">
      <w:pPr>
        <w:ind w:right="29"/>
        <w:outlineLvl w:val="0"/>
        <w:rPr>
          <w:szCs w:val="24"/>
        </w:rPr>
      </w:pPr>
    </w:p>
    <w:p w14:paraId="021B2038" w14:textId="2C30B223" w:rsidR="007C3471" w:rsidRDefault="00AC0CA1" w:rsidP="007C3471">
      <w:pPr>
        <w:ind w:right="29"/>
        <w:outlineLvl w:val="0"/>
        <w:rPr>
          <w:szCs w:val="24"/>
        </w:rPr>
      </w:pPr>
      <w:r w:rsidRPr="002260A9">
        <w:rPr>
          <w:sz w:val="28"/>
          <w:szCs w:val="24"/>
        </w:rPr>
        <w:t xml:space="preserve">1. </w:t>
      </w:r>
      <w:r w:rsidR="007C3471" w:rsidRPr="002260A9">
        <w:rPr>
          <w:sz w:val="28"/>
          <w:szCs w:val="24"/>
        </w:rPr>
        <w:t xml:space="preserve">Create </w:t>
      </w:r>
      <w:proofErr w:type="spellStart"/>
      <w:r w:rsidR="007C3471" w:rsidRPr="002260A9">
        <w:rPr>
          <w:sz w:val="28"/>
          <w:szCs w:val="24"/>
        </w:rPr>
        <w:t>db</w:t>
      </w:r>
      <w:r w:rsidR="003F01EE" w:rsidRPr="002260A9">
        <w:rPr>
          <w:sz w:val="28"/>
          <w:szCs w:val="24"/>
        </w:rPr>
        <w:t>delete</w:t>
      </w:r>
      <w:r w:rsidR="007C3471" w:rsidRPr="002260A9">
        <w:rPr>
          <w:sz w:val="28"/>
          <w:szCs w:val="24"/>
        </w:rPr>
        <w:t>.php</w:t>
      </w:r>
      <w:proofErr w:type="spellEnd"/>
      <w:r w:rsidR="007C3471" w:rsidRPr="002260A9">
        <w:rPr>
          <w:sz w:val="28"/>
          <w:szCs w:val="24"/>
        </w:rPr>
        <w:t xml:space="preserve"> in </w:t>
      </w:r>
      <w:r w:rsidR="00C90B2C" w:rsidRPr="002260A9">
        <w:rPr>
          <w:sz w:val="28"/>
          <w:szCs w:val="24"/>
        </w:rPr>
        <w:t>/www/lab</w:t>
      </w:r>
      <w:r w:rsidR="00DF7391" w:rsidRPr="002260A9">
        <w:rPr>
          <w:sz w:val="28"/>
          <w:szCs w:val="24"/>
        </w:rPr>
        <w:t>5</w:t>
      </w:r>
    </w:p>
    <w:p w14:paraId="4AFAD255" w14:textId="22937BA9" w:rsidR="00AD3548" w:rsidRPr="002260A9" w:rsidRDefault="00AD3548" w:rsidP="00AD3548">
      <w:pPr>
        <w:ind w:right="29"/>
        <w:outlineLvl w:val="0"/>
        <w:rPr>
          <w:sz w:val="52"/>
          <w:szCs w:val="24"/>
          <w:lang w:eastAsia="zh-TW"/>
        </w:rPr>
      </w:pPr>
      <w:r w:rsidRPr="002260A9">
        <w:rPr>
          <w:rFonts w:hint="eastAsia"/>
          <w:sz w:val="52"/>
          <w:szCs w:val="24"/>
          <w:lang w:eastAsia="zh-TW"/>
        </w:rPr>
        <w:t>Re</w:t>
      </w:r>
      <w:r w:rsidRPr="002260A9">
        <w:rPr>
          <w:sz w:val="52"/>
          <w:szCs w:val="24"/>
          <w:lang w:eastAsia="zh-TW"/>
        </w:rPr>
        <w:t xml:space="preserve">fer to </w:t>
      </w:r>
      <w:r w:rsidR="007817E0">
        <w:rPr>
          <w:sz w:val="52"/>
          <w:szCs w:val="24"/>
          <w:lang w:eastAsia="zh-TW"/>
        </w:rPr>
        <w:t xml:space="preserve">the notes </w:t>
      </w:r>
      <w:r w:rsidR="00C542DF" w:rsidRPr="002260A9">
        <w:rPr>
          <w:sz w:val="52"/>
          <w:szCs w:val="24"/>
          <w:lang w:eastAsia="zh-TW"/>
        </w:rPr>
        <w:t xml:space="preserve">Lecture </w:t>
      </w:r>
      <w:r w:rsidR="00995DD3" w:rsidRPr="002260A9">
        <w:rPr>
          <w:sz w:val="52"/>
          <w:szCs w:val="24"/>
          <w:lang w:eastAsia="zh-TW"/>
        </w:rPr>
        <w:t>5</w:t>
      </w:r>
      <w:r w:rsidRPr="002260A9">
        <w:rPr>
          <w:sz w:val="52"/>
          <w:szCs w:val="24"/>
          <w:lang w:eastAsia="zh-TW"/>
        </w:rPr>
        <w:t xml:space="preserve"> P.6. Copy and paste the template to </w:t>
      </w:r>
      <w:proofErr w:type="spellStart"/>
      <w:r w:rsidRPr="002260A9">
        <w:rPr>
          <w:sz w:val="52"/>
          <w:szCs w:val="24"/>
          <w:lang w:eastAsia="zh-TW"/>
        </w:rPr>
        <w:t>dbdelete.php</w:t>
      </w:r>
      <w:proofErr w:type="spellEnd"/>
      <w:r w:rsidR="0035707C" w:rsidRPr="002260A9">
        <w:rPr>
          <w:sz w:val="52"/>
          <w:szCs w:val="24"/>
          <w:lang w:eastAsia="zh-TW"/>
        </w:rPr>
        <w:t>.</w:t>
      </w:r>
    </w:p>
    <w:p w14:paraId="79D5F395" w14:textId="3B7FB7AB" w:rsidR="005A23DB" w:rsidRDefault="005A23DB" w:rsidP="005A23DB">
      <w:pPr>
        <w:ind w:right="29"/>
        <w:outlineLvl w:val="0"/>
        <w:rPr>
          <w:b/>
          <w:szCs w:val="24"/>
        </w:rPr>
      </w:pPr>
    </w:p>
    <w:p w14:paraId="5978E1A2" w14:textId="06B26D36" w:rsidR="00A520DD" w:rsidRPr="00F53167" w:rsidRDefault="00A520DD" w:rsidP="00A520DD">
      <w:pPr>
        <w:ind w:right="29"/>
        <w:outlineLvl w:val="0"/>
        <w:rPr>
          <w:b/>
          <w:sz w:val="28"/>
          <w:szCs w:val="24"/>
        </w:rPr>
      </w:pPr>
      <w:r w:rsidRPr="00F53167">
        <w:rPr>
          <w:b/>
          <w:sz w:val="28"/>
          <w:szCs w:val="24"/>
        </w:rPr>
        <w:t>2. Validate and get data</w:t>
      </w:r>
    </w:p>
    <w:p w14:paraId="55F09DA7" w14:textId="061468D1" w:rsidR="00D1076C" w:rsidRPr="00F53167" w:rsidRDefault="00EC2058" w:rsidP="007B52A9">
      <w:pPr>
        <w:ind w:right="29"/>
        <w:outlineLvl w:val="0"/>
        <w:rPr>
          <w:sz w:val="28"/>
          <w:szCs w:val="24"/>
        </w:rPr>
      </w:pPr>
      <w:r w:rsidRPr="00F53167">
        <w:rPr>
          <w:noProof/>
          <w:sz w:val="28"/>
          <w:szCs w:val="24"/>
          <w:lang w:val="en-GB" w:eastAsia="zh-TW"/>
        </w:rPr>
        <w:drawing>
          <wp:anchor distT="0" distB="0" distL="114300" distR="114300" simplePos="0" relativeHeight="251658249" behindDoc="0" locked="0" layoutInCell="1" allowOverlap="1" wp14:anchorId="3DE2A14D" wp14:editId="68912EDE">
            <wp:simplePos x="0" y="0"/>
            <wp:positionH relativeFrom="margin">
              <wp:posOffset>2876550</wp:posOffset>
            </wp:positionH>
            <wp:positionV relativeFrom="paragraph">
              <wp:posOffset>72086</wp:posOffset>
            </wp:positionV>
            <wp:extent cx="3104193" cy="190187"/>
            <wp:effectExtent l="19050" t="19050" r="20320" b="196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" t="84815"/>
                    <a:stretch/>
                  </pic:blipFill>
                  <pic:spPr bwMode="auto">
                    <a:xfrm>
                      <a:off x="0" y="0"/>
                      <a:ext cx="3104193" cy="1901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6C" w:rsidRPr="00F53167">
        <w:rPr>
          <w:rFonts w:hint="eastAsia"/>
          <w:sz w:val="28"/>
          <w:szCs w:val="24"/>
        </w:rPr>
        <w:t>G</w:t>
      </w:r>
      <w:r w:rsidR="00D1076C" w:rsidRPr="00F53167">
        <w:rPr>
          <w:sz w:val="28"/>
          <w:szCs w:val="24"/>
        </w:rPr>
        <w:t>et student id from the URL:</w:t>
      </w:r>
    </w:p>
    <w:p w14:paraId="410591D3" w14:textId="1AE0F74E" w:rsidR="00255929" w:rsidRPr="00255929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255929">
        <w:rPr>
          <w:rFonts w:ascii="Courier New" w:hAnsi="Courier New" w:cs="Courier New"/>
          <w:szCs w:val="24"/>
        </w:rPr>
        <w:t xml:space="preserve">/* </w:t>
      </w:r>
      <w:r w:rsidR="00261560">
        <w:rPr>
          <w:rFonts w:ascii="Courier New" w:hAnsi="Courier New" w:cs="Courier New"/>
          <w:szCs w:val="24"/>
        </w:rPr>
        <w:t xml:space="preserve">2. </w:t>
      </w:r>
      <w:r w:rsidRPr="00255929">
        <w:rPr>
          <w:rFonts w:ascii="Courier New" w:hAnsi="Courier New" w:cs="Courier New"/>
          <w:szCs w:val="24"/>
        </w:rPr>
        <w:t>Validate and get data */</w:t>
      </w:r>
    </w:p>
    <w:p w14:paraId="0DB810BD" w14:textId="3162730D" w:rsidR="00255929" w:rsidRPr="00F53167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proofErr w:type="gramStart"/>
      <w:r w:rsidRPr="00F53167">
        <w:rPr>
          <w:rFonts w:ascii="Courier New" w:hAnsi="Courier New" w:cs="Courier New"/>
          <w:color w:val="FF0000"/>
          <w:szCs w:val="24"/>
        </w:rPr>
        <w:t>if( !</w:t>
      </w:r>
      <w:proofErr w:type="spellStart"/>
      <w:proofErr w:type="gramEnd"/>
      <w:r w:rsidRPr="00F53167">
        <w:rPr>
          <w:rFonts w:ascii="Courier New" w:hAnsi="Courier New" w:cs="Courier New"/>
          <w:color w:val="FF0000"/>
          <w:szCs w:val="24"/>
        </w:rPr>
        <w:t>array_key_exists</w:t>
      </w:r>
      <w:proofErr w:type="spellEnd"/>
      <w:r w:rsidRPr="00F53167">
        <w:rPr>
          <w:rFonts w:ascii="Courier New" w:hAnsi="Courier New" w:cs="Courier New"/>
          <w:color w:val="FF0000"/>
          <w:szCs w:val="24"/>
        </w:rPr>
        <w:t>('id',</w:t>
      </w:r>
      <w:r w:rsidR="000D33B0" w:rsidRPr="00F53167">
        <w:rPr>
          <w:rFonts w:ascii="Courier New" w:hAnsi="Courier New" w:cs="Courier New"/>
          <w:color w:val="FF0000"/>
          <w:szCs w:val="24"/>
        </w:rPr>
        <w:t>__??__</w:t>
      </w:r>
      <w:r w:rsidRPr="00F53167">
        <w:rPr>
          <w:rFonts w:ascii="Courier New" w:hAnsi="Courier New" w:cs="Courier New"/>
          <w:color w:val="FF0000"/>
          <w:szCs w:val="24"/>
        </w:rPr>
        <w:t>) ) {</w:t>
      </w:r>
    </w:p>
    <w:p w14:paraId="6966E844" w14:textId="003E287E" w:rsidR="00255929" w:rsidRPr="00F53167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53167">
        <w:rPr>
          <w:rFonts w:ascii="Courier New" w:hAnsi="Courier New" w:cs="Courier New"/>
          <w:color w:val="FF0000"/>
          <w:szCs w:val="24"/>
        </w:rPr>
        <w:t xml:space="preserve">  </w:t>
      </w:r>
      <w:proofErr w:type="gramStart"/>
      <w:r w:rsidRPr="00F53167">
        <w:rPr>
          <w:rFonts w:ascii="Courier New" w:hAnsi="Courier New" w:cs="Courier New"/>
          <w:color w:val="FF0000"/>
          <w:szCs w:val="24"/>
        </w:rPr>
        <w:t>header(</w:t>
      </w:r>
      <w:proofErr w:type="gramEnd"/>
      <w:r w:rsidRPr="00F53167">
        <w:rPr>
          <w:rFonts w:ascii="Courier New" w:hAnsi="Courier New" w:cs="Courier New"/>
          <w:color w:val="FF0000"/>
          <w:szCs w:val="24"/>
        </w:rPr>
        <w:t xml:space="preserve">'location: </w:t>
      </w:r>
      <w:proofErr w:type="spellStart"/>
      <w:r w:rsidRPr="00F53167">
        <w:rPr>
          <w:rFonts w:ascii="Courier New" w:hAnsi="Courier New" w:cs="Courier New"/>
          <w:color w:val="FF0000"/>
          <w:szCs w:val="24"/>
        </w:rPr>
        <w:t>dbstu.php</w:t>
      </w:r>
      <w:proofErr w:type="spellEnd"/>
      <w:r w:rsidRPr="00F53167">
        <w:rPr>
          <w:rFonts w:ascii="Courier New" w:hAnsi="Courier New" w:cs="Courier New"/>
          <w:color w:val="FF0000"/>
          <w:szCs w:val="24"/>
        </w:rPr>
        <w:t>');</w:t>
      </w:r>
    </w:p>
    <w:p w14:paraId="2BE96F17" w14:textId="265FA403" w:rsidR="00255929" w:rsidRPr="00F53167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53167">
        <w:rPr>
          <w:rFonts w:ascii="Courier New" w:hAnsi="Courier New" w:cs="Courier New"/>
          <w:color w:val="FF0000"/>
          <w:szCs w:val="24"/>
        </w:rPr>
        <w:t xml:space="preserve">  </w:t>
      </w:r>
      <w:proofErr w:type="gramStart"/>
      <w:r w:rsidRPr="00F53167">
        <w:rPr>
          <w:rFonts w:ascii="Courier New" w:hAnsi="Courier New" w:cs="Courier New"/>
          <w:color w:val="FF0000"/>
          <w:szCs w:val="24"/>
        </w:rPr>
        <w:t>exit(</w:t>
      </w:r>
      <w:proofErr w:type="gramEnd"/>
      <w:r w:rsidRPr="00F53167">
        <w:rPr>
          <w:rFonts w:ascii="Courier New" w:hAnsi="Courier New" w:cs="Courier New"/>
          <w:color w:val="FF0000"/>
          <w:szCs w:val="24"/>
        </w:rPr>
        <w:t>);</w:t>
      </w:r>
    </w:p>
    <w:p w14:paraId="35579EE5" w14:textId="6EC125E3" w:rsidR="00255929" w:rsidRPr="00F53167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53167">
        <w:rPr>
          <w:rFonts w:ascii="Courier New" w:hAnsi="Courier New" w:cs="Courier New"/>
          <w:color w:val="FF0000"/>
          <w:szCs w:val="24"/>
        </w:rPr>
        <w:t>}</w:t>
      </w:r>
    </w:p>
    <w:p w14:paraId="2DB5F1E4" w14:textId="610DFE69" w:rsidR="00A520DD" w:rsidRPr="00F53167" w:rsidRDefault="00255929" w:rsidP="00F531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F53167">
        <w:rPr>
          <w:rFonts w:ascii="Courier New" w:hAnsi="Courier New" w:cs="Courier New"/>
          <w:color w:val="FF0000"/>
          <w:szCs w:val="24"/>
        </w:rPr>
        <w:t xml:space="preserve">$id = </w:t>
      </w:r>
      <w:r w:rsidR="000D33B0" w:rsidRPr="00F53167">
        <w:rPr>
          <w:rFonts w:ascii="Courier New" w:hAnsi="Courier New" w:cs="Courier New"/>
          <w:color w:val="FF0000"/>
          <w:szCs w:val="24"/>
        </w:rPr>
        <w:t>__??__</w:t>
      </w:r>
      <w:r w:rsidRPr="00F53167">
        <w:rPr>
          <w:rFonts w:ascii="Courier New" w:hAnsi="Courier New" w:cs="Courier New"/>
          <w:color w:val="FF0000"/>
          <w:szCs w:val="24"/>
        </w:rPr>
        <w:t>['id'</w:t>
      </w:r>
      <w:proofErr w:type="gramStart"/>
      <w:r w:rsidRPr="00F53167">
        <w:rPr>
          <w:rFonts w:ascii="Courier New" w:hAnsi="Courier New" w:cs="Courier New"/>
          <w:color w:val="FF0000"/>
          <w:szCs w:val="24"/>
        </w:rPr>
        <w:t>];</w:t>
      </w:r>
      <w:proofErr w:type="gramEnd"/>
    </w:p>
    <w:p w14:paraId="1D677C73" w14:textId="6B98470C" w:rsidR="00B45D13" w:rsidRDefault="00B45D13" w:rsidP="00B45D13">
      <w:pPr>
        <w:ind w:right="29"/>
        <w:outlineLvl w:val="0"/>
        <w:rPr>
          <w:szCs w:val="24"/>
        </w:rPr>
      </w:pPr>
    </w:p>
    <w:p w14:paraId="4BEA8C79" w14:textId="77777777" w:rsidR="00DB6085" w:rsidRDefault="00DB6085" w:rsidP="00B45D13">
      <w:pPr>
        <w:ind w:right="29"/>
        <w:outlineLvl w:val="0"/>
        <w:rPr>
          <w:szCs w:val="24"/>
        </w:rPr>
      </w:pPr>
    </w:p>
    <w:p w14:paraId="261E08E4" w14:textId="21186615" w:rsidR="00B45D13" w:rsidRPr="00564258" w:rsidRDefault="00BB0418" w:rsidP="00B45D13">
      <w:pPr>
        <w:ind w:right="29"/>
        <w:outlineLvl w:val="0"/>
        <w:rPr>
          <w:b/>
          <w:szCs w:val="24"/>
        </w:rPr>
      </w:pPr>
      <w:r w:rsidRPr="00DB6085">
        <w:rPr>
          <w:b/>
          <w:sz w:val="28"/>
          <w:szCs w:val="24"/>
        </w:rPr>
        <w:t xml:space="preserve">3. </w:t>
      </w:r>
      <w:r w:rsidR="00B45D13" w:rsidRPr="00B17717">
        <w:rPr>
          <w:rFonts w:hint="eastAsia"/>
          <w:b/>
          <w:sz w:val="28"/>
          <w:szCs w:val="24"/>
        </w:rPr>
        <w:t xml:space="preserve">Prepare </w:t>
      </w:r>
      <w:r w:rsidR="00B45D13" w:rsidRPr="00B17717">
        <w:rPr>
          <w:b/>
          <w:sz w:val="28"/>
          <w:szCs w:val="24"/>
        </w:rPr>
        <w:t xml:space="preserve">and execute </w:t>
      </w:r>
      <w:r w:rsidR="00B45D13" w:rsidRPr="00B17717">
        <w:rPr>
          <w:rFonts w:hint="eastAsia"/>
          <w:b/>
          <w:sz w:val="28"/>
          <w:szCs w:val="24"/>
        </w:rPr>
        <w:t>SQL</w:t>
      </w:r>
    </w:p>
    <w:p w14:paraId="3323AA01" w14:textId="131ABC73" w:rsidR="006A34E2" w:rsidRPr="00F53167" w:rsidRDefault="006A34E2" w:rsidP="006A34E2">
      <w:pPr>
        <w:ind w:right="29"/>
        <w:outlineLvl w:val="0"/>
        <w:rPr>
          <w:sz w:val="40"/>
          <w:szCs w:val="24"/>
          <w:lang w:eastAsia="zh-TW"/>
        </w:rPr>
      </w:pPr>
      <w:r w:rsidRPr="00F53167">
        <w:rPr>
          <w:rFonts w:hint="eastAsia"/>
          <w:sz w:val="40"/>
          <w:szCs w:val="24"/>
          <w:lang w:eastAsia="zh-TW"/>
        </w:rPr>
        <w:t>Re</w:t>
      </w:r>
      <w:r w:rsidRPr="00F53167">
        <w:rPr>
          <w:sz w:val="40"/>
          <w:szCs w:val="24"/>
          <w:lang w:eastAsia="zh-TW"/>
        </w:rPr>
        <w:t xml:space="preserve">fer to </w:t>
      </w:r>
      <w:r w:rsidR="00F53167">
        <w:rPr>
          <w:sz w:val="40"/>
          <w:szCs w:val="24"/>
          <w:lang w:eastAsia="zh-TW"/>
        </w:rPr>
        <w:t xml:space="preserve">the notes </w:t>
      </w:r>
      <w:r w:rsidRPr="00F53167">
        <w:rPr>
          <w:sz w:val="40"/>
          <w:szCs w:val="24"/>
          <w:lang w:eastAsia="zh-TW"/>
        </w:rPr>
        <w:t>Lec</w:t>
      </w:r>
      <w:r w:rsidR="00F53167">
        <w:rPr>
          <w:sz w:val="40"/>
          <w:szCs w:val="24"/>
          <w:lang w:eastAsia="zh-TW"/>
        </w:rPr>
        <w:t>ure</w:t>
      </w:r>
      <w:r w:rsidR="00DF7391" w:rsidRPr="00F53167">
        <w:rPr>
          <w:sz w:val="40"/>
          <w:szCs w:val="24"/>
          <w:lang w:eastAsia="zh-TW"/>
        </w:rPr>
        <w:t>5</w:t>
      </w:r>
      <w:r w:rsidRPr="00F53167">
        <w:rPr>
          <w:sz w:val="40"/>
          <w:szCs w:val="24"/>
          <w:lang w:eastAsia="zh-TW"/>
        </w:rPr>
        <w:t xml:space="preserve"> P.17. Copy and paste the source codes under the comment:</w:t>
      </w:r>
    </w:p>
    <w:p w14:paraId="7A34E12B" w14:textId="77777777" w:rsidR="006A34E2" w:rsidRPr="006A34E2" w:rsidRDefault="006A34E2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6A34E2">
        <w:rPr>
          <w:rFonts w:ascii="Courier New" w:hAnsi="Courier New" w:cs="Courier New"/>
          <w:szCs w:val="24"/>
        </w:rPr>
        <w:t>/* 3. Prepare and execute SQL . . . */</w:t>
      </w:r>
    </w:p>
    <w:p w14:paraId="4DE40CF8" w14:textId="77777777" w:rsidR="006F5C65" w:rsidRDefault="006F5C65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6F5C65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6F5C65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F5C65">
        <w:rPr>
          <w:rFonts w:ascii="Courier New" w:hAnsi="Courier New" w:cs="Courier New"/>
          <w:strike/>
          <w:szCs w:val="24"/>
          <w:highlight w:val="yellow"/>
        </w:rPr>
        <w:t xml:space="preserve"> = "SELECT * FROM user</w:t>
      </w:r>
      <w:proofErr w:type="gramStart"/>
      <w:r w:rsidRPr="006F5C65">
        <w:rPr>
          <w:rFonts w:ascii="Courier New" w:hAnsi="Courier New" w:cs="Courier New"/>
          <w:strike/>
          <w:szCs w:val="24"/>
          <w:highlight w:val="yellow"/>
        </w:rPr>
        <w:t>";</w:t>
      </w:r>
      <w:proofErr w:type="gramEnd"/>
      <w:r w:rsidRPr="006F5C65">
        <w:rPr>
          <w:rFonts w:ascii="Courier New" w:hAnsi="Courier New" w:cs="Courier New"/>
          <w:strike/>
          <w:szCs w:val="24"/>
          <w:highlight w:val="yellow"/>
        </w:rPr>
        <w:t xml:space="preserve"> </w:t>
      </w:r>
    </w:p>
    <w:p w14:paraId="37AB4E2E" w14:textId="77777777" w:rsidR="00654623" w:rsidRDefault="00654623" w:rsidP="006546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Theme="minorHAnsi" w:eastAsiaTheme="minorEastAsia" w:hAnsi="Calibri" w:cstheme="minorBidi"/>
          <w:color w:val="FFFFFF" w:themeColor="background1"/>
          <w:kern w:val="24"/>
          <w:sz w:val="32"/>
          <w:szCs w:val="32"/>
          <w:lang w:eastAsia="zh-TW"/>
        </w:rPr>
      </w:pPr>
      <w:r w:rsidRPr="00654623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654623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654623">
        <w:rPr>
          <w:rFonts w:ascii="Courier New" w:hAnsi="Courier New" w:cs="Courier New"/>
          <w:strike/>
          <w:szCs w:val="24"/>
          <w:highlight w:val="yellow"/>
        </w:rPr>
        <w:t>= " WHERE email = :email";</w:t>
      </w:r>
      <w:r w:rsidRPr="00654623">
        <w:rPr>
          <w:rFonts w:asciiTheme="minorHAnsi" w:eastAsiaTheme="minorEastAsia" w:hAnsi="Calibri" w:cstheme="minorBidi"/>
          <w:color w:val="FFFFFF" w:themeColor="background1"/>
          <w:kern w:val="24"/>
          <w:sz w:val="32"/>
          <w:szCs w:val="32"/>
          <w:lang w:eastAsia="zh-TW"/>
        </w:rPr>
        <w:t xml:space="preserve"> </w:t>
      </w:r>
    </w:p>
    <w:p w14:paraId="7FCAECAE" w14:textId="6B38D0C4" w:rsidR="00654623" w:rsidRPr="00654623" w:rsidRDefault="00654623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654623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654623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654623">
        <w:rPr>
          <w:rFonts w:ascii="Courier New" w:hAnsi="Courier New" w:cs="Courier New"/>
          <w:strike/>
          <w:szCs w:val="24"/>
          <w:highlight w:val="yellow"/>
        </w:rPr>
        <w:t>= " AND password = :password";</w:t>
      </w:r>
    </w:p>
    <w:p w14:paraId="71DA49FD" w14:textId="5A01529B" w:rsidR="0094249F" w:rsidRPr="00C423EA" w:rsidRDefault="0094249F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  <w:lang w:eastAsia="zh-TW"/>
        </w:rPr>
      </w:pPr>
      <w:r w:rsidRPr="00C423EA">
        <w:rPr>
          <w:rFonts w:ascii="Courier New" w:hAnsi="Courier New" w:cs="Courier New" w:hint="eastAsia"/>
          <w:color w:val="FF0000"/>
          <w:szCs w:val="24"/>
          <w:lang w:eastAsia="zh-TW"/>
        </w:rPr>
        <w:t>$</w:t>
      </w:r>
      <w:proofErr w:type="spellStart"/>
      <w:r w:rsidRPr="00C423EA">
        <w:rPr>
          <w:rFonts w:ascii="Courier New" w:hAnsi="Courier New" w:cs="Courier New"/>
          <w:color w:val="FF0000"/>
          <w:szCs w:val="24"/>
          <w:lang w:eastAsia="zh-TW"/>
        </w:rPr>
        <w:t>sql</w:t>
      </w:r>
      <w:proofErr w:type="spellEnd"/>
      <w:r w:rsidRPr="00C423EA">
        <w:rPr>
          <w:rFonts w:ascii="Courier New" w:hAnsi="Courier New" w:cs="Courier New"/>
          <w:color w:val="FF0000"/>
          <w:szCs w:val="24"/>
          <w:lang w:eastAsia="zh-TW"/>
        </w:rPr>
        <w:t xml:space="preserve"> </w:t>
      </w:r>
      <w:proofErr w:type="gramStart"/>
      <w:r w:rsidRPr="00C423EA">
        <w:rPr>
          <w:rFonts w:ascii="Courier New" w:hAnsi="Courier New" w:cs="Courier New"/>
          <w:color w:val="FF0000"/>
          <w:szCs w:val="24"/>
          <w:lang w:eastAsia="zh-TW"/>
        </w:rPr>
        <w:t>=  "</w:t>
      </w:r>
      <w:proofErr w:type="gramEnd"/>
      <w:r w:rsidRPr="00C423EA">
        <w:rPr>
          <w:rFonts w:ascii="Courier New" w:hAnsi="Courier New" w:cs="Courier New"/>
          <w:color w:val="FF0000"/>
          <w:szCs w:val="24"/>
          <w:lang w:eastAsia="zh-TW"/>
        </w:rPr>
        <w:t>DELETE FROM student ";</w:t>
      </w:r>
    </w:p>
    <w:p w14:paraId="13E43AE2" w14:textId="4F78C8D1" w:rsidR="006A34E2" w:rsidRPr="00C423EA" w:rsidRDefault="006A34E2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423EA">
        <w:rPr>
          <w:rFonts w:ascii="Courier New" w:hAnsi="Courier New" w:cs="Courier New"/>
          <w:color w:val="FF0000"/>
          <w:szCs w:val="24"/>
        </w:rPr>
        <w:t>$</w:t>
      </w:r>
      <w:proofErr w:type="spellStart"/>
      <w:proofErr w:type="gramStart"/>
      <w:r w:rsidRPr="00C423EA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C423EA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C423EA">
        <w:rPr>
          <w:rFonts w:ascii="Courier New" w:hAnsi="Courier New" w:cs="Courier New"/>
          <w:color w:val="FF0000"/>
          <w:szCs w:val="24"/>
        </w:rPr>
        <w:t xml:space="preserve">= " WHERE </w:t>
      </w:r>
      <w:r w:rsidR="00886384" w:rsidRPr="00C423EA">
        <w:rPr>
          <w:rFonts w:ascii="Courier New" w:hAnsi="Courier New" w:cs="Courier New" w:hint="eastAsia"/>
          <w:color w:val="FF0000"/>
          <w:szCs w:val="24"/>
          <w:lang w:eastAsia="zh-TW"/>
        </w:rPr>
        <w:t>i</w:t>
      </w:r>
      <w:r w:rsidR="00886384" w:rsidRPr="00C423EA">
        <w:rPr>
          <w:rFonts w:ascii="Courier New" w:hAnsi="Courier New" w:cs="Courier New"/>
          <w:color w:val="FF0000"/>
          <w:szCs w:val="24"/>
          <w:lang w:eastAsia="zh-TW"/>
        </w:rPr>
        <w:t>d</w:t>
      </w:r>
      <w:r w:rsidRPr="00C423EA">
        <w:rPr>
          <w:rFonts w:ascii="Courier New" w:hAnsi="Courier New" w:cs="Courier New"/>
          <w:color w:val="FF0000"/>
          <w:szCs w:val="24"/>
        </w:rPr>
        <w:t xml:space="preserve"> = :</w:t>
      </w:r>
      <w:r w:rsidR="00886384" w:rsidRPr="00C423EA">
        <w:rPr>
          <w:rFonts w:ascii="Courier New" w:hAnsi="Courier New" w:cs="Courier New"/>
          <w:color w:val="FF0000"/>
          <w:szCs w:val="24"/>
        </w:rPr>
        <w:t>id</w:t>
      </w:r>
      <w:r w:rsidRPr="00C423EA">
        <w:rPr>
          <w:rFonts w:ascii="Courier New" w:hAnsi="Courier New" w:cs="Courier New"/>
          <w:color w:val="FF0000"/>
          <w:szCs w:val="24"/>
        </w:rPr>
        <w:t xml:space="preserve"> ";</w:t>
      </w:r>
    </w:p>
    <w:p w14:paraId="35B39D6F" w14:textId="77777777" w:rsidR="006A34E2" w:rsidRPr="00751F7C" w:rsidRDefault="006A34E2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 xml:space="preserve"> = $</w:t>
      </w:r>
      <w:proofErr w:type="spellStart"/>
      <w:r w:rsidRPr="00751F7C">
        <w:rPr>
          <w:rFonts w:ascii="Courier New" w:hAnsi="Courier New" w:cs="Courier New"/>
          <w:szCs w:val="24"/>
        </w:rPr>
        <w:t>pdo</w:t>
      </w:r>
      <w:proofErr w:type="spellEnd"/>
      <w:r w:rsidRPr="00751F7C">
        <w:rPr>
          <w:rFonts w:ascii="Courier New" w:hAnsi="Courier New" w:cs="Courier New"/>
          <w:szCs w:val="24"/>
        </w:rPr>
        <w:t>-&gt;prepare($</w:t>
      </w:r>
      <w:proofErr w:type="spellStart"/>
      <w:r w:rsidRPr="00751F7C">
        <w:rPr>
          <w:rFonts w:ascii="Courier New" w:hAnsi="Courier New" w:cs="Courier New"/>
          <w:szCs w:val="24"/>
        </w:rPr>
        <w:t>sql</w:t>
      </w:r>
      <w:proofErr w:type="spellEnd"/>
      <w:proofErr w:type="gramStart"/>
      <w:r w:rsidRPr="00751F7C">
        <w:rPr>
          <w:rFonts w:ascii="Courier New" w:hAnsi="Courier New" w:cs="Courier New"/>
          <w:szCs w:val="24"/>
        </w:rPr>
        <w:t>);</w:t>
      </w:r>
      <w:proofErr w:type="gramEnd"/>
    </w:p>
    <w:p w14:paraId="32BFAA82" w14:textId="77777777" w:rsidR="00654623" w:rsidRDefault="00654623" w:rsidP="006546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Theme="minorHAnsi" w:eastAsiaTheme="minorEastAsia" w:hAnsi="Calibri" w:cstheme="minorBidi"/>
          <w:color w:val="FFFFFF" w:themeColor="background1"/>
          <w:kern w:val="24"/>
          <w:sz w:val="32"/>
          <w:szCs w:val="32"/>
          <w:lang w:eastAsia="zh-TW"/>
        </w:rPr>
      </w:pPr>
      <w:r w:rsidRPr="00654623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654623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654623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654623">
        <w:rPr>
          <w:rFonts w:ascii="Courier New" w:hAnsi="Courier New" w:cs="Courier New"/>
          <w:strike/>
          <w:szCs w:val="24"/>
          <w:highlight w:val="yellow"/>
        </w:rPr>
        <w:t>":email", $_POST['email']);</w:t>
      </w:r>
      <w:r w:rsidRPr="00654623">
        <w:rPr>
          <w:rFonts w:asciiTheme="minorHAnsi" w:eastAsiaTheme="minorEastAsia" w:hAnsi="Calibri" w:cstheme="minorBidi"/>
          <w:color w:val="FFFFFF" w:themeColor="background1"/>
          <w:kern w:val="24"/>
          <w:sz w:val="32"/>
          <w:szCs w:val="32"/>
          <w:lang w:eastAsia="zh-TW"/>
        </w:rPr>
        <w:t xml:space="preserve"> </w:t>
      </w:r>
    </w:p>
    <w:p w14:paraId="5D151FC2" w14:textId="5193EB88" w:rsidR="00654623" w:rsidRPr="00654623" w:rsidRDefault="00654623" w:rsidP="006546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654623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654623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654623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654623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654623">
        <w:rPr>
          <w:rFonts w:ascii="Courier New" w:hAnsi="Courier New" w:cs="Courier New"/>
          <w:strike/>
          <w:szCs w:val="24"/>
          <w:highlight w:val="yellow"/>
        </w:rPr>
        <w:t>":password", $_POST['password']);</w:t>
      </w:r>
    </w:p>
    <w:p w14:paraId="6046E3F4" w14:textId="45F830FB" w:rsidR="00767684" w:rsidRPr="00761F38" w:rsidRDefault="00767684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":id", $id);</w:t>
      </w:r>
    </w:p>
    <w:p w14:paraId="3C82550B" w14:textId="77777777" w:rsidR="006A34E2" w:rsidRPr="00751F7C" w:rsidRDefault="006A34E2" w:rsidP="00AC51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30A3028E" w14:textId="13F262B7" w:rsidR="00B45D13" w:rsidRDefault="00B45D13" w:rsidP="00B45D13">
      <w:pPr>
        <w:ind w:right="29"/>
        <w:outlineLvl w:val="0"/>
        <w:rPr>
          <w:szCs w:val="24"/>
        </w:rPr>
      </w:pPr>
    </w:p>
    <w:p w14:paraId="54C1CFD6" w14:textId="2A4F17EA" w:rsidR="00DB6085" w:rsidRDefault="00DB6085">
      <w:pPr>
        <w:rPr>
          <w:szCs w:val="24"/>
        </w:rPr>
      </w:pPr>
      <w:r>
        <w:rPr>
          <w:szCs w:val="24"/>
        </w:rPr>
        <w:br w:type="page"/>
      </w:r>
    </w:p>
    <w:p w14:paraId="342F76D9" w14:textId="4010EC33" w:rsidR="00F674DC" w:rsidRPr="00B17717" w:rsidRDefault="00F674DC" w:rsidP="00B45D13">
      <w:pPr>
        <w:ind w:right="29"/>
        <w:outlineLvl w:val="0"/>
        <w:rPr>
          <w:b/>
          <w:sz w:val="28"/>
          <w:szCs w:val="28"/>
        </w:rPr>
      </w:pPr>
      <w:r w:rsidRPr="00B17717">
        <w:rPr>
          <w:b/>
          <w:sz w:val="28"/>
          <w:szCs w:val="28"/>
        </w:rPr>
        <w:lastRenderedPageBreak/>
        <w:t>4. Check result</w:t>
      </w:r>
    </w:p>
    <w:p w14:paraId="21C01A98" w14:textId="3D295265" w:rsidR="0052106B" w:rsidRPr="00B17717" w:rsidRDefault="00D72B43" w:rsidP="00B45D13">
      <w:pPr>
        <w:ind w:right="29"/>
        <w:outlineLvl w:val="0"/>
        <w:rPr>
          <w:sz w:val="28"/>
          <w:szCs w:val="28"/>
          <w:lang w:eastAsia="zh-TW"/>
        </w:rPr>
      </w:pPr>
      <w:r w:rsidRPr="00B17717">
        <w:rPr>
          <w:rFonts w:hint="eastAsia"/>
          <w:sz w:val="28"/>
          <w:szCs w:val="28"/>
          <w:lang w:eastAsia="zh-TW"/>
        </w:rPr>
        <w:t>I</w:t>
      </w:r>
      <w:r w:rsidRPr="00B17717">
        <w:rPr>
          <w:sz w:val="28"/>
          <w:szCs w:val="28"/>
          <w:lang w:eastAsia="zh-TW"/>
        </w:rPr>
        <w:t xml:space="preserve">f record has been deleted, send </w:t>
      </w:r>
      <w:r w:rsidR="00DB6085">
        <w:rPr>
          <w:sz w:val="28"/>
          <w:szCs w:val="28"/>
          <w:lang w:eastAsia="zh-TW"/>
        </w:rPr>
        <w:t xml:space="preserve">the </w:t>
      </w:r>
      <w:r w:rsidRPr="00B17717">
        <w:rPr>
          <w:sz w:val="28"/>
          <w:szCs w:val="28"/>
          <w:lang w:eastAsia="zh-TW"/>
        </w:rPr>
        <w:t>HTTP redirect</w:t>
      </w:r>
      <w:r w:rsidR="00562FB4" w:rsidRPr="00B17717">
        <w:rPr>
          <w:sz w:val="28"/>
          <w:szCs w:val="28"/>
          <w:lang w:eastAsia="zh-TW"/>
        </w:rPr>
        <w:t>ion</w:t>
      </w:r>
      <w:r w:rsidRPr="00B17717">
        <w:rPr>
          <w:sz w:val="28"/>
          <w:szCs w:val="28"/>
          <w:lang w:eastAsia="zh-TW"/>
        </w:rPr>
        <w:t xml:space="preserve"> </w:t>
      </w:r>
      <w:r w:rsidR="00DB6085">
        <w:rPr>
          <w:sz w:val="28"/>
          <w:szCs w:val="28"/>
          <w:lang w:eastAsia="zh-TW"/>
        </w:rPr>
        <w:t>'</w:t>
      </w:r>
      <w:proofErr w:type="spellStart"/>
      <w:r w:rsidR="00D11C16" w:rsidRPr="00B17717">
        <w:rPr>
          <w:sz w:val="28"/>
          <w:szCs w:val="28"/>
          <w:lang w:eastAsia="zh-TW"/>
        </w:rPr>
        <w:t>msgdelete.php?</w:t>
      </w:r>
      <w:r w:rsidR="00D11C16" w:rsidRPr="00B17717">
        <w:rPr>
          <w:b/>
          <w:sz w:val="28"/>
          <w:szCs w:val="28"/>
          <w:lang w:eastAsia="zh-TW"/>
        </w:rPr>
        <w:t>t</w:t>
      </w:r>
      <w:proofErr w:type="spellEnd"/>
      <w:r w:rsidR="00D11C16" w:rsidRPr="00B17717">
        <w:rPr>
          <w:sz w:val="28"/>
          <w:szCs w:val="28"/>
          <w:lang w:eastAsia="zh-TW"/>
        </w:rPr>
        <w:t>=xxx</w:t>
      </w:r>
      <w:r w:rsidR="00DB6085">
        <w:rPr>
          <w:sz w:val="28"/>
          <w:szCs w:val="28"/>
          <w:lang w:eastAsia="zh-TW"/>
        </w:rPr>
        <w:t>'</w:t>
      </w:r>
    </w:p>
    <w:p w14:paraId="53BD57C7" w14:textId="132A8BCB" w:rsidR="00D11C16" w:rsidRPr="00B17717" w:rsidRDefault="00D11C16" w:rsidP="00B45D13">
      <w:pPr>
        <w:ind w:right="29"/>
        <w:outlineLvl w:val="0"/>
        <w:rPr>
          <w:sz w:val="28"/>
          <w:szCs w:val="28"/>
          <w:lang w:eastAsia="zh-TW"/>
        </w:rPr>
      </w:pPr>
      <w:r w:rsidRPr="00B17717">
        <w:rPr>
          <w:sz w:val="28"/>
          <w:szCs w:val="28"/>
          <w:lang w:eastAsia="zh-TW"/>
        </w:rPr>
        <w:t xml:space="preserve">Otherwise send HTTP </w:t>
      </w:r>
      <w:r w:rsidR="00562FB4" w:rsidRPr="00B17717">
        <w:rPr>
          <w:sz w:val="28"/>
          <w:szCs w:val="28"/>
          <w:lang w:eastAsia="zh-TW"/>
        </w:rPr>
        <w:t xml:space="preserve">redirection </w:t>
      </w:r>
      <w:r w:rsidR="00DB6085">
        <w:rPr>
          <w:sz w:val="28"/>
          <w:szCs w:val="28"/>
          <w:lang w:eastAsia="zh-TW"/>
        </w:rPr>
        <w:t>'</w:t>
      </w:r>
      <w:proofErr w:type="spellStart"/>
      <w:r w:rsidRPr="00B17717">
        <w:rPr>
          <w:sz w:val="28"/>
          <w:szCs w:val="28"/>
          <w:lang w:eastAsia="zh-TW"/>
        </w:rPr>
        <w:t>msgdelete.php?</w:t>
      </w:r>
      <w:r w:rsidR="001E59F9" w:rsidRPr="00B17717">
        <w:rPr>
          <w:b/>
          <w:sz w:val="28"/>
          <w:szCs w:val="28"/>
          <w:lang w:eastAsia="zh-TW"/>
        </w:rPr>
        <w:t>f</w:t>
      </w:r>
      <w:proofErr w:type="spellEnd"/>
      <w:r w:rsidRPr="00B17717">
        <w:rPr>
          <w:sz w:val="28"/>
          <w:szCs w:val="28"/>
          <w:lang w:eastAsia="zh-TW"/>
        </w:rPr>
        <w:t>=xxx</w:t>
      </w:r>
      <w:r w:rsidR="00DB6085">
        <w:rPr>
          <w:sz w:val="28"/>
          <w:szCs w:val="28"/>
          <w:lang w:eastAsia="zh-TW"/>
        </w:rPr>
        <w:t>'</w:t>
      </w:r>
    </w:p>
    <w:p w14:paraId="0F2B5715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/* 4. Check result . . . */</w:t>
      </w:r>
    </w:p>
    <w:p w14:paraId="0CB885B7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if( $</w:t>
      </w:r>
      <w:proofErr w:type="spellStart"/>
      <w:proofErr w:type="gramEnd"/>
      <w:r w:rsidRPr="00B202F3">
        <w:rPr>
          <w:rFonts w:ascii="Courier New" w:hAnsi="Courier New" w:cs="Courier New"/>
          <w:szCs w:val="24"/>
        </w:rPr>
        <w:t>stmt</w:t>
      </w:r>
      <w:proofErr w:type="spellEnd"/>
      <w:r w:rsidRPr="00B202F3">
        <w:rPr>
          <w:rFonts w:ascii="Courier New" w:hAnsi="Courier New" w:cs="Courier New"/>
          <w:szCs w:val="24"/>
        </w:rPr>
        <w:t>-&gt;</w:t>
      </w:r>
      <w:proofErr w:type="spellStart"/>
      <w:r w:rsidRPr="00B202F3">
        <w:rPr>
          <w:rFonts w:ascii="Courier New" w:hAnsi="Courier New" w:cs="Courier New"/>
          <w:szCs w:val="24"/>
        </w:rPr>
        <w:t>rowCount</w:t>
      </w:r>
      <w:proofErr w:type="spellEnd"/>
      <w:r w:rsidRPr="00B202F3">
        <w:rPr>
          <w:rFonts w:ascii="Courier New" w:hAnsi="Courier New" w:cs="Courier New"/>
          <w:szCs w:val="24"/>
        </w:rPr>
        <w:t>() == 1 ) {</w:t>
      </w:r>
    </w:p>
    <w:p w14:paraId="6227D961" w14:textId="30982E2C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t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'.$</w:t>
      </w:r>
      <w:proofErr w:type="gramEnd"/>
      <w:r w:rsidRPr="00B202F3">
        <w:rPr>
          <w:rFonts w:ascii="Courier New" w:hAnsi="Courier New" w:cs="Courier New"/>
          <w:szCs w:val="24"/>
        </w:rPr>
        <w:t>id;</w:t>
      </w:r>
      <w:r w:rsidR="00572338">
        <w:rPr>
          <w:rFonts w:ascii="Courier New" w:hAnsi="Courier New" w:cs="Courier New"/>
          <w:szCs w:val="24"/>
        </w:rPr>
        <w:t xml:space="preserve">  </w:t>
      </w:r>
      <w:r w:rsidR="00572338" w:rsidRPr="00B202F3">
        <w:rPr>
          <w:rFonts w:ascii="Courier New" w:hAnsi="Courier New" w:cs="Courier New"/>
          <w:szCs w:val="24"/>
        </w:rPr>
        <w:t>// ok</w:t>
      </w:r>
    </w:p>
    <w:p w14:paraId="2DCB37C7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6827A974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else {</w:t>
      </w:r>
    </w:p>
    <w:p w14:paraId="1A3FB32F" w14:textId="7B7D1B7C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f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'.$</w:t>
      </w:r>
      <w:proofErr w:type="gramEnd"/>
      <w:r w:rsidRPr="00B202F3">
        <w:rPr>
          <w:rFonts w:ascii="Courier New" w:hAnsi="Courier New" w:cs="Courier New"/>
          <w:szCs w:val="24"/>
        </w:rPr>
        <w:t>id;</w:t>
      </w:r>
      <w:r w:rsidR="00572338">
        <w:rPr>
          <w:rFonts w:ascii="Courier New" w:hAnsi="Courier New" w:cs="Courier New"/>
          <w:szCs w:val="24"/>
        </w:rPr>
        <w:t xml:space="preserve">  </w:t>
      </w:r>
      <w:r w:rsidR="00572338" w:rsidRPr="00B202F3">
        <w:rPr>
          <w:rFonts w:ascii="Courier New" w:hAnsi="Courier New" w:cs="Courier New"/>
          <w:szCs w:val="24"/>
        </w:rPr>
        <w:t>// fail</w:t>
      </w:r>
    </w:p>
    <w:p w14:paraId="18C9C58D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684CC194" w14:textId="77777777" w:rsidR="00B202F3" w:rsidRPr="00B202F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header(</w:t>
      </w:r>
      <w:proofErr w:type="gramEnd"/>
      <w:r w:rsidRPr="00B202F3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B202F3">
        <w:rPr>
          <w:rFonts w:ascii="Courier New" w:hAnsi="Courier New" w:cs="Courier New"/>
          <w:szCs w:val="24"/>
        </w:rPr>
        <w:t>msgdelete.php</w:t>
      </w:r>
      <w:proofErr w:type="spellEnd"/>
      <w:r w:rsidRPr="00B202F3">
        <w:rPr>
          <w:rFonts w:ascii="Courier New" w:hAnsi="Courier New" w:cs="Courier New"/>
          <w:szCs w:val="24"/>
        </w:rPr>
        <w:t>?'.$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>);</w:t>
      </w:r>
    </w:p>
    <w:p w14:paraId="16701498" w14:textId="63AB3F5A" w:rsidR="00B45D13" w:rsidRDefault="00B202F3" w:rsidP="00B20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exit(</w:t>
      </w:r>
      <w:proofErr w:type="gramEnd"/>
      <w:r w:rsidRPr="00B202F3">
        <w:rPr>
          <w:rFonts w:ascii="Courier New" w:hAnsi="Courier New" w:cs="Courier New"/>
          <w:szCs w:val="24"/>
        </w:rPr>
        <w:t>);</w:t>
      </w:r>
    </w:p>
    <w:p w14:paraId="594DD392" w14:textId="158EE957" w:rsidR="00654623" w:rsidRDefault="00654623">
      <w:pPr>
        <w:rPr>
          <w:b/>
          <w:sz w:val="28"/>
          <w:szCs w:val="24"/>
        </w:rPr>
      </w:pPr>
    </w:p>
    <w:p w14:paraId="7C83969D" w14:textId="0D815A7F" w:rsidR="00CE1C7E" w:rsidRPr="005F4704" w:rsidRDefault="005F4704" w:rsidP="00CE1C7E">
      <w:pPr>
        <w:ind w:right="29"/>
        <w:outlineLvl w:val="0"/>
        <w:rPr>
          <w:b/>
          <w:sz w:val="28"/>
          <w:szCs w:val="24"/>
          <w:lang w:eastAsia="zh-TW"/>
        </w:rPr>
      </w:pPr>
      <w:r w:rsidRPr="005F4704">
        <w:rPr>
          <w:b/>
          <w:sz w:val="28"/>
          <w:szCs w:val="24"/>
        </w:rPr>
        <w:t>5.</w:t>
      </w:r>
      <w:r w:rsidR="00C578C2">
        <w:rPr>
          <w:b/>
          <w:sz w:val="28"/>
          <w:szCs w:val="24"/>
        </w:rPr>
        <w:t xml:space="preserve"> </w:t>
      </w:r>
      <w:r w:rsidR="00EC2476">
        <w:rPr>
          <w:b/>
          <w:sz w:val="28"/>
          <w:szCs w:val="24"/>
          <w:lang w:eastAsia="zh-TW"/>
        </w:rPr>
        <w:t xml:space="preserve">Go back to </w:t>
      </w:r>
      <w:proofErr w:type="gramStart"/>
      <w:r w:rsidR="00EC2476">
        <w:rPr>
          <w:b/>
          <w:sz w:val="28"/>
          <w:szCs w:val="24"/>
          <w:lang w:eastAsia="zh-TW"/>
        </w:rPr>
        <w:t xml:space="preserve">the </w:t>
      </w:r>
      <w:proofErr w:type="spellStart"/>
      <w:r w:rsidR="00EC2476" w:rsidRPr="00C578C2">
        <w:rPr>
          <w:b/>
          <w:sz w:val="28"/>
          <w:szCs w:val="24"/>
          <w:u w:val="single"/>
          <w:lang w:eastAsia="zh-TW"/>
        </w:rPr>
        <w:t>dbstu.php</w:t>
      </w:r>
      <w:proofErr w:type="spellEnd"/>
      <w:proofErr w:type="gramEnd"/>
      <w:r w:rsidR="00EC2476">
        <w:rPr>
          <w:b/>
          <w:sz w:val="28"/>
          <w:szCs w:val="24"/>
          <w:lang w:eastAsia="zh-TW"/>
        </w:rPr>
        <w:t>.</w:t>
      </w:r>
      <w:r w:rsidR="00CE1C7E" w:rsidRPr="005F4704">
        <w:rPr>
          <w:b/>
          <w:sz w:val="28"/>
          <w:szCs w:val="24"/>
          <w:lang w:eastAsia="zh-TW"/>
        </w:rPr>
        <w:t xml:space="preserve"> Try to delete </w:t>
      </w:r>
      <w:r w:rsidR="0018016A" w:rsidRPr="005F4704">
        <w:rPr>
          <w:b/>
          <w:sz w:val="28"/>
          <w:szCs w:val="24"/>
          <w:lang w:eastAsia="zh-TW"/>
        </w:rPr>
        <w:t>student</w:t>
      </w:r>
      <w:r w:rsidR="00CE1C7E" w:rsidRPr="005F4704">
        <w:rPr>
          <w:b/>
          <w:sz w:val="28"/>
          <w:szCs w:val="24"/>
          <w:lang w:eastAsia="zh-TW"/>
        </w:rPr>
        <w:t xml:space="preserve"> 2.</w:t>
      </w:r>
    </w:p>
    <w:p w14:paraId="3A03521C" w14:textId="0F80B7CB" w:rsidR="00CE1C7E" w:rsidRDefault="005A5EA6" w:rsidP="00CE1C7E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noProof/>
          <w:szCs w:val="24"/>
          <w:lang w:val="en-GB" w:eastAsia="zh-TW"/>
        </w:rPr>
        <w:drawing>
          <wp:inline distT="0" distB="0" distL="0" distR="0" wp14:anchorId="6E64EA1E" wp14:editId="7EC9E875">
            <wp:extent cx="1992630" cy="1036955"/>
            <wp:effectExtent l="19050" t="19050" r="266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3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39E4">
        <w:rPr>
          <w:rFonts w:hint="eastAsia"/>
          <w:szCs w:val="24"/>
          <w:lang w:eastAsia="zh-TW"/>
        </w:rPr>
        <w:t xml:space="preserve"> </w:t>
      </w:r>
    </w:p>
    <w:p w14:paraId="6C1DD47A" w14:textId="77777777" w:rsidR="0020544D" w:rsidRDefault="0020544D" w:rsidP="003A2051">
      <w:pPr>
        <w:ind w:right="29"/>
        <w:rPr>
          <w:rFonts w:ascii="Courier New" w:hAnsi="Courier New" w:cs="Courier New"/>
          <w:b/>
          <w:sz w:val="44"/>
          <w:szCs w:val="24"/>
          <w:u w:val="single"/>
        </w:rPr>
      </w:pPr>
    </w:p>
    <w:p w14:paraId="2ED2C5CA" w14:textId="77777777" w:rsidR="0020544D" w:rsidRDefault="0020544D">
      <w:pPr>
        <w:rPr>
          <w:rFonts w:ascii="Courier New" w:hAnsi="Courier New" w:cs="Courier New"/>
          <w:b/>
          <w:sz w:val="44"/>
          <w:szCs w:val="24"/>
          <w:u w:val="single"/>
        </w:rPr>
      </w:pPr>
      <w:r>
        <w:rPr>
          <w:rFonts w:ascii="Courier New" w:hAnsi="Courier New" w:cs="Courier New"/>
          <w:b/>
          <w:sz w:val="44"/>
          <w:szCs w:val="24"/>
          <w:u w:val="single"/>
        </w:rPr>
        <w:br w:type="page"/>
      </w:r>
    </w:p>
    <w:p w14:paraId="5C96A11F" w14:textId="4F6D4A93" w:rsidR="003A2051" w:rsidRPr="00CA1721" w:rsidRDefault="003A2051" w:rsidP="003A2051">
      <w:pPr>
        <w:ind w:right="29"/>
        <w:rPr>
          <w:rFonts w:ascii="Courier New" w:hAnsi="Courier New" w:cs="Courier New"/>
          <w:b/>
          <w:sz w:val="44"/>
          <w:szCs w:val="24"/>
          <w:u w:val="single"/>
        </w:rPr>
      </w:pPr>
      <w:proofErr w:type="spellStart"/>
      <w:r w:rsidRPr="00CA1721">
        <w:rPr>
          <w:rFonts w:ascii="Courier New" w:hAnsi="Courier New" w:cs="Courier New"/>
          <w:b/>
          <w:sz w:val="44"/>
          <w:szCs w:val="24"/>
          <w:u w:val="single"/>
        </w:rPr>
        <w:lastRenderedPageBreak/>
        <w:t>dbinsert.php</w:t>
      </w:r>
      <w:proofErr w:type="spellEnd"/>
    </w:p>
    <w:p w14:paraId="19AFF97B" w14:textId="77777777" w:rsidR="003A2051" w:rsidRDefault="003A2051" w:rsidP="003A2051">
      <w:pPr>
        <w:ind w:right="29"/>
        <w:outlineLvl w:val="0"/>
        <w:rPr>
          <w:szCs w:val="24"/>
        </w:rPr>
      </w:pPr>
    </w:p>
    <w:p w14:paraId="0F02A7A6" w14:textId="4954D9A9" w:rsidR="003A2051" w:rsidRPr="00331A6C" w:rsidRDefault="000245B7" w:rsidP="003A2051">
      <w:pPr>
        <w:ind w:right="29"/>
        <w:outlineLvl w:val="0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="003A2051" w:rsidRPr="00331A6C">
        <w:rPr>
          <w:sz w:val="28"/>
          <w:szCs w:val="24"/>
        </w:rPr>
        <w:t xml:space="preserve">Create </w:t>
      </w:r>
      <w:proofErr w:type="spellStart"/>
      <w:r w:rsidR="003A2051" w:rsidRPr="00331A6C">
        <w:rPr>
          <w:sz w:val="28"/>
          <w:szCs w:val="24"/>
        </w:rPr>
        <w:t>dbinsert.php</w:t>
      </w:r>
      <w:proofErr w:type="spellEnd"/>
      <w:r w:rsidR="003A2051" w:rsidRPr="00331A6C">
        <w:rPr>
          <w:sz w:val="28"/>
          <w:szCs w:val="24"/>
        </w:rPr>
        <w:t xml:space="preserve"> in </w:t>
      </w:r>
      <w:r w:rsidR="00953F1F" w:rsidRPr="00331A6C">
        <w:rPr>
          <w:sz w:val="28"/>
          <w:szCs w:val="24"/>
        </w:rPr>
        <w:t>/www/lab</w:t>
      </w:r>
      <w:r w:rsidR="00DF7391" w:rsidRPr="00331A6C">
        <w:rPr>
          <w:sz w:val="28"/>
          <w:szCs w:val="24"/>
        </w:rPr>
        <w:t>5</w:t>
      </w:r>
    </w:p>
    <w:p w14:paraId="73E6351D" w14:textId="7275C3A7" w:rsidR="003A2051" w:rsidRPr="00331A6C" w:rsidRDefault="003A2051" w:rsidP="003A2051">
      <w:pPr>
        <w:ind w:right="29"/>
        <w:outlineLvl w:val="0"/>
        <w:rPr>
          <w:sz w:val="28"/>
          <w:szCs w:val="24"/>
          <w:lang w:eastAsia="zh-TW"/>
        </w:rPr>
      </w:pPr>
      <w:r w:rsidRPr="00331A6C">
        <w:rPr>
          <w:rFonts w:hint="eastAsia"/>
          <w:sz w:val="28"/>
          <w:szCs w:val="24"/>
          <w:lang w:eastAsia="zh-TW"/>
        </w:rPr>
        <w:t>Re</w:t>
      </w:r>
      <w:r w:rsidRPr="00331A6C">
        <w:rPr>
          <w:sz w:val="28"/>
          <w:szCs w:val="24"/>
          <w:lang w:eastAsia="zh-TW"/>
        </w:rPr>
        <w:t xml:space="preserve">fer to </w:t>
      </w:r>
      <w:r w:rsidR="004E418E" w:rsidRPr="00331A6C">
        <w:rPr>
          <w:sz w:val="28"/>
          <w:szCs w:val="24"/>
          <w:lang w:eastAsia="zh-TW"/>
        </w:rPr>
        <w:t xml:space="preserve">Lecture </w:t>
      </w:r>
      <w:r w:rsidR="00995DD3" w:rsidRPr="00331A6C">
        <w:rPr>
          <w:sz w:val="28"/>
          <w:szCs w:val="24"/>
          <w:lang w:eastAsia="zh-TW"/>
        </w:rPr>
        <w:t>5</w:t>
      </w:r>
      <w:r w:rsidRPr="00331A6C">
        <w:rPr>
          <w:sz w:val="28"/>
          <w:szCs w:val="24"/>
          <w:lang w:eastAsia="zh-TW"/>
        </w:rPr>
        <w:t xml:space="preserve">. Copy and paste the template to </w:t>
      </w:r>
      <w:proofErr w:type="spellStart"/>
      <w:r w:rsidRPr="00331A6C">
        <w:rPr>
          <w:sz w:val="28"/>
          <w:szCs w:val="24"/>
          <w:lang w:eastAsia="zh-TW"/>
        </w:rPr>
        <w:t>dbinsert.php</w:t>
      </w:r>
      <w:proofErr w:type="spellEnd"/>
      <w:r w:rsidRPr="00331A6C">
        <w:rPr>
          <w:sz w:val="28"/>
          <w:szCs w:val="24"/>
          <w:lang w:eastAsia="zh-TW"/>
        </w:rPr>
        <w:t>.</w:t>
      </w:r>
    </w:p>
    <w:p w14:paraId="61908102" w14:textId="77777777" w:rsidR="003A2051" w:rsidRDefault="003A2051" w:rsidP="003A2051">
      <w:pPr>
        <w:ind w:right="29"/>
        <w:outlineLvl w:val="0"/>
        <w:rPr>
          <w:b/>
          <w:szCs w:val="24"/>
        </w:rPr>
      </w:pPr>
    </w:p>
    <w:p w14:paraId="7FB22415" w14:textId="77777777" w:rsidR="003A2051" w:rsidRPr="00A520DD" w:rsidRDefault="003A2051" w:rsidP="003A2051">
      <w:pPr>
        <w:ind w:right="29"/>
        <w:outlineLvl w:val="0"/>
        <w:rPr>
          <w:b/>
          <w:szCs w:val="24"/>
        </w:rPr>
      </w:pPr>
      <w:r w:rsidRPr="00A520DD">
        <w:rPr>
          <w:b/>
          <w:szCs w:val="24"/>
        </w:rPr>
        <w:t>2. Validate and get data</w:t>
      </w:r>
    </w:p>
    <w:p w14:paraId="701F2B38" w14:textId="3841B490" w:rsidR="003A2051" w:rsidRPr="00D1076C" w:rsidRDefault="003A2051" w:rsidP="003A2051">
      <w:pPr>
        <w:ind w:right="29"/>
        <w:outlineLvl w:val="0"/>
        <w:rPr>
          <w:szCs w:val="24"/>
        </w:rPr>
      </w:pPr>
      <w:r>
        <w:rPr>
          <w:szCs w:val="24"/>
        </w:rPr>
        <w:t xml:space="preserve">Open </w:t>
      </w:r>
      <w:proofErr w:type="spellStart"/>
      <w:r w:rsidR="00FB04E4">
        <w:rPr>
          <w:szCs w:val="24"/>
        </w:rPr>
        <w:t>frm</w:t>
      </w:r>
      <w:r w:rsidR="00FB04E4">
        <w:rPr>
          <w:rFonts w:hint="eastAsia"/>
          <w:szCs w:val="24"/>
          <w:lang w:eastAsia="zh-TW"/>
        </w:rPr>
        <w:t>i</w:t>
      </w:r>
      <w:r w:rsidR="00FB04E4">
        <w:rPr>
          <w:szCs w:val="24"/>
          <w:lang w:eastAsia="zh-TW"/>
        </w:rPr>
        <w:t>nsert.php</w:t>
      </w:r>
      <w:proofErr w:type="spellEnd"/>
      <w:r w:rsidR="00FB04E4">
        <w:rPr>
          <w:szCs w:val="24"/>
          <w:lang w:eastAsia="zh-TW"/>
        </w:rPr>
        <w:t xml:space="preserve"> and read the form </w:t>
      </w:r>
      <w:r w:rsidR="00B35D30">
        <w:rPr>
          <w:szCs w:val="24"/>
          <w:lang w:eastAsia="zh-TW"/>
        </w:rPr>
        <w:t>element</w:t>
      </w:r>
      <w:r w:rsidR="00B77190">
        <w:rPr>
          <w:szCs w:val="24"/>
          <w:lang w:eastAsia="zh-TW"/>
        </w:rPr>
        <w:t>s</w:t>
      </w:r>
      <w:r w:rsidR="00FB04E4">
        <w:rPr>
          <w:szCs w:val="24"/>
          <w:lang w:eastAsia="zh-TW"/>
        </w:rPr>
        <w:t xml:space="preserve">. </w:t>
      </w:r>
      <w:r w:rsidR="00295079">
        <w:rPr>
          <w:rFonts w:hint="eastAsia"/>
          <w:szCs w:val="24"/>
          <w:lang w:eastAsia="zh-TW"/>
        </w:rPr>
        <w:t>I</w:t>
      </w:r>
      <w:r w:rsidR="00295079">
        <w:rPr>
          <w:szCs w:val="24"/>
          <w:lang w:eastAsia="zh-TW"/>
        </w:rPr>
        <w:t xml:space="preserve">n </w:t>
      </w:r>
      <w:proofErr w:type="spellStart"/>
      <w:r w:rsidR="00295079">
        <w:rPr>
          <w:szCs w:val="24"/>
          <w:lang w:eastAsia="zh-TW"/>
        </w:rPr>
        <w:t>dbinsert.php</w:t>
      </w:r>
      <w:proofErr w:type="spellEnd"/>
      <w:r w:rsidR="00295079">
        <w:rPr>
          <w:szCs w:val="24"/>
          <w:lang w:eastAsia="zh-TW"/>
        </w:rPr>
        <w:t>, collect data from the form:</w:t>
      </w:r>
    </w:p>
    <w:p w14:paraId="76C9EB44" w14:textId="77777777" w:rsidR="003A2051" w:rsidRPr="00255929" w:rsidRDefault="003A2051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255929">
        <w:rPr>
          <w:rFonts w:ascii="Courier New" w:hAnsi="Courier New" w:cs="Courier New"/>
          <w:szCs w:val="24"/>
        </w:rPr>
        <w:t xml:space="preserve">/* </w:t>
      </w:r>
      <w:r>
        <w:rPr>
          <w:rFonts w:ascii="Courier New" w:hAnsi="Courier New" w:cs="Courier New"/>
          <w:szCs w:val="24"/>
        </w:rPr>
        <w:t xml:space="preserve">2. </w:t>
      </w:r>
      <w:r w:rsidRPr="00255929">
        <w:rPr>
          <w:rFonts w:ascii="Courier New" w:hAnsi="Courier New" w:cs="Courier New"/>
          <w:szCs w:val="24"/>
        </w:rPr>
        <w:t>Validate and get data */</w:t>
      </w:r>
    </w:p>
    <w:p w14:paraId="1EF30377" w14:textId="7EBDAC32" w:rsidR="00014686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proofErr w:type="gramStart"/>
      <w:r w:rsidRPr="00014686">
        <w:rPr>
          <w:rFonts w:ascii="Courier New" w:hAnsi="Courier New" w:cs="Courier New"/>
          <w:szCs w:val="24"/>
        </w:rPr>
        <w:t>if( !</w:t>
      </w:r>
      <w:proofErr w:type="spellStart"/>
      <w:proofErr w:type="gramEnd"/>
      <w:r w:rsidRPr="00014686">
        <w:rPr>
          <w:rFonts w:ascii="Courier New" w:hAnsi="Courier New" w:cs="Courier New"/>
          <w:szCs w:val="24"/>
        </w:rPr>
        <w:t>array_key_exists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Pr="00014686">
        <w:rPr>
          <w:rFonts w:ascii="Courier New" w:hAnsi="Courier New" w:cs="Courier New"/>
          <w:szCs w:val="24"/>
        </w:rPr>
        <w:t>) ||</w:t>
      </w:r>
    </w:p>
    <w:p w14:paraId="6BD8ADF1" w14:textId="7AD1CC04" w:rsidR="00014686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ab/>
      </w:r>
      <w:proofErr w:type="gramStart"/>
      <w:r w:rsidRPr="00014686">
        <w:rPr>
          <w:rFonts w:ascii="Courier New" w:hAnsi="Courier New" w:cs="Courier New"/>
          <w:szCs w:val="24"/>
        </w:rPr>
        <w:t>!</w:t>
      </w:r>
      <w:proofErr w:type="spellStart"/>
      <w:r w:rsidRPr="00014686">
        <w:rPr>
          <w:rFonts w:ascii="Courier New" w:hAnsi="Courier New" w:cs="Courier New"/>
          <w:szCs w:val="24"/>
        </w:rPr>
        <w:t>array</w:t>
      </w:r>
      <w:proofErr w:type="gramEnd"/>
      <w:r w:rsidRPr="00014686">
        <w:rPr>
          <w:rFonts w:ascii="Courier New" w:hAnsi="Courier New" w:cs="Courier New"/>
          <w:szCs w:val="24"/>
        </w:rPr>
        <w:t>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Pr="00014686">
        <w:rPr>
          <w:rFonts w:ascii="Courier New" w:hAnsi="Courier New" w:cs="Courier New"/>
          <w:szCs w:val="24"/>
        </w:rPr>
        <w:t>) ) {</w:t>
      </w:r>
    </w:p>
    <w:p w14:paraId="7295DBDA" w14:textId="58299DC7" w:rsidR="00014686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Pr="00014686">
        <w:rPr>
          <w:rFonts w:ascii="Courier New" w:hAnsi="Courier New" w:cs="Courier New"/>
          <w:szCs w:val="24"/>
        </w:rPr>
        <w:t>header(</w:t>
      </w:r>
      <w:proofErr w:type="gramEnd"/>
      <w:r w:rsidRPr="00014686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014686">
        <w:rPr>
          <w:rFonts w:ascii="Courier New" w:hAnsi="Courier New" w:cs="Courier New"/>
          <w:szCs w:val="24"/>
        </w:rPr>
        <w:t>dbstu.php</w:t>
      </w:r>
      <w:proofErr w:type="spellEnd"/>
      <w:r w:rsidRPr="00014686">
        <w:rPr>
          <w:rFonts w:ascii="Courier New" w:hAnsi="Courier New" w:cs="Courier New"/>
          <w:szCs w:val="24"/>
        </w:rPr>
        <w:t>');</w:t>
      </w:r>
    </w:p>
    <w:p w14:paraId="7A202A36" w14:textId="41EEC35C" w:rsidR="00014686" w:rsidRPr="00014686" w:rsidRDefault="00F430E2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>
        <w:rPr>
          <w:noProof/>
          <w:szCs w:val="24"/>
          <w:lang w:val="en-GB" w:eastAsia="zh-TW"/>
        </w:rPr>
        <w:drawing>
          <wp:anchor distT="0" distB="0" distL="114300" distR="114300" simplePos="0" relativeHeight="251658250" behindDoc="0" locked="0" layoutInCell="1" allowOverlap="1" wp14:anchorId="2F37D477" wp14:editId="7FC97876">
            <wp:simplePos x="0" y="0"/>
            <wp:positionH relativeFrom="margin">
              <wp:align>right</wp:align>
            </wp:positionH>
            <wp:positionV relativeFrom="paragraph">
              <wp:posOffset>44819</wp:posOffset>
            </wp:positionV>
            <wp:extent cx="3664668" cy="450376"/>
            <wp:effectExtent l="19050" t="19050" r="12065" b="260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68" cy="450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686"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="00014686" w:rsidRPr="00014686">
        <w:rPr>
          <w:rFonts w:ascii="Courier New" w:hAnsi="Courier New" w:cs="Courier New"/>
          <w:szCs w:val="24"/>
        </w:rPr>
        <w:t>exit(</w:t>
      </w:r>
      <w:proofErr w:type="gramEnd"/>
      <w:r w:rsidR="00014686" w:rsidRPr="00014686">
        <w:rPr>
          <w:rFonts w:ascii="Courier New" w:hAnsi="Courier New" w:cs="Courier New"/>
          <w:szCs w:val="24"/>
        </w:rPr>
        <w:t>);</w:t>
      </w:r>
    </w:p>
    <w:p w14:paraId="3F0048BC" w14:textId="469E4CA2" w:rsidR="00014686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>}</w:t>
      </w:r>
    </w:p>
    <w:p w14:paraId="08F33C87" w14:textId="1F28565B" w:rsidR="00014686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E4C8A">
        <w:rPr>
          <w:rFonts w:ascii="Courier New" w:hAnsi="Courier New" w:cs="Courier New"/>
          <w:b/>
          <w:color w:val="FF0000"/>
          <w:szCs w:val="24"/>
        </w:rPr>
        <w:t>$name</w:t>
      </w:r>
      <w:r w:rsidRPr="0001468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__??_</w:t>
      </w:r>
      <w:proofErr w:type="gramStart"/>
      <w:r>
        <w:rPr>
          <w:rFonts w:ascii="Courier New" w:hAnsi="Courier New" w:cs="Courier New"/>
          <w:szCs w:val="24"/>
        </w:rPr>
        <w:t>_</w:t>
      </w:r>
      <w:r w:rsidRPr="00014686">
        <w:rPr>
          <w:rFonts w:ascii="Courier New" w:hAnsi="Courier New" w:cs="Courier New"/>
          <w:szCs w:val="24"/>
        </w:rPr>
        <w:t>;</w:t>
      </w:r>
      <w:proofErr w:type="gramEnd"/>
    </w:p>
    <w:p w14:paraId="58EF0926" w14:textId="51F11F63" w:rsidR="003A2051" w:rsidRPr="00014686" w:rsidRDefault="00014686" w:rsidP="006F08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E4C8A">
        <w:rPr>
          <w:rFonts w:ascii="Courier New" w:hAnsi="Courier New" w:cs="Courier New"/>
          <w:b/>
          <w:color w:val="FF0000"/>
          <w:szCs w:val="24"/>
        </w:rPr>
        <w:t>$class</w:t>
      </w:r>
      <w:r w:rsidRPr="0001468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__??_</w:t>
      </w:r>
      <w:proofErr w:type="gramStart"/>
      <w:r>
        <w:rPr>
          <w:rFonts w:ascii="Courier New" w:hAnsi="Courier New" w:cs="Courier New"/>
          <w:szCs w:val="24"/>
        </w:rPr>
        <w:t>_</w:t>
      </w:r>
      <w:r w:rsidRPr="00014686">
        <w:rPr>
          <w:rFonts w:ascii="Courier New" w:hAnsi="Courier New" w:cs="Courier New"/>
          <w:szCs w:val="24"/>
        </w:rPr>
        <w:t>;</w:t>
      </w:r>
      <w:proofErr w:type="gramEnd"/>
    </w:p>
    <w:p w14:paraId="60459D87" w14:textId="77777777" w:rsidR="00014686" w:rsidRDefault="00014686" w:rsidP="003A2051">
      <w:pPr>
        <w:ind w:right="29"/>
        <w:outlineLvl w:val="0"/>
        <w:rPr>
          <w:b/>
          <w:szCs w:val="24"/>
        </w:rPr>
      </w:pPr>
    </w:p>
    <w:p w14:paraId="653ED3DD" w14:textId="1103F7C9" w:rsidR="003A2051" w:rsidRPr="00804B87" w:rsidRDefault="003A2051" w:rsidP="003A2051">
      <w:pPr>
        <w:ind w:right="29"/>
        <w:outlineLvl w:val="0"/>
        <w:rPr>
          <w:b/>
          <w:sz w:val="28"/>
          <w:szCs w:val="24"/>
        </w:rPr>
      </w:pPr>
      <w:r>
        <w:rPr>
          <w:b/>
          <w:szCs w:val="24"/>
        </w:rPr>
        <w:t>3</w:t>
      </w:r>
      <w:r w:rsidRPr="00804B87">
        <w:rPr>
          <w:b/>
          <w:sz w:val="28"/>
          <w:szCs w:val="24"/>
        </w:rPr>
        <w:t xml:space="preserve">. </w:t>
      </w:r>
      <w:r w:rsidRPr="00804B87">
        <w:rPr>
          <w:rFonts w:hint="eastAsia"/>
          <w:b/>
          <w:sz w:val="28"/>
          <w:szCs w:val="24"/>
        </w:rPr>
        <w:t xml:space="preserve">Prepare </w:t>
      </w:r>
      <w:r w:rsidRPr="00804B87">
        <w:rPr>
          <w:b/>
          <w:sz w:val="28"/>
          <w:szCs w:val="24"/>
        </w:rPr>
        <w:t xml:space="preserve">and execute </w:t>
      </w:r>
      <w:r w:rsidRPr="00804B87">
        <w:rPr>
          <w:rFonts w:hint="eastAsia"/>
          <w:b/>
          <w:sz w:val="28"/>
          <w:szCs w:val="24"/>
        </w:rPr>
        <w:t>SQL</w:t>
      </w:r>
      <w:r w:rsidRPr="00804B87">
        <w:rPr>
          <w:b/>
          <w:sz w:val="28"/>
          <w:szCs w:val="24"/>
        </w:rPr>
        <w:t>:</w:t>
      </w:r>
    </w:p>
    <w:p w14:paraId="3652B60E" w14:textId="1BFDA90E" w:rsidR="003A2051" w:rsidRPr="00804B87" w:rsidRDefault="003A2051" w:rsidP="003A2051">
      <w:pPr>
        <w:ind w:right="29"/>
        <w:outlineLvl w:val="0"/>
        <w:rPr>
          <w:sz w:val="28"/>
          <w:szCs w:val="24"/>
          <w:lang w:eastAsia="zh-TW"/>
        </w:rPr>
      </w:pPr>
      <w:r w:rsidRPr="00804B87">
        <w:rPr>
          <w:rFonts w:hint="eastAsia"/>
          <w:sz w:val="28"/>
          <w:szCs w:val="24"/>
          <w:lang w:eastAsia="zh-TW"/>
        </w:rPr>
        <w:t>Re</w:t>
      </w:r>
      <w:r w:rsidRPr="00804B87">
        <w:rPr>
          <w:sz w:val="28"/>
          <w:szCs w:val="24"/>
          <w:lang w:eastAsia="zh-TW"/>
        </w:rPr>
        <w:t>fer to Lec</w:t>
      </w:r>
      <w:r w:rsidR="00607F9B" w:rsidRPr="00804B87">
        <w:rPr>
          <w:sz w:val="28"/>
          <w:szCs w:val="24"/>
          <w:lang w:eastAsia="zh-TW"/>
        </w:rPr>
        <w:t>ture</w:t>
      </w:r>
      <w:r w:rsidR="00DF7391" w:rsidRPr="00804B87">
        <w:rPr>
          <w:sz w:val="28"/>
          <w:szCs w:val="24"/>
          <w:lang w:eastAsia="zh-TW"/>
        </w:rPr>
        <w:t xml:space="preserve"> 5</w:t>
      </w:r>
      <w:r w:rsidRPr="00804B87">
        <w:rPr>
          <w:sz w:val="28"/>
          <w:szCs w:val="24"/>
          <w:lang w:eastAsia="zh-TW"/>
        </w:rPr>
        <w:t xml:space="preserve"> P.17. Copy and paste the source codes under the comment:</w:t>
      </w:r>
    </w:p>
    <w:p w14:paraId="3FA696E2" w14:textId="77777777" w:rsidR="009E7E98" w:rsidRPr="006A34E2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6A34E2">
        <w:rPr>
          <w:rFonts w:ascii="Courier New" w:hAnsi="Courier New" w:cs="Courier New"/>
          <w:szCs w:val="24"/>
        </w:rPr>
        <w:t>/* 3. Prepare and execute SQL . . . */</w:t>
      </w:r>
    </w:p>
    <w:p w14:paraId="74F72DFF" w14:textId="36AE9C0B" w:rsidR="009E7E98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94249F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94249F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94249F">
        <w:rPr>
          <w:rFonts w:ascii="Courier New" w:hAnsi="Courier New" w:cs="Courier New"/>
          <w:strike/>
          <w:szCs w:val="24"/>
          <w:highlight w:val="yellow"/>
        </w:rPr>
        <w:t xml:space="preserve"> </w:t>
      </w:r>
      <w:proofErr w:type="gramStart"/>
      <w:r w:rsidRPr="0094249F">
        <w:rPr>
          <w:rFonts w:ascii="Courier New" w:hAnsi="Courier New" w:cs="Courier New"/>
          <w:strike/>
          <w:szCs w:val="24"/>
          <w:highlight w:val="yellow"/>
        </w:rPr>
        <w:t>=  "</w:t>
      </w:r>
      <w:proofErr w:type="gramEnd"/>
      <w:r w:rsidRPr="0094249F">
        <w:rPr>
          <w:rFonts w:ascii="Courier New" w:hAnsi="Courier New" w:cs="Courier New"/>
          <w:strike/>
          <w:szCs w:val="24"/>
          <w:highlight w:val="yellow"/>
        </w:rPr>
        <w:t>SELECT *</w:t>
      </w:r>
      <w:r w:rsidR="002131E5">
        <w:rPr>
          <w:rFonts w:ascii="Courier New" w:hAnsi="Courier New" w:cs="Courier New" w:hint="eastAsia"/>
          <w:strike/>
          <w:szCs w:val="24"/>
          <w:highlight w:val="yellow"/>
        </w:rPr>
        <w:t xml:space="preserve"> </w:t>
      </w:r>
      <w:r w:rsidRPr="0094249F">
        <w:rPr>
          <w:rFonts w:ascii="Courier New" w:hAnsi="Courier New" w:cs="Courier New"/>
          <w:strike/>
          <w:szCs w:val="24"/>
          <w:highlight w:val="yellow"/>
        </w:rPr>
        <w:t>FROM students ";</w:t>
      </w:r>
    </w:p>
    <w:p w14:paraId="49AC7DEE" w14:textId="77777777" w:rsidR="009E7E98" w:rsidRPr="00CF77C1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CF77C1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CF77C1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CF77C1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CF77C1">
        <w:rPr>
          <w:rFonts w:ascii="Courier New" w:hAnsi="Courier New" w:cs="Courier New"/>
          <w:strike/>
          <w:szCs w:val="24"/>
          <w:highlight w:val="yellow"/>
        </w:rPr>
        <w:t xml:space="preserve">= " WHERE </w:t>
      </w:r>
      <w:r w:rsidRPr="00886384">
        <w:rPr>
          <w:rFonts w:ascii="Courier New" w:hAnsi="Courier New" w:cs="Courier New"/>
          <w:strike/>
          <w:szCs w:val="24"/>
          <w:highlight w:val="yellow"/>
        </w:rPr>
        <w:t>class</w:t>
      </w:r>
      <w:r w:rsidRPr="00CF77C1">
        <w:rPr>
          <w:rFonts w:ascii="Courier New" w:hAnsi="Courier New" w:cs="Courier New"/>
          <w:strike/>
          <w:szCs w:val="24"/>
          <w:highlight w:val="yellow"/>
        </w:rPr>
        <w:t xml:space="preserve"> = :</w:t>
      </w:r>
      <w:r w:rsidRPr="00886384">
        <w:rPr>
          <w:rFonts w:ascii="Courier New" w:hAnsi="Courier New" w:cs="Courier New"/>
          <w:strike/>
          <w:szCs w:val="24"/>
          <w:highlight w:val="yellow"/>
        </w:rPr>
        <w:t>class</w:t>
      </w:r>
      <w:r w:rsidRPr="00CF77C1">
        <w:rPr>
          <w:rFonts w:ascii="Courier New" w:hAnsi="Courier New" w:cs="Courier New"/>
          <w:strike/>
          <w:szCs w:val="24"/>
          <w:highlight w:val="yellow"/>
        </w:rPr>
        <w:t xml:space="preserve"> ";</w:t>
      </w:r>
    </w:p>
    <w:p w14:paraId="619B28E4" w14:textId="11EB3ED4" w:rsidR="00D44B8A" w:rsidRPr="00761F38" w:rsidRDefault="00D44B8A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 xml:space="preserve"> </w:t>
      </w:r>
      <w:proofErr w:type="gramStart"/>
      <w:r w:rsidRPr="00761F38">
        <w:rPr>
          <w:rFonts w:ascii="Courier New" w:hAnsi="Courier New" w:cs="Courier New"/>
          <w:color w:val="FF0000"/>
          <w:szCs w:val="24"/>
        </w:rPr>
        <w:t>=  '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INSERT INTO student (name, class) ';</w:t>
      </w:r>
    </w:p>
    <w:p w14:paraId="19B14EBB" w14:textId="77777777" w:rsidR="00D44B8A" w:rsidRPr="00761F38" w:rsidRDefault="00D44B8A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= ' VALUES (:name, :class) ';</w:t>
      </w:r>
    </w:p>
    <w:p w14:paraId="24E2227D" w14:textId="72B4B5DA" w:rsidR="009E7E98" w:rsidRPr="00751F7C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 xml:space="preserve"> = $</w:t>
      </w:r>
      <w:proofErr w:type="spellStart"/>
      <w:r w:rsidRPr="00751F7C">
        <w:rPr>
          <w:rFonts w:ascii="Courier New" w:hAnsi="Courier New" w:cs="Courier New"/>
          <w:szCs w:val="24"/>
        </w:rPr>
        <w:t>pdo</w:t>
      </w:r>
      <w:proofErr w:type="spellEnd"/>
      <w:r w:rsidRPr="00751F7C">
        <w:rPr>
          <w:rFonts w:ascii="Courier New" w:hAnsi="Courier New" w:cs="Courier New"/>
          <w:szCs w:val="24"/>
        </w:rPr>
        <w:t>-&gt;prepare($</w:t>
      </w:r>
      <w:proofErr w:type="spellStart"/>
      <w:r w:rsidRPr="00751F7C">
        <w:rPr>
          <w:rFonts w:ascii="Courier New" w:hAnsi="Courier New" w:cs="Courier New"/>
          <w:szCs w:val="24"/>
        </w:rPr>
        <w:t>sql</w:t>
      </w:r>
      <w:proofErr w:type="spellEnd"/>
      <w:proofErr w:type="gramStart"/>
      <w:r w:rsidRPr="00751F7C">
        <w:rPr>
          <w:rFonts w:ascii="Courier New" w:hAnsi="Courier New" w:cs="Courier New"/>
          <w:szCs w:val="24"/>
        </w:rPr>
        <w:t>);</w:t>
      </w:r>
      <w:proofErr w:type="gramEnd"/>
    </w:p>
    <w:p w14:paraId="1251ECC8" w14:textId="77777777" w:rsidR="009E7E98" w:rsidRPr="00767684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76768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767684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767684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767684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767684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767684">
        <w:rPr>
          <w:rFonts w:ascii="Courier New" w:hAnsi="Courier New" w:cs="Courier New"/>
          <w:strike/>
          <w:szCs w:val="24"/>
          <w:highlight w:val="yellow"/>
        </w:rPr>
        <w:t>":</w:t>
      </w:r>
      <w:r w:rsidRPr="00886384">
        <w:rPr>
          <w:rFonts w:ascii="Courier New" w:hAnsi="Courier New" w:cs="Courier New"/>
          <w:strike/>
          <w:szCs w:val="24"/>
          <w:highlight w:val="yellow"/>
        </w:rPr>
        <w:t>class</w:t>
      </w:r>
      <w:r w:rsidRPr="00767684">
        <w:rPr>
          <w:rFonts w:ascii="Courier New" w:hAnsi="Courier New" w:cs="Courier New"/>
          <w:strike/>
          <w:szCs w:val="24"/>
          <w:highlight w:val="yellow"/>
        </w:rPr>
        <w:t xml:space="preserve">", </w:t>
      </w:r>
      <w:r w:rsidRPr="001142FB">
        <w:rPr>
          <w:rFonts w:ascii="Courier New" w:hAnsi="Courier New" w:cs="Courier New"/>
          <w:strike/>
          <w:szCs w:val="24"/>
          <w:highlight w:val="yellow"/>
        </w:rPr>
        <w:t>$_POST['class']</w:t>
      </w:r>
      <w:r w:rsidRPr="00767684">
        <w:rPr>
          <w:rFonts w:ascii="Courier New" w:hAnsi="Courier New" w:cs="Courier New"/>
          <w:strike/>
          <w:szCs w:val="24"/>
          <w:highlight w:val="yellow"/>
        </w:rPr>
        <w:t>);</w:t>
      </w:r>
    </w:p>
    <w:p w14:paraId="466EC9F1" w14:textId="1D535508" w:rsidR="00B35B6D" w:rsidRPr="00761F38" w:rsidRDefault="00B35B6D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__??__, __??__);</w:t>
      </w:r>
    </w:p>
    <w:p w14:paraId="306BE052" w14:textId="483A5E3E" w:rsidR="00B35B6D" w:rsidRPr="00761F38" w:rsidRDefault="00B35B6D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__??__, __??__);</w:t>
      </w:r>
    </w:p>
    <w:p w14:paraId="3F77FFBB" w14:textId="77777777" w:rsidR="009E7E98" w:rsidRPr="00751F7C" w:rsidRDefault="009E7E98" w:rsidP="00804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1F6E85B0" w14:textId="77777777" w:rsidR="003A2051" w:rsidRDefault="003A2051" w:rsidP="003A2051">
      <w:pPr>
        <w:ind w:right="29"/>
        <w:outlineLvl w:val="0"/>
        <w:rPr>
          <w:szCs w:val="24"/>
        </w:rPr>
      </w:pPr>
    </w:p>
    <w:p w14:paraId="6E0B70C6" w14:textId="77777777" w:rsidR="003A2051" w:rsidRPr="00D4492F" w:rsidRDefault="003A2051" w:rsidP="003A2051">
      <w:pPr>
        <w:ind w:right="29"/>
        <w:outlineLvl w:val="0"/>
        <w:rPr>
          <w:b/>
          <w:sz w:val="28"/>
          <w:szCs w:val="28"/>
        </w:rPr>
      </w:pPr>
      <w:r w:rsidRPr="00D4492F">
        <w:rPr>
          <w:b/>
          <w:sz w:val="28"/>
          <w:szCs w:val="28"/>
        </w:rPr>
        <w:t>4. Check result</w:t>
      </w:r>
    </w:p>
    <w:p w14:paraId="47F252D7" w14:textId="031936E5" w:rsidR="003A2051" w:rsidRPr="00804B87" w:rsidRDefault="003A2051" w:rsidP="003A2051">
      <w:pPr>
        <w:ind w:right="29"/>
        <w:outlineLvl w:val="0"/>
        <w:rPr>
          <w:sz w:val="28"/>
          <w:szCs w:val="28"/>
          <w:lang w:eastAsia="zh-TW"/>
        </w:rPr>
      </w:pPr>
      <w:r w:rsidRPr="00804B87">
        <w:rPr>
          <w:rFonts w:hint="eastAsia"/>
          <w:sz w:val="28"/>
          <w:szCs w:val="28"/>
          <w:lang w:eastAsia="zh-TW"/>
        </w:rPr>
        <w:t>I</w:t>
      </w:r>
      <w:r w:rsidRPr="00804B87">
        <w:rPr>
          <w:sz w:val="28"/>
          <w:szCs w:val="28"/>
          <w:lang w:eastAsia="zh-TW"/>
        </w:rPr>
        <w:t xml:space="preserve">f record has been deleted, send </w:t>
      </w:r>
      <w:r w:rsidR="00B95086">
        <w:rPr>
          <w:sz w:val="28"/>
          <w:szCs w:val="28"/>
          <w:lang w:eastAsia="zh-TW"/>
        </w:rPr>
        <w:t>t</w:t>
      </w:r>
      <w:r w:rsidR="00261E6E">
        <w:rPr>
          <w:sz w:val="28"/>
          <w:szCs w:val="28"/>
          <w:lang w:eastAsia="zh-TW"/>
        </w:rPr>
        <w:t xml:space="preserve">he </w:t>
      </w:r>
      <w:r w:rsidRPr="00804B87">
        <w:rPr>
          <w:sz w:val="28"/>
          <w:szCs w:val="28"/>
          <w:lang w:eastAsia="zh-TW"/>
        </w:rPr>
        <w:t>HTTP redirect ‘</w:t>
      </w:r>
      <w:proofErr w:type="spellStart"/>
      <w:r w:rsidR="00920254" w:rsidRPr="00804B87">
        <w:rPr>
          <w:sz w:val="28"/>
          <w:szCs w:val="28"/>
          <w:lang w:eastAsia="zh-TW"/>
        </w:rPr>
        <w:t>msginsert</w:t>
      </w:r>
      <w:r w:rsidRPr="00804B87">
        <w:rPr>
          <w:sz w:val="28"/>
          <w:szCs w:val="28"/>
          <w:lang w:eastAsia="zh-TW"/>
        </w:rPr>
        <w:t>.php?</w:t>
      </w:r>
      <w:r w:rsidRPr="00804B87">
        <w:rPr>
          <w:b/>
          <w:sz w:val="28"/>
          <w:szCs w:val="28"/>
          <w:lang w:eastAsia="zh-TW"/>
        </w:rPr>
        <w:t>t</w:t>
      </w:r>
      <w:proofErr w:type="spellEnd"/>
      <w:r w:rsidRPr="00804B87">
        <w:rPr>
          <w:sz w:val="28"/>
          <w:szCs w:val="28"/>
          <w:lang w:eastAsia="zh-TW"/>
        </w:rPr>
        <w:t>=xxx’</w:t>
      </w:r>
    </w:p>
    <w:p w14:paraId="3660E623" w14:textId="6F200486" w:rsidR="003A2051" w:rsidRPr="00804B87" w:rsidRDefault="003A2051" w:rsidP="003A2051">
      <w:pPr>
        <w:ind w:right="29"/>
        <w:outlineLvl w:val="0"/>
        <w:rPr>
          <w:sz w:val="28"/>
          <w:szCs w:val="28"/>
          <w:lang w:eastAsia="zh-TW"/>
        </w:rPr>
      </w:pPr>
      <w:r w:rsidRPr="00804B87">
        <w:rPr>
          <w:sz w:val="28"/>
          <w:szCs w:val="28"/>
          <w:lang w:eastAsia="zh-TW"/>
        </w:rPr>
        <w:t>Otherwise send HTTP redirect ‘</w:t>
      </w:r>
      <w:proofErr w:type="spellStart"/>
      <w:r w:rsidR="00920254" w:rsidRPr="00804B87">
        <w:rPr>
          <w:sz w:val="28"/>
          <w:szCs w:val="28"/>
          <w:lang w:eastAsia="zh-TW"/>
        </w:rPr>
        <w:t>msginsert</w:t>
      </w:r>
      <w:r w:rsidRPr="00804B87">
        <w:rPr>
          <w:sz w:val="28"/>
          <w:szCs w:val="28"/>
          <w:lang w:eastAsia="zh-TW"/>
        </w:rPr>
        <w:t>.php?</w:t>
      </w:r>
      <w:r w:rsidRPr="00804B87">
        <w:rPr>
          <w:b/>
          <w:sz w:val="28"/>
          <w:szCs w:val="28"/>
          <w:lang w:eastAsia="zh-TW"/>
        </w:rPr>
        <w:t>f</w:t>
      </w:r>
      <w:proofErr w:type="spellEnd"/>
      <w:r w:rsidRPr="00804B87">
        <w:rPr>
          <w:sz w:val="28"/>
          <w:szCs w:val="28"/>
          <w:lang w:eastAsia="zh-TW"/>
        </w:rPr>
        <w:t>=xxx’</w:t>
      </w:r>
    </w:p>
    <w:p w14:paraId="3E6992FF" w14:textId="77777777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/* 4. Check result . . . */</w:t>
      </w:r>
    </w:p>
    <w:p w14:paraId="73392902" w14:textId="77777777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if( $</w:t>
      </w:r>
      <w:proofErr w:type="spellStart"/>
      <w:proofErr w:type="gramEnd"/>
      <w:r w:rsidRPr="00B202F3">
        <w:rPr>
          <w:rFonts w:ascii="Courier New" w:hAnsi="Courier New" w:cs="Courier New"/>
          <w:szCs w:val="24"/>
        </w:rPr>
        <w:t>stmt</w:t>
      </w:r>
      <w:proofErr w:type="spellEnd"/>
      <w:r w:rsidRPr="00B202F3">
        <w:rPr>
          <w:rFonts w:ascii="Courier New" w:hAnsi="Courier New" w:cs="Courier New"/>
          <w:szCs w:val="24"/>
        </w:rPr>
        <w:t>-&gt;</w:t>
      </w:r>
      <w:proofErr w:type="spellStart"/>
      <w:r w:rsidRPr="00B202F3">
        <w:rPr>
          <w:rFonts w:ascii="Courier New" w:hAnsi="Courier New" w:cs="Courier New"/>
          <w:szCs w:val="24"/>
        </w:rPr>
        <w:t>rowCount</w:t>
      </w:r>
      <w:proofErr w:type="spellEnd"/>
      <w:r w:rsidRPr="00B202F3">
        <w:rPr>
          <w:rFonts w:ascii="Courier New" w:hAnsi="Courier New" w:cs="Courier New"/>
          <w:szCs w:val="24"/>
        </w:rPr>
        <w:t>() == 1 ) {</w:t>
      </w:r>
    </w:p>
    <w:p w14:paraId="72E732E6" w14:textId="3343A222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t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</w:t>
      </w:r>
      <w:r w:rsidR="00CE0302" w:rsidRPr="00CE0302">
        <w:rPr>
          <w:rFonts w:ascii="Courier New" w:hAnsi="Courier New" w:cs="Courier New"/>
          <w:szCs w:val="24"/>
        </w:rPr>
        <w:t>$</w:t>
      </w:r>
      <w:proofErr w:type="spellStart"/>
      <w:proofErr w:type="gramEnd"/>
      <w:r w:rsidR="00CE0302" w:rsidRPr="00CE0302">
        <w:rPr>
          <w:rFonts w:ascii="Courier New" w:hAnsi="Courier New" w:cs="Courier New"/>
          <w:szCs w:val="24"/>
        </w:rPr>
        <w:t>pdo</w:t>
      </w:r>
      <w:proofErr w:type="spellEnd"/>
      <w:r w:rsidR="00CE0302" w:rsidRPr="00CE0302">
        <w:rPr>
          <w:rFonts w:ascii="Courier New" w:hAnsi="Courier New" w:cs="Courier New"/>
          <w:szCs w:val="24"/>
        </w:rPr>
        <w:t>-&gt;</w:t>
      </w:r>
      <w:proofErr w:type="spellStart"/>
      <w:r w:rsidR="00CE0302" w:rsidRPr="00CE0302">
        <w:rPr>
          <w:rFonts w:ascii="Courier New" w:hAnsi="Courier New" w:cs="Courier New"/>
          <w:szCs w:val="24"/>
        </w:rPr>
        <w:t>lastInsertId</w:t>
      </w:r>
      <w:proofErr w:type="spellEnd"/>
      <w:r w:rsidR="00CE0302" w:rsidRPr="00CE0302">
        <w:rPr>
          <w:rFonts w:ascii="Courier New" w:hAnsi="Courier New" w:cs="Courier New"/>
          <w:szCs w:val="24"/>
        </w:rPr>
        <w:t>()</w:t>
      </w:r>
      <w:r w:rsidRPr="00B202F3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 </w:t>
      </w:r>
      <w:r w:rsidRPr="00B202F3">
        <w:rPr>
          <w:rFonts w:ascii="Courier New" w:hAnsi="Courier New" w:cs="Courier New"/>
          <w:szCs w:val="24"/>
        </w:rPr>
        <w:t>// ok</w:t>
      </w:r>
    </w:p>
    <w:p w14:paraId="2A98A774" w14:textId="77777777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3D5CD765" w14:textId="77777777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else {</w:t>
      </w:r>
    </w:p>
    <w:p w14:paraId="2DC017C2" w14:textId="5CAF1A03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f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</w:t>
      </w:r>
      <w:r w:rsidR="00CE0302" w:rsidRPr="00CE0302">
        <w:rPr>
          <w:rFonts w:ascii="Courier New" w:hAnsi="Courier New" w:cs="Courier New"/>
          <w:szCs w:val="24"/>
        </w:rPr>
        <w:t>$</w:t>
      </w:r>
      <w:proofErr w:type="gramEnd"/>
      <w:r w:rsidR="00CE0302" w:rsidRPr="00CE0302">
        <w:rPr>
          <w:rFonts w:ascii="Courier New" w:hAnsi="Courier New" w:cs="Courier New"/>
          <w:szCs w:val="24"/>
        </w:rPr>
        <w:t>name</w:t>
      </w:r>
      <w:r w:rsidRPr="00B202F3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 </w:t>
      </w:r>
      <w:r w:rsidRPr="00B202F3">
        <w:rPr>
          <w:rFonts w:ascii="Courier New" w:hAnsi="Courier New" w:cs="Courier New"/>
          <w:szCs w:val="24"/>
        </w:rPr>
        <w:t>// fail</w:t>
      </w:r>
    </w:p>
    <w:p w14:paraId="3D5C2DB1" w14:textId="77777777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1451AC54" w14:textId="187C296E" w:rsidR="003A2051" w:rsidRPr="00B202F3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header(</w:t>
      </w:r>
      <w:proofErr w:type="gramEnd"/>
      <w:r w:rsidRPr="00B202F3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B202F3">
        <w:rPr>
          <w:rFonts w:ascii="Courier New" w:hAnsi="Courier New" w:cs="Courier New"/>
          <w:szCs w:val="24"/>
        </w:rPr>
        <w:t>msg</w:t>
      </w:r>
      <w:r w:rsidR="007C0FBF">
        <w:rPr>
          <w:rFonts w:ascii="Courier New" w:hAnsi="Courier New" w:cs="Courier New"/>
          <w:szCs w:val="24"/>
        </w:rPr>
        <w:t>insert</w:t>
      </w:r>
      <w:r w:rsidRPr="00B202F3">
        <w:rPr>
          <w:rFonts w:ascii="Courier New" w:hAnsi="Courier New" w:cs="Courier New"/>
          <w:szCs w:val="24"/>
        </w:rPr>
        <w:t>.php</w:t>
      </w:r>
      <w:proofErr w:type="spellEnd"/>
      <w:r w:rsidRPr="00B202F3">
        <w:rPr>
          <w:rFonts w:ascii="Courier New" w:hAnsi="Courier New" w:cs="Courier New"/>
          <w:szCs w:val="24"/>
        </w:rPr>
        <w:t>?'.$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>);</w:t>
      </w:r>
    </w:p>
    <w:p w14:paraId="1C4CE1DE" w14:textId="77777777" w:rsidR="003A2051" w:rsidRDefault="003A2051" w:rsidP="003A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exit(</w:t>
      </w:r>
      <w:proofErr w:type="gramEnd"/>
      <w:r w:rsidRPr="00B202F3">
        <w:rPr>
          <w:rFonts w:ascii="Courier New" w:hAnsi="Courier New" w:cs="Courier New"/>
          <w:szCs w:val="24"/>
        </w:rPr>
        <w:t>);</w:t>
      </w:r>
    </w:p>
    <w:p w14:paraId="4C81C2D6" w14:textId="62122415" w:rsidR="003A2051" w:rsidRDefault="003A2051" w:rsidP="003A2051">
      <w:pPr>
        <w:ind w:right="29"/>
        <w:outlineLvl w:val="0"/>
        <w:rPr>
          <w:szCs w:val="24"/>
        </w:rPr>
      </w:pPr>
    </w:p>
    <w:p w14:paraId="291C66A2" w14:textId="6DC0D2B9" w:rsidR="003A2051" w:rsidRPr="000245B7" w:rsidRDefault="000245B7" w:rsidP="000245B7">
      <w:pPr>
        <w:rPr>
          <w:b/>
          <w:bCs/>
          <w:szCs w:val="24"/>
        </w:rPr>
      </w:pPr>
      <w:r w:rsidRPr="000245B7">
        <w:rPr>
          <w:b/>
          <w:bCs/>
          <w:sz w:val="28"/>
          <w:szCs w:val="24"/>
          <w:lang w:eastAsia="zh-TW"/>
        </w:rPr>
        <w:t xml:space="preserve">5. </w:t>
      </w:r>
      <w:r w:rsidR="003A2051" w:rsidRPr="00446449">
        <w:rPr>
          <w:bCs/>
          <w:sz w:val="28"/>
          <w:szCs w:val="28"/>
          <w:lang w:eastAsia="zh-TW"/>
        </w:rPr>
        <w:t>B</w:t>
      </w:r>
      <w:r w:rsidR="003A2051" w:rsidRPr="00446449">
        <w:rPr>
          <w:rFonts w:hint="eastAsia"/>
          <w:bCs/>
          <w:sz w:val="28"/>
          <w:szCs w:val="28"/>
          <w:lang w:eastAsia="zh-TW"/>
        </w:rPr>
        <w:t>rowse</w:t>
      </w:r>
      <w:r w:rsidR="00446449" w:rsidRPr="00446449">
        <w:rPr>
          <w:sz w:val="28"/>
          <w:szCs w:val="28"/>
        </w:rPr>
        <w:t xml:space="preserve"> </w:t>
      </w:r>
      <w:proofErr w:type="spellStart"/>
      <w:r w:rsidR="00446449" w:rsidRPr="00446449">
        <w:rPr>
          <w:sz w:val="28"/>
          <w:szCs w:val="28"/>
        </w:rPr>
        <w:t>frminsert.php</w:t>
      </w:r>
      <w:proofErr w:type="spellEnd"/>
      <w:r w:rsidR="003A2051" w:rsidRPr="00446449">
        <w:rPr>
          <w:bCs/>
          <w:sz w:val="28"/>
          <w:szCs w:val="28"/>
          <w:lang w:eastAsia="zh-TW"/>
        </w:rPr>
        <w:t xml:space="preserve">. Try to </w:t>
      </w:r>
      <w:r w:rsidR="0060340B" w:rsidRPr="00446449">
        <w:rPr>
          <w:bCs/>
          <w:sz w:val="28"/>
          <w:szCs w:val="28"/>
          <w:lang w:eastAsia="zh-TW"/>
        </w:rPr>
        <w:t>create a new student</w:t>
      </w:r>
      <w:r w:rsidR="0060340B" w:rsidRPr="000245B7">
        <w:rPr>
          <w:b/>
          <w:bCs/>
          <w:sz w:val="28"/>
          <w:szCs w:val="24"/>
          <w:lang w:eastAsia="zh-TW"/>
        </w:rPr>
        <w:t>.</w:t>
      </w:r>
    </w:p>
    <w:p w14:paraId="419A14FE" w14:textId="49BDE57F" w:rsidR="003A2051" w:rsidRDefault="00642DA2" w:rsidP="003A2051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noProof/>
          <w:szCs w:val="24"/>
          <w:lang w:val="en-GB" w:eastAsia="zh-TW"/>
        </w:rPr>
        <w:drawing>
          <wp:inline distT="0" distB="0" distL="0" distR="0" wp14:anchorId="4B4273FB" wp14:editId="7AB342F6">
            <wp:extent cx="1853826" cy="1250192"/>
            <wp:effectExtent l="19050" t="19050" r="1333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0" cy="1294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  <w:lang w:eastAsia="zh-TW"/>
        </w:rPr>
        <w:t xml:space="preserve"> </w:t>
      </w:r>
      <w:r w:rsidRPr="00642DA2">
        <w:rPr>
          <w:rFonts w:ascii="Wingdings" w:eastAsia="Wingdings" w:hAnsi="Wingdings" w:cs="Wingdings"/>
          <w:szCs w:val="24"/>
          <w:lang w:eastAsia="zh-TW"/>
        </w:rPr>
        <w:t></w:t>
      </w:r>
      <w:r>
        <w:rPr>
          <w:szCs w:val="24"/>
          <w:lang w:eastAsia="zh-TW"/>
        </w:rPr>
        <w:t xml:space="preserve"> </w:t>
      </w:r>
      <w:r w:rsidR="00BD46AD">
        <w:rPr>
          <w:noProof/>
          <w:szCs w:val="24"/>
          <w:lang w:val="en-GB" w:eastAsia="zh-TW"/>
        </w:rPr>
        <w:drawing>
          <wp:inline distT="0" distB="0" distL="0" distR="0" wp14:anchorId="217C93A7" wp14:editId="306371B6">
            <wp:extent cx="1931035" cy="716280"/>
            <wp:effectExtent l="19050" t="19050" r="12065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71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F5946F" w14:textId="02863E5B" w:rsidR="003C43ED" w:rsidRPr="00A934CB" w:rsidRDefault="003C43ED" w:rsidP="003C43ED">
      <w:pPr>
        <w:ind w:right="29"/>
        <w:rPr>
          <w:rFonts w:ascii="Courier New" w:hAnsi="Courier New" w:cs="Courier New"/>
          <w:b/>
          <w:sz w:val="44"/>
          <w:szCs w:val="24"/>
          <w:u w:val="single"/>
        </w:rPr>
      </w:pPr>
      <w:proofErr w:type="spellStart"/>
      <w:r w:rsidRPr="00A934CB">
        <w:rPr>
          <w:rFonts w:ascii="Courier New" w:hAnsi="Courier New" w:cs="Courier New" w:hint="eastAsia"/>
          <w:b/>
          <w:sz w:val="44"/>
          <w:szCs w:val="24"/>
          <w:u w:val="single"/>
        </w:rPr>
        <w:lastRenderedPageBreak/>
        <w:t>frmUpdate</w:t>
      </w:r>
      <w:r w:rsidRPr="00A934CB">
        <w:rPr>
          <w:rFonts w:ascii="Courier New" w:hAnsi="Courier New" w:cs="Courier New"/>
          <w:b/>
          <w:sz w:val="44"/>
          <w:szCs w:val="24"/>
          <w:u w:val="single"/>
        </w:rPr>
        <w:t>.php</w:t>
      </w:r>
      <w:proofErr w:type="spellEnd"/>
    </w:p>
    <w:p w14:paraId="614C5451" w14:textId="77777777" w:rsidR="003C43ED" w:rsidRDefault="003C43ED" w:rsidP="003C43ED">
      <w:pPr>
        <w:ind w:right="29"/>
        <w:outlineLvl w:val="0"/>
        <w:rPr>
          <w:szCs w:val="24"/>
        </w:rPr>
      </w:pPr>
    </w:p>
    <w:p w14:paraId="6F9FB366" w14:textId="5CA58D55" w:rsidR="0073015D" w:rsidRDefault="000245B7" w:rsidP="003C43ED">
      <w:pPr>
        <w:ind w:right="29"/>
        <w:outlineLvl w:val="0"/>
        <w:rPr>
          <w:sz w:val="28"/>
          <w:szCs w:val="24"/>
          <w:lang w:eastAsia="zh-TW"/>
        </w:rPr>
      </w:pPr>
      <w:r>
        <w:rPr>
          <w:sz w:val="28"/>
          <w:szCs w:val="24"/>
        </w:rPr>
        <w:t xml:space="preserve">1. </w:t>
      </w:r>
      <w:r w:rsidR="0073015D" w:rsidRPr="00A934CB">
        <w:rPr>
          <w:sz w:val="28"/>
          <w:szCs w:val="24"/>
        </w:rPr>
        <w:t xml:space="preserve">Open </w:t>
      </w:r>
      <w:proofErr w:type="spellStart"/>
      <w:r w:rsidR="0073015D" w:rsidRPr="000245B7">
        <w:rPr>
          <w:color w:val="0070C0"/>
          <w:sz w:val="28"/>
          <w:szCs w:val="24"/>
        </w:rPr>
        <w:t>frm</w:t>
      </w:r>
      <w:r w:rsidR="00583B90" w:rsidRPr="000245B7">
        <w:rPr>
          <w:color w:val="0070C0"/>
          <w:sz w:val="28"/>
          <w:szCs w:val="24"/>
        </w:rPr>
        <w:t>update</w:t>
      </w:r>
      <w:r w:rsidR="0073015D" w:rsidRPr="000245B7">
        <w:rPr>
          <w:color w:val="0070C0"/>
          <w:sz w:val="28"/>
          <w:szCs w:val="24"/>
          <w:lang w:eastAsia="zh-TW"/>
        </w:rPr>
        <w:t>.php</w:t>
      </w:r>
      <w:proofErr w:type="spellEnd"/>
      <w:r w:rsidR="0073015D" w:rsidRPr="00A934CB">
        <w:rPr>
          <w:rFonts w:hint="eastAsia"/>
          <w:sz w:val="28"/>
          <w:szCs w:val="24"/>
          <w:lang w:eastAsia="zh-TW"/>
        </w:rPr>
        <w:t xml:space="preserve">. The program should search </w:t>
      </w:r>
      <w:r w:rsidR="006A7CB8" w:rsidRPr="00A934CB">
        <w:rPr>
          <w:rFonts w:hint="eastAsia"/>
          <w:sz w:val="28"/>
          <w:szCs w:val="24"/>
          <w:lang w:eastAsia="zh-TW"/>
        </w:rPr>
        <w:t>the student record before showing the form.</w:t>
      </w:r>
    </w:p>
    <w:p w14:paraId="17653471" w14:textId="08E924C1" w:rsidR="003C43ED" w:rsidRPr="00D26029" w:rsidRDefault="003C43ED" w:rsidP="003C43ED">
      <w:pPr>
        <w:ind w:right="29"/>
        <w:outlineLvl w:val="0"/>
        <w:rPr>
          <w:szCs w:val="24"/>
          <w:lang w:eastAsia="zh-TW"/>
        </w:rPr>
      </w:pPr>
      <w:r w:rsidRPr="00D26029">
        <w:rPr>
          <w:rFonts w:hint="eastAsia"/>
          <w:szCs w:val="24"/>
          <w:lang w:eastAsia="zh-TW"/>
        </w:rPr>
        <w:t>Re</w:t>
      </w:r>
      <w:r w:rsidRPr="00D26029">
        <w:rPr>
          <w:szCs w:val="24"/>
          <w:lang w:eastAsia="zh-TW"/>
        </w:rPr>
        <w:t xml:space="preserve">fer to </w:t>
      </w:r>
      <w:r w:rsidRPr="000245B7">
        <w:rPr>
          <w:b/>
          <w:bCs/>
          <w:szCs w:val="24"/>
          <w:lang w:eastAsia="zh-TW"/>
        </w:rPr>
        <w:t>Lec</w:t>
      </w:r>
      <w:r w:rsidR="008501C3" w:rsidRPr="000245B7">
        <w:rPr>
          <w:b/>
          <w:bCs/>
          <w:szCs w:val="24"/>
          <w:lang w:eastAsia="zh-TW"/>
        </w:rPr>
        <w:t xml:space="preserve">ture </w:t>
      </w:r>
      <w:r w:rsidR="00541D3B" w:rsidRPr="000245B7">
        <w:rPr>
          <w:b/>
          <w:bCs/>
          <w:szCs w:val="24"/>
          <w:lang w:eastAsia="zh-TW"/>
        </w:rPr>
        <w:t>5</w:t>
      </w:r>
      <w:r w:rsidRPr="000245B7">
        <w:rPr>
          <w:b/>
          <w:bCs/>
          <w:szCs w:val="24"/>
          <w:lang w:eastAsia="zh-TW"/>
        </w:rPr>
        <w:t xml:space="preserve"> P.</w:t>
      </w:r>
      <w:r w:rsidR="006A7CB8" w:rsidRPr="000245B7">
        <w:rPr>
          <w:rFonts w:hint="eastAsia"/>
          <w:b/>
          <w:bCs/>
          <w:szCs w:val="24"/>
          <w:lang w:eastAsia="zh-TW"/>
        </w:rPr>
        <w:t>7</w:t>
      </w:r>
      <w:r w:rsidRPr="00D26029">
        <w:rPr>
          <w:szCs w:val="24"/>
          <w:lang w:eastAsia="zh-TW"/>
        </w:rPr>
        <w:t xml:space="preserve">. Copy and paste the template </w:t>
      </w:r>
      <w:r w:rsidR="002818B2" w:rsidRPr="00D26029">
        <w:rPr>
          <w:rFonts w:hint="eastAsia"/>
          <w:szCs w:val="24"/>
          <w:lang w:eastAsia="zh-TW"/>
        </w:rPr>
        <w:t xml:space="preserve">at the start of </w:t>
      </w:r>
      <w:proofErr w:type="spellStart"/>
      <w:r w:rsidR="008E6DF5" w:rsidRPr="00D26029">
        <w:rPr>
          <w:szCs w:val="24"/>
        </w:rPr>
        <w:t>frm</w:t>
      </w:r>
      <w:r w:rsidR="008425D3" w:rsidRPr="00D26029">
        <w:rPr>
          <w:szCs w:val="24"/>
        </w:rPr>
        <w:t>update</w:t>
      </w:r>
      <w:r w:rsidRPr="00D26029">
        <w:rPr>
          <w:szCs w:val="24"/>
          <w:lang w:eastAsia="zh-TW"/>
        </w:rPr>
        <w:t>.php</w:t>
      </w:r>
      <w:proofErr w:type="spellEnd"/>
      <w:r w:rsidRPr="00D26029">
        <w:rPr>
          <w:szCs w:val="24"/>
          <w:lang w:eastAsia="zh-TW"/>
        </w:rPr>
        <w:t>.</w:t>
      </w:r>
    </w:p>
    <w:p w14:paraId="3C317A9B" w14:textId="77777777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/>
          <w:color w:val="FF0000"/>
          <w:szCs w:val="24"/>
        </w:rPr>
        <w:t>&lt;?</w:t>
      </w:r>
      <w:proofErr w:type="spellStart"/>
      <w:r w:rsidRPr="001E6849">
        <w:rPr>
          <w:rFonts w:ascii="Courier New" w:hAnsi="Courier New" w:cs="Courier New"/>
          <w:color w:val="FF0000"/>
          <w:szCs w:val="24"/>
        </w:rPr>
        <w:t>php</w:t>
      </w:r>
      <w:proofErr w:type="spellEnd"/>
    </w:p>
    <w:p w14:paraId="51395A29" w14:textId="77777777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/>
          <w:color w:val="FF0000"/>
          <w:szCs w:val="24"/>
        </w:rPr>
        <w:t>/* 1. Connect to the database */</w:t>
      </w:r>
    </w:p>
    <w:p w14:paraId="2D161AAB" w14:textId="4409E105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 w:hint="eastAsia"/>
          <w:color w:val="FF0000"/>
          <w:szCs w:val="24"/>
        </w:rPr>
        <w:t>. . .</w:t>
      </w:r>
    </w:p>
    <w:p w14:paraId="1F7B98CF" w14:textId="77777777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/>
          <w:color w:val="FF0000"/>
          <w:szCs w:val="24"/>
        </w:rPr>
        <w:t xml:space="preserve">  die($e-&gt;</w:t>
      </w:r>
      <w:proofErr w:type="spellStart"/>
      <w:proofErr w:type="gramStart"/>
      <w:r w:rsidRPr="001E6849">
        <w:rPr>
          <w:rFonts w:ascii="Courier New" w:hAnsi="Courier New" w:cs="Courier New"/>
          <w:color w:val="FF0000"/>
          <w:szCs w:val="24"/>
        </w:rPr>
        <w:t>getMessage</w:t>
      </w:r>
      <w:proofErr w:type="spellEnd"/>
      <w:r w:rsidRPr="001E6849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1E6849">
        <w:rPr>
          <w:rFonts w:ascii="Courier New" w:hAnsi="Courier New" w:cs="Courier New"/>
          <w:color w:val="FF0000"/>
          <w:szCs w:val="24"/>
        </w:rPr>
        <w:t>));</w:t>
      </w:r>
    </w:p>
    <w:p w14:paraId="63A2050E" w14:textId="77777777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/>
          <w:color w:val="FF0000"/>
          <w:szCs w:val="24"/>
        </w:rPr>
        <w:t>}</w:t>
      </w:r>
    </w:p>
    <w:p w14:paraId="59A8CB57" w14:textId="77777777" w:rsidR="008E6DF5" w:rsidRPr="001E6849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1E6849">
        <w:rPr>
          <w:rFonts w:ascii="Courier New" w:hAnsi="Courier New" w:cs="Courier New"/>
          <w:color w:val="FF0000"/>
          <w:szCs w:val="24"/>
        </w:rPr>
        <w:t>?&gt;</w:t>
      </w:r>
    </w:p>
    <w:p w14:paraId="3B8DBFF8" w14:textId="77777777" w:rsidR="008E6DF5" w:rsidRPr="008E6DF5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trike/>
          <w:szCs w:val="24"/>
        </w:rPr>
      </w:pPr>
      <w:r w:rsidRPr="008E6DF5">
        <w:rPr>
          <w:rFonts w:ascii="Courier New" w:hAnsi="Courier New" w:cs="Courier New"/>
          <w:strike/>
          <w:szCs w:val="24"/>
          <w:highlight w:val="yellow"/>
        </w:rPr>
        <w:t>&lt;html&gt;&lt;head&gt;...</w:t>
      </w:r>
    </w:p>
    <w:p w14:paraId="480A4E22" w14:textId="77777777" w:rsidR="008E6DF5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proofErr w:type="gramStart"/>
      <w:r w:rsidRPr="008E6DF5">
        <w:rPr>
          <w:rFonts w:ascii="Courier New" w:hAnsi="Courier New" w:cs="Courier New"/>
          <w:szCs w:val="24"/>
        </w:rPr>
        <w:t>&lt;!--</w:t>
      </w:r>
      <w:proofErr w:type="gramEnd"/>
      <w:r w:rsidRPr="008E6DF5">
        <w:rPr>
          <w:rFonts w:ascii="Courier New" w:hAnsi="Courier New" w:cs="Courier New"/>
          <w:szCs w:val="24"/>
        </w:rPr>
        <w:t xml:space="preserve"> 5. Show result . . . --&gt;</w:t>
      </w:r>
    </w:p>
    <w:p w14:paraId="4A0A60EC" w14:textId="0B350AFD" w:rsidR="008E6DF5" w:rsidRDefault="008E6DF5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>&lt;html&gt;</w:t>
      </w:r>
    </w:p>
    <w:p w14:paraId="2CAA8FD4" w14:textId="265C7D7A" w:rsidR="002818B2" w:rsidRPr="008E6DF5" w:rsidRDefault="002818B2" w:rsidP="001E6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>&lt;head&gt;</w:t>
      </w:r>
    </w:p>
    <w:p w14:paraId="209992F8" w14:textId="77777777" w:rsidR="003C43ED" w:rsidRDefault="003C43ED" w:rsidP="003C43ED">
      <w:pPr>
        <w:ind w:right="29"/>
        <w:outlineLvl w:val="0"/>
        <w:rPr>
          <w:b/>
          <w:szCs w:val="24"/>
        </w:rPr>
      </w:pPr>
    </w:p>
    <w:p w14:paraId="3EA7E53F" w14:textId="178003D0" w:rsidR="003C43ED" w:rsidRPr="00A520DD" w:rsidRDefault="003C43ED" w:rsidP="003C43ED">
      <w:pPr>
        <w:ind w:right="29"/>
        <w:outlineLvl w:val="0"/>
        <w:rPr>
          <w:b/>
          <w:szCs w:val="24"/>
        </w:rPr>
      </w:pPr>
      <w:r w:rsidRPr="00A520DD">
        <w:rPr>
          <w:b/>
          <w:szCs w:val="24"/>
        </w:rPr>
        <w:t>2. Validate and get data</w:t>
      </w:r>
    </w:p>
    <w:p w14:paraId="2344382A" w14:textId="251EFC56" w:rsidR="00006B5E" w:rsidRPr="00D1076C" w:rsidRDefault="00006B5E" w:rsidP="00006B5E">
      <w:pPr>
        <w:ind w:right="29"/>
        <w:outlineLvl w:val="0"/>
        <w:rPr>
          <w:szCs w:val="24"/>
        </w:rPr>
      </w:pPr>
      <w:r>
        <w:rPr>
          <w:noProof/>
          <w:szCs w:val="24"/>
          <w:lang w:val="en-GB" w:eastAsia="zh-TW"/>
        </w:rPr>
        <w:drawing>
          <wp:anchor distT="0" distB="0" distL="114300" distR="114300" simplePos="0" relativeHeight="251658251" behindDoc="0" locked="0" layoutInCell="1" allowOverlap="1" wp14:anchorId="0B2B6A12" wp14:editId="500A6B02">
            <wp:simplePos x="0" y="0"/>
            <wp:positionH relativeFrom="margin">
              <wp:posOffset>2865443</wp:posOffset>
            </wp:positionH>
            <wp:positionV relativeFrom="paragraph">
              <wp:posOffset>26310</wp:posOffset>
            </wp:positionV>
            <wp:extent cx="3098800" cy="204717"/>
            <wp:effectExtent l="19050" t="19050" r="6350" b="2413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" t="71170" b="12438"/>
                    <a:stretch/>
                  </pic:blipFill>
                  <pic:spPr bwMode="auto">
                    <a:xfrm>
                      <a:off x="0" y="0"/>
                      <a:ext cx="3098800" cy="2047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76C">
        <w:rPr>
          <w:rFonts w:hint="eastAsia"/>
          <w:szCs w:val="24"/>
        </w:rPr>
        <w:t>G</w:t>
      </w:r>
      <w:r w:rsidRPr="00D1076C">
        <w:rPr>
          <w:szCs w:val="24"/>
        </w:rPr>
        <w:t>et student id from the URL:</w:t>
      </w:r>
    </w:p>
    <w:p w14:paraId="430755E5" w14:textId="77777777" w:rsidR="003C43ED" w:rsidRPr="00255929" w:rsidRDefault="003C43ED" w:rsidP="003C43ED">
      <w:pPr>
        <w:ind w:right="29"/>
        <w:outlineLvl w:val="0"/>
        <w:rPr>
          <w:rFonts w:ascii="Courier New" w:hAnsi="Courier New" w:cs="Courier New"/>
          <w:szCs w:val="24"/>
        </w:rPr>
      </w:pPr>
      <w:r w:rsidRPr="00255929">
        <w:rPr>
          <w:rFonts w:ascii="Courier New" w:hAnsi="Courier New" w:cs="Courier New"/>
          <w:szCs w:val="24"/>
        </w:rPr>
        <w:t xml:space="preserve">/* </w:t>
      </w:r>
      <w:r>
        <w:rPr>
          <w:rFonts w:ascii="Courier New" w:hAnsi="Courier New" w:cs="Courier New"/>
          <w:szCs w:val="24"/>
        </w:rPr>
        <w:t xml:space="preserve">2. </w:t>
      </w:r>
      <w:r w:rsidRPr="00255929">
        <w:rPr>
          <w:rFonts w:ascii="Courier New" w:hAnsi="Courier New" w:cs="Courier New"/>
          <w:szCs w:val="24"/>
        </w:rPr>
        <w:t>Validate and get data */</w:t>
      </w:r>
    </w:p>
    <w:p w14:paraId="735A0674" w14:textId="54069BA4" w:rsidR="003C43ED" w:rsidRPr="00014686" w:rsidRDefault="003C43ED" w:rsidP="0029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proofErr w:type="gramStart"/>
      <w:r w:rsidRPr="00014686">
        <w:rPr>
          <w:rFonts w:ascii="Courier New" w:hAnsi="Courier New" w:cs="Courier New"/>
          <w:szCs w:val="24"/>
        </w:rPr>
        <w:t>if( !</w:t>
      </w:r>
      <w:proofErr w:type="spellStart"/>
      <w:proofErr w:type="gramEnd"/>
      <w:r w:rsidRPr="00014686">
        <w:rPr>
          <w:rFonts w:ascii="Courier New" w:hAnsi="Courier New" w:cs="Courier New"/>
          <w:szCs w:val="24"/>
        </w:rPr>
        <w:t>array_key_exists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="00295079">
        <w:rPr>
          <w:rFonts w:ascii="Courier New" w:hAnsi="Courier New" w:cs="Courier New"/>
          <w:szCs w:val="24"/>
        </w:rPr>
        <w:t>)</w:t>
      </w:r>
      <w:r w:rsidRPr="00014686">
        <w:rPr>
          <w:rFonts w:ascii="Courier New" w:hAnsi="Courier New" w:cs="Courier New"/>
          <w:szCs w:val="24"/>
        </w:rPr>
        <w:t xml:space="preserve"> ) {</w:t>
      </w:r>
    </w:p>
    <w:p w14:paraId="5FB67511" w14:textId="77777777" w:rsidR="003C43ED" w:rsidRPr="00014686" w:rsidRDefault="003C43ED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Pr="00014686">
        <w:rPr>
          <w:rFonts w:ascii="Courier New" w:hAnsi="Courier New" w:cs="Courier New"/>
          <w:szCs w:val="24"/>
        </w:rPr>
        <w:t>header(</w:t>
      </w:r>
      <w:proofErr w:type="gramEnd"/>
      <w:r w:rsidRPr="00014686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014686">
        <w:rPr>
          <w:rFonts w:ascii="Courier New" w:hAnsi="Courier New" w:cs="Courier New"/>
          <w:szCs w:val="24"/>
        </w:rPr>
        <w:t>dbstu.php</w:t>
      </w:r>
      <w:proofErr w:type="spellEnd"/>
      <w:r w:rsidRPr="00014686">
        <w:rPr>
          <w:rFonts w:ascii="Courier New" w:hAnsi="Courier New" w:cs="Courier New"/>
          <w:szCs w:val="24"/>
        </w:rPr>
        <w:t>');</w:t>
      </w:r>
    </w:p>
    <w:p w14:paraId="75B600CA" w14:textId="77777777" w:rsidR="003C43ED" w:rsidRPr="00014686" w:rsidRDefault="003C43ED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Pr="00014686">
        <w:rPr>
          <w:rFonts w:ascii="Courier New" w:hAnsi="Courier New" w:cs="Courier New"/>
          <w:szCs w:val="24"/>
        </w:rPr>
        <w:t>exit(</w:t>
      </w:r>
      <w:proofErr w:type="gramEnd"/>
      <w:r w:rsidRPr="00014686">
        <w:rPr>
          <w:rFonts w:ascii="Courier New" w:hAnsi="Courier New" w:cs="Courier New"/>
          <w:szCs w:val="24"/>
        </w:rPr>
        <w:t>);</w:t>
      </w:r>
    </w:p>
    <w:p w14:paraId="624929A3" w14:textId="77777777" w:rsidR="003C43ED" w:rsidRPr="00014686" w:rsidRDefault="003C43ED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>}</w:t>
      </w:r>
    </w:p>
    <w:p w14:paraId="2BCF2D8E" w14:textId="41C16BE7" w:rsidR="003C43ED" w:rsidRPr="00014686" w:rsidRDefault="003C43ED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E4C8A">
        <w:rPr>
          <w:rFonts w:ascii="Courier New" w:hAnsi="Courier New" w:cs="Courier New"/>
          <w:b/>
          <w:color w:val="FF0000"/>
          <w:szCs w:val="24"/>
        </w:rPr>
        <w:t>$</w:t>
      </w:r>
      <w:r w:rsidR="0072669A">
        <w:rPr>
          <w:rFonts w:ascii="Courier New" w:hAnsi="Courier New" w:cs="Courier New" w:hint="eastAsia"/>
          <w:b/>
          <w:color w:val="FF0000"/>
          <w:szCs w:val="24"/>
        </w:rPr>
        <w:t>id</w:t>
      </w:r>
      <w:r w:rsidRPr="0001468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__??_</w:t>
      </w:r>
      <w:proofErr w:type="gramStart"/>
      <w:r>
        <w:rPr>
          <w:rFonts w:ascii="Courier New" w:hAnsi="Courier New" w:cs="Courier New"/>
          <w:szCs w:val="24"/>
        </w:rPr>
        <w:t>_</w:t>
      </w:r>
      <w:r w:rsidRPr="00014686">
        <w:rPr>
          <w:rFonts w:ascii="Courier New" w:hAnsi="Courier New" w:cs="Courier New"/>
          <w:szCs w:val="24"/>
        </w:rPr>
        <w:t>;</w:t>
      </w:r>
      <w:proofErr w:type="gramEnd"/>
    </w:p>
    <w:p w14:paraId="70F6BFAD" w14:textId="77777777" w:rsidR="003C43ED" w:rsidRDefault="003C43ED" w:rsidP="003C43ED">
      <w:pPr>
        <w:ind w:right="29"/>
        <w:outlineLvl w:val="0"/>
        <w:rPr>
          <w:b/>
          <w:szCs w:val="24"/>
        </w:rPr>
      </w:pPr>
    </w:p>
    <w:p w14:paraId="45244BEE" w14:textId="77777777" w:rsidR="003C43ED" w:rsidRPr="00564258" w:rsidRDefault="003C43ED" w:rsidP="003C43ED">
      <w:pPr>
        <w:ind w:right="29"/>
        <w:outlineLvl w:val="0"/>
        <w:rPr>
          <w:b/>
          <w:szCs w:val="24"/>
        </w:rPr>
      </w:pPr>
      <w:r>
        <w:rPr>
          <w:b/>
          <w:szCs w:val="24"/>
        </w:rPr>
        <w:t xml:space="preserve">3. </w:t>
      </w:r>
      <w:r w:rsidRPr="00564258">
        <w:rPr>
          <w:rFonts w:hint="eastAsia"/>
          <w:b/>
          <w:szCs w:val="24"/>
        </w:rPr>
        <w:t xml:space="preserve">Prepare </w:t>
      </w:r>
      <w:r>
        <w:rPr>
          <w:b/>
          <w:szCs w:val="24"/>
        </w:rPr>
        <w:t xml:space="preserve">and execute </w:t>
      </w:r>
      <w:r w:rsidRPr="00564258">
        <w:rPr>
          <w:rFonts w:hint="eastAsia"/>
          <w:b/>
          <w:szCs w:val="24"/>
        </w:rPr>
        <w:t>SQL</w:t>
      </w:r>
      <w:r>
        <w:rPr>
          <w:b/>
          <w:szCs w:val="24"/>
        </w:rPr>
        <w:t>:</w:t>
      </w:r>
    </w:p>
    <w:p w14:paraId="1C81BB83" w14:textId="5B9E3FA5" w:rsidR="003C43ED" w:rsidRPr="006A34E2" w:rsidRDefault="003C43ED" w:rsidP="003C43ED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Re</w:t>
      </w:r>
      <w:r>
        <w:rPr>
          <w:szCs w:val="24"/>
          <w:lang w:eastAsia="zh-TW"/>
        </w:rPr>
        <w:t>fer to Lec</w:t>
      </w:r>
      <w:r w:rsidR="00CB5FE5">
        <w:rPr>
          <w:szCs w:val="24"/>
          <w:lang w:eastAsia="zh-TW"/>
        </w:rPr>
        <w:t xml:space="preserve">ture </w:t>
      </w:r>
      <w:r w:rsidR="00DF7391">
        <w:rPr>
          <w:szCs w:val="24"/>
          <w:lang w:eastAsia="zh-TW"/>
        </w:rPr>
        <w:t>5</w:t>
      </w:r>
      <w:r>
        <w:rPr>
          <w:szCs w:val="24"/>
          <w:lang w:eastAsia="zh-TW"/>
        </w:rPr>
        <w:t xml:space="preserve"> P.17. Copy and paste the source codes under the comment:</w:t>
      </w:r>
    </w:p>
    <w:p w14:paraId="38034018" w14:textId="77777777" w:rsidR="003C43ED" w:rsidRPr="006A34E2" w:rsidRDefault="003C43ED" w:rsidP="003C43ED">
      <w:pPr>
        <w:ind w:right="29"/>
        <w:outlineLvl w:val="0"/>
        <w:rPr>
          <w:rFonts w:ascii="Courier New" w:hAnsi="Courier New" w:cs="Courier New"/>
          <w:szCs w:val="24"/>
        </w:rPr>
      </w:pPr>
      <w:r w:rsidRPr="006A34E2">
        <w:rPr>
          <w:rFonts w:ascii="Courier New" w:hAnsi="Courier New" w:cs="Courier New"/>
          <w:szCs w:val="24"/>
        </w:rPr>
        <w:t>/* 3. Prepare and execute SQL . . . */</w:t>
      </w:r>
    </w:p>
    <w:p w14:paraId="25F60A71" w14:textId="6AB7B598" w:rsidR="00767294" w:rsidRPr="00767294" w:rsidRDefault="00767294" w:rsidP="0076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76729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767294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 xml:space="preserve"> = "SELECT * FROM user</w:t>
      </w:r>
      <w:proofErr w:type="gramStart"/>
      <w:r w:rsidRPr="00767294">
        <w:rPr>
          <w:rFonts w:ascii="Courier New" w:hAnsi="Courier New" w:cs="Courier New"/>
          <w:strike/>
          <w:szCs w:val="24"/>
          <w:highlight w:val="yellow"/>
        </w:rPr>
        <w:t>";</w:t>
      </w:r>
      <w:proofErr w:type="gramEnd"/>
    </w:p>
    <w:p w14:paraId="6FBEB8B3" w14:textId="4E5DBAA1" w:rsidR="003C43ED" w:rsidRPr="00E13E58" w:rsidRDefault="00767294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E13E58">
        <w:rPr>
          <w:rFonts w:ascii="Courier New" w:hAnsi="Courier New" w:cs="Courier New"/>
          <w:szCs w:val="24"/>
        </w:rPr>
        <w:t>$</w:t>
      </w:r>
      <w:proofErr w:type="spellStart"/>
      <w:r w:rsidRPr="00E13E58">
        <w:rPr>
          <w:rFonts w:ascii="Courier New" w:hAnsi="Courier New" w:cs="Courier New"/>
          <w:szCs w:val="24"/>
        </w:rPr>
        <w:t>sql</w:t>
      </w:r>
      <w:proofErr w:type="spellEnd"/>
      <w:r w:rsidRPr="00E13E58">
        <w:rPr>
          <w:rFonts w:ascii="Courier New" w:hAnsi="Courier New" w:cs="Courier New"/>
          <w:szCs w:val="24"/>
        </w:rPr>
        <w:t xml:space="preserve"> </w:t>
      </w:r>
      <w:proofErr w:type="gramStart"/>
      <w:r w:rsidRPr="00E13E58">
        <w:rPr>
          <w:rFonts w:ascii="Courier New" w:hAnsi="Courier New" w:cs="Courier New"/>
          <w:szCs w:val="24"/>
        </w:rPr>
        <w:t>=  "</w:t>
      </w:r>
      <w:proofErr w:type="gramEnd"/>
      <w:r w:rsidRPr="00E13E58">
        <w:rPr>
          <w:rFonts w:ascii="Courier New" w:hAnsi="Courier New" w:cs="Courier New"/>
          <w:szCs w:val="24"/>
        </w:rPr>
        <w:t xml:space="preserve">SELECT </w:t>
      </w:r>
      <w:r w:rsidRPr="0060062F">
        <w:rPr>
          <w:rFonts w:ascii="Courier New" w:hAnsi="Courier New" w:cs="Courier New"/>
          <w:color w:val="FF0000"/>
          <w:szCs w:val="24"/>
        </w:rPr>
        <w:t>id, name, class</w:t>
      </w:r>
      <w:r w:rsidRPr="0060062F">
        <w:rPr>
          <w:rFonts w:ascii="Courier New" w:hAnsi="Courier New" w:cs="Courier New" w:hint="eastAsia"/>
          <w:color w:val="FF0000"/>
          <w:szCs w:val="24"/>
        </w:rPr>
        <w:t xml:space="preserve"> </w:t>
      </w:r>
      <w:r w:rsidRPr="00E13E58">
        <w:rPr>
          <w:rFonts w:ascii="Courier New" w:hAnsi="Courier New" w:cs="Courier New"/>
          <w:szCs w:val="24"/>
        </w:rPr>
        <w:t>FROM student</w:t>
      </w:r>
    </w:p>
    <w:p w14:paraId="7EED2265" w14:textId="77777777" w:rsidR="00767294" w:rsidRPr="00767294" w:rsidRDefault="00767294" w:rsidP="0076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76729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767294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767294">
        <w:rPr>
          <w:rFonts w:ascii="Courier New" w:hAnsi="Courier New" w:cs="Courier New"/>
          <w:strike/>
          <w:szCs w:val="24"/>
          <w:highlight w:val="yellow"/>
        </w:rPr>
        <w:t>= " WHERE email = :email";</w:t>
      </w:r>
    </w:p>
    <w:p w14:paraId="6A4D844F" w14:textId="77777777" w:rsidR="00767294" w:rsidRPr="00767294" w:rsidRDefault="00767294" w:rsidP="0076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76729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767294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767294">
        <w:rPr>
          <w:rFonts w:ascii="Courier New" w:hAnsi="Courier New" w:cs="Courier New"/>
          <w:strike/>
          <w:szCs w:val="24"/>
          <w:highlight w:val="yellow"/>
        </w:rPr>
        <w:t>= " AND password = :password";</w:t>
      </w:r>
    </w:p>
    <w:p w14:paraId="205CD460" w14:textId="77777777" w:rsidR="00E13E58" w:rsidRPr="0060062F" w:rsidRDefault="00E13E58" w:rsidP="00E13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60062F">
        <w:rPr>
          <w:rFonts w:ascii="Courier New" w:hAnsi="Courier New" w:cs="Courier New"/>
          <w:color w:val="FF0000"/>
          <w:szCs w:val="24"/>
        </w:rPr>
        <w:t>$</w:t>
      </w:r>
      <w:proofErr w:type="spellStart"/>
      <w:proofErr w:type="gramStart"/>
      <w:r w:rsidRPr="0060062F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60062F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60062F">
        <w:rPr>
          <w:rFonts w:ascii="Courier New" w:hAnsi="Courier New" w:cs="Courier New"/>
          <w:color w:val="FF0000"/>
          <w:szCs w:val="24"/>
        </w:rPr>
        <w:t xml:space="preserve">= " WHERE </w:t>
      </w:r>
      <w:r w:rsidRPr="0060062F">
        <w:rPr>
          <w:rFonts w:ascii="Courier New" w:hAnsi="Courier New" w:cs="Courier New" w:hint="eastAsia"/>
          <w:color w:val="FF0000"/>
          <w:szCs w:val="24"/>
          <w:lang w:eastAsia="zh-TW"/>
        </w:rPr>
        <w:t>i</w:t>
      </w:r>
      <w:r w:rsidRPr="0060062F">
        <w:rPr>
          <w:rFonts w:ascii="Courier New" w:hAnsi="Courier New" w:cs="Courier New"/>
          <w:color w:val="FF0000"/>
          <w:szCs w:val="24"/>
          <w:lang w:eastAsia="zh-TW"/>
        </w:rPr>
        <w:t>d</w:t>
      </w:r>
      <w:r w:rsidRPr="0060062F">
        <w:rPr>
          <w:rFonts w:ascii="Courier New" w:hAnsi="Courier New" w:cs="Courier New"/>
          <w:color w:val="FF0000"/>
          <w:szCs w:val="24"/>
        </w:rPr>
        <w:t xml:space="preserve"> = :id ";</w:t>
      </w:r>
    </w:p>
    <w:p w14:paraId="00DC1BCC" w14:textId="30D2564D" w:rsidR="00767294" w:rsidRPr="00767294" w:rsidRDefault="003C43ED" w:rsidP="003C4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 xml:space="preserve"> = $</w:t>
      </w:r>
      <w:proofErr w:type="spellStart"/>
      <w:r w:rsidRPr="00751F7C">
        <w:rPr>
          <w:rFonts w:ascii="Courier New" w:hAnsi="Courier New" w:cs="Courier New"/>
          <w:szCs w:val="24"/>
        </w:rPr>
        <w:t>pdo</w:t>
      </w:r>
      <w:proofErr w:type="spellEnd"/>
      <w:r w:rsidRPr="00751F7C">
        <w:rPr>
          <w:rFonts w:ascii="Courier New" w:hAnsi="Courier New" w:cs="Courier New"/>
          <w:szCs w:val="24"/>
        </w:rPr>
        <w:t>-&gt;prepare($</w:t>
      </w:r>
      <w:proofErr w:type="spellStart"/>
      <w:r w:rsidRPr="00751F7C">
        <w:rPr>
          <w:rFonts w:ascii="Courier New" w:hAnsi="Courier New" w:cs="Courier New"/>
          <w:szCs w:val="24"/>
        </w:rPr>
        <w:t>sql</w:t>
      </w:r>
      <w:proofErr w:type="spellEnd"/>
      <w:proofErr w:type="gramStart"/>
      <w:r w:rsidRPr="00751F7C">
        <w:rPr>
          <w:rFonts w:ascii="Courier New" w:hAnsi="Courier New" w:cs="Courier New"/>
          <w:szCs w:val="24"/>
        </w:rPr>
        <w:t>);</w:t>
      </w:r>
      <w:proofErr w:type="gramEnd"/>
    </w:p>
    <w:p w14:paraId="65B9A9CB" w14:textId="77777777" w:rsidR="00767294" w:rsidRPr="00767294" w:rsidRDefault="00767294" w:rsidP="0076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76729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767294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767294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767294">
        <w:rPr>
          <w:rFonts w:ascii="Courier New" w:hAnsi="Courier New" w:cs="Courier New"/>
          <w:strike/>
          <w:szCs w:val="24"/>
          <w:highlight w:val="yellow"/>
        </w:rPr>
        <w:t>":email", $_POST['email']);</w:t>
      </w:r>
    </w:p>
    <w:p w14:paraId="1EB3BD3F" w14:textId="77777777" w:rsidR="00767294" w:rsidRPr="00767294" w:rsidRDefault="00767294" w:rsidP="0076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  <w:lang w:val="en-HK"/>
        </w:rPr>
      </w:pPr>
      <w:r w:rsidRPr="00767294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767294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767294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767294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767294">
        <w:rPr>
          <w:rFonts w:ascii="Courier New" w:hAnsi="Courier New" w:cs="Courier New"/>
          <w:strike/>
          <w:szCs w:val="24"/>
          <w:highlight w:val="yellow"/>
        </w:rPr>
        <w:t>":password", $_POST['password']);</w:t>
      </w:r>
    </w:p>
    <w:p w14:paraId="3EBA3305" w14:textId="77777777" w:rsidR="0060062F" w:rsidRPr="00761F38" w:rsidRDefault="0060062F" w:rsidP="0060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":id", $id);</w:t>
      </w:r>
    </w:p>
    <w:p w14:paraId="40FC9A10" w14:textId="77777777" w:rsidR="003C43ED" w:rsidRPr="00751F7C" w:rsidRDefault="003C43ED" w:rsidP="00936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35AF27C3" w14:textId="77777777" w:rsidR="003C43ED" w:rsidRDefault="003C43ED" w:rsidP="003C43ED">
      <w:pPr>
        <w:ind w:right="29"/>
        <w:outlineLvl w:val="0"/>
        <w:rPr>
          <w:szCs w:val="24"/>
        </w:rPr>
      </w:pPr>
    </w:p>
    <w:p w14:paraId="1B95366A" w14:textId="77777777" w:rsidR="003C43ED" w:rsidRDefault="003C43ED" w:rsidP="003C43ED">
      <w:pPr>
        <w:ind w:right="29"/>
        <w:outlineLvl w:val="0"/>
        <w:rPr>
          <w:b/>
          <w:szCs w:val="24"/>
        </w:rPr>
      </w:pPr>
      <w:r w:rsidRPr="00F674DC">
        <w:rPr>
          <w:b/>
          <w:szCs w:val="24"/>
        </w:rPr>
        <w:t>4. Check result</w:t>
      </w:r>
    </w:p>
    <w:p w14:paraId="46553A6D" w14:textId="1F75E5DC" w:rsidR="003C43ED" w:rsidRDefault="003C43ED" w:rsidP="003C43ED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I</w:t>
      </w:r>
      <w:r>
        <w:rPr>
          <w:szCs w:val="24"/>
          <w:lang w:eastAsia="zh-TW"/>
        </w:rPr>
        <w:t xml:space="preserve">f record </w:t>
      </w:r>
      <w:r w:rsidR="00A1764E">
        <w:rPr>
          <w:rFonts w:hint="eastAsia"/>
          <w:szCs w:val="24"/>
          <w:lang w:eastAsia="zh-TW"/>
        </w:rPr>
        <w:t xml:space="preserve">cannot be found, back </w:t>
      </w:r>
      <w:proofErr w:type="spellStart"/>
      <w:r w:rsidR="00A1764E">
        <w:rPr>
          <w:rFonts w:hint="eastAsia"/>
          <w:szCs w:val="24"/>
          <w:lang w:eastAsia="zh-TW"/>
        </w:rPr>
        <w:t>dbstu.php</w:t>
      </w:r>
      <w:proofErr w:type="spellEnd"/>
    </w:p>
    <w:p w14:paraId="4EAF5119" w14:textId="38E11D28" w:rsidR="003C43ED" w:rsidRDefault="003C43ED" w:rsidP="003C43ED">
      <w:pPr>
        <w:ind w:right="29"/>
        <w:outlineLvl w:val="0"/>
        <w:rPr>
          <w:szCs w:val="24"/>
          <w:lang w:eastAsia="zh-TW"/>
        </w:rPr>
      </w:pPr>
      <w:r>
        <w:rPr>
          <w:szCs w:val="24"/>
          <w:lang w:eastAsia="zh-TW"/>
        </w:rPr>
        <w:t>Otherwise</w:t>
      </w:r>
      <w:r w:rsidR="00DA1233">
        <w:rPr>
          <w:rFonts w:hint="eastAsia"/>
          <w:szCs w:val="24"/>
          <w:lang w:eastAsia="zh-TW"/>
        </w:rPr>
        <w:t>, prepare record data into variables</w:t>
      </w:r>
    </w:p>
    <w:p w14:paraId="39FC28D3" w14:textId="77777777" w:rsidR="00C01502" w:rsidRPr="00751F7C" w:rsidRDefault="00C01502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78E00EFA" w14:textId="2888DB75" w:rsidR="0075587B" w:rsidRPr="0075587B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587B">
        <w:rPr>
          <w:rFonts w:ascii="Courier New" w:hAnsi="Courier New" w:cs="Courier New"/>
          <w:szCs w:val="24"/>
        </w:rPr>
        <w:t>/* 4. Check result . . . */</w:t>
      </w:r>
    </w:p>
    <w:p w14:paraId="46AB7A4A" w14:textId="77777777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if( $</w:t>
      </w:r>
      <w:proofErr w:type="spellStart"/>
      <w:proofErr w:type="gramEnd"/>
      <w:r w:rsidRPr="00D26029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D26029">
        <w:rPr>
          <w:rFonts w:ascii="Courier New" w:hAnsi="Courier New" w:cs="Courier New"/>
          <w:color w:val="FF0000"/>
          <w:szCs w:val="24"/>
        </w:rPr>
        <w:t>-&gt;</w:t>
      </w:r>
      <w:proofErr w:type="spellStart"/>
      <w:r w:rsidRPr="00D26029">
        <w:rPr>
          <w:rFonts w:ascii="Courier New" w:hAnsi="Courier New" w:cs="Courier New"/>
          <w:color w:val="FF0000"/>
          <w:szCs w:val="24"/>
        </w:rPr>
        <w:t>rowCount</w:t>
      </w:r>
      <w:proofErr w:type="spellEnd"/>
      <w:r w:rsidRPr="00D26029">
        <w:rPr>
          <w:rFonts w:ascii="Courier New" w:hAnsi="Courier New" w:cs="Courier New"/>
          <w:color w:val="FF0000"/>
          <w:szCs w:val="24"/>
        </w:rPr>
        <w:t>() == 0 ) {</w:t>
      </w:r>
    </w:p>
    <w:p w14:paraId="3B7F5142" w14:textId="77777777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  // student not found</w:t>
      </w:r>
    </w:p>
    <w:p w14:paraId="1E5D2BCB" w14:textId="77777777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  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header(</w:t>
      </w:r>
      <w:proofErr w:type="gramEnd"/>
      <w:r w:rsidRPr="00D26029">
        <w:rPr>
          <w:rFonts w:ascii="Courier New" w:hAnsi="Courier New" w:cs="Courier New"/>
          <w:color w:val="FF0000"/>
          <w:szCs w:val="24"/>
        </w:rPr>
        <w:t xml:space="preserve">'location: </w:t>
      </w:r>
      <w:proofErr w:type="spellStart"/>
      <w:r w:rsidRPr="00D26029">
        <w:rPr>
          <w:rFonts w:ascii="Courier New" w:hAnsi="Courier New" w:cs="Courier New"/>
          <w:color w:val="FF0000"/>
          <w:szCs w:val="24"/>
        </w:rPr>
        <w:t>dbstu.php</w:t>
      </w:r>
      <w:proofErr w:type="spellEnd"/>
      <w:r w:rsidRPr="00D26029">
        <w:rPr>
          <w:rFonts w:ascii="Courier New" w:hAnsi="Courier New" w:cs="Courier New"/>
          <w:color w:val="FF0000"/>
          <w:szCs w:val="24"/>
        </w:rPr>
        <w:t>');</w:t>
      </w:r>
    </w:p>
    <w:p w14:paraId="7765C3EA" w14:textId="77777777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  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exit(</w:t>
      </w:r>
      <w:proofErr w:type="gramEnd"/>
      <w:r w:rsidRPr="00D26029">
        <w:rPr>
          <w:rFonts w:ascii="Courier New" w:hAnsi="Courier New" w:cs="Courier New"/>
          <w:color w:val="FF0000"/>
          <w:szCs w:val="24"/>
        </w:rPr>
        <w:t>);</w:t>
      </w:r>
    </w:p>
    <w:p w14:paraId="78956C77" w14:textId="5699BAB3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}</w:t>
      </w:r>
    </w:p>
    <w:p w14:paraId="176F09DE" w14:textId="13668C39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$result = $</w:t>
      </w:r>
      <w:proofErr w:type="spellStart"/>
      <w:r w:rsidRPr="00D26029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D26029">
        <w:rPr>
          <w:rFonts w:ascii="Courier New" w:hAnsi="Courier New" w:cs="Courier New"/>
          <w:color w:val="FF0000"/>
          <w:szCs w:val="24"/>
        </w:rPr>
        <w:t>-&gt;</w:t>
      </w:r>
      <w:r w:rsidR="000E458F" w:rsidRPr="00D26029">
        <w:rPr>
          <w:rFonts w:ascii="Courier New" w:hAnsi="Courier New" w:cs="Courier New" w:hint="eastAsia"/>
          <w:color w:val="FF0000"/>
          <w:szCs w:val="24"/>
        </w:rPr>
        <w:t>__??_</w:t>
      </w:r>
      <w:proofErr w:type="gramStart"/>
      <w:r w:rsidR="000E458F" w:rsidRPr="00D26029">
        <w:rPr>
          <w:rFonts w:ascii="Courier New" w:hAnsi="Courier New" w:cs="Courier New" w:hint="eastAsia"/>
          <w:color w:val="FF0000"/>
          <w:szCs w:val="24"/>
        </w:rPr>
        <w:t>_</w:t>
      </w:r>
      <w:r w:rsidRPr="00D26029">
        <w:rPr>
          <w:rFonts w:ascii="Courier New" w:hAnsi="Courier New" w:cs="Courier New"/>
          <w:color w:val="FF0000"/>
          <w:szCs w:val="24"/>
        </w:rPr>
        <w:t>;</w:t>
      </w:r>
      <w:proofErr w:type="gramEnd"/>
    </w:p>
    <w:p w14:paraId="19DA4E36" w14:textId="5B94C201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</w:t>
      </w:r>
      <w:r w:rsidRPr="00D26029">
        <w:rPr>
          <w:rFonts w:ascii="Courier New" w:hAnsi="Courier New" w:cs="Courier New"/>
          <w:b/>
          <w:color w:val="FF0000"/>
          <w:szCs w:val="24"/>
        </w:rPr>
        <w:t>$id</w:t>
      </w:r>
      <w:r w:rsidRPr="00D26029">
        <w:rPr>
          <w:rFonts w:ascii="Courier New" w:hAnsi="Courier New" w:cs="Courier New"/>
          <w:color w:val="FF0000"/>
          <w:szCs w:val="24"/>
        </w:rPr>
        <w:t xml:space="preserve"> = $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result[</w:t>
      </w:r>
      <w:proofErr w:type="gramEnd"/>
      <w:r w:rsidR="000E458F" w:rsidRPr="00D26029">
        <w:rPr>
          <w:rFonts w:ascii="Courier New" w:hAnsi="Courier New" w:cs="Courier New" w:hint="eastAsia"/>
          <w:color w:val="FF0000"/>
          <w:szCs w:val="24"/>
        </w:rPr>
        <w:t>__??__</w:t>
      </w:r>
      <w:r w:rsidRPr="00D26029">
        <w:rPr>
          <w:rFonts w:ascii="Courier New" w:hAnsi="Courier New" w:cs="Courier New"/>
          <w:color w:val="FF0000"/>
          <w:szCs w:val="24"/>
        </w:rPr>
        <w:t>];</w:t>
      </w:r>
    </w:p>
    <w:p w14:paraId="66F728CF" w14:textId="0720EC80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t xml:space="preserve">  </w:t>
      </w:r>
      <w:r w:rsidRPr="00D26029">
        <w:rPr>
          <w:rFonts w:ascii="Courier New" w:hAnsi="Courier New" w:cs="Courier New"/>
          <w:b/>
          <w:color w:val="FF0000"/>
          <w:szCs w:val="24"/>
        </w:rPr>
        <w:t>$name</w:t>
      </w:r>
      <w:r w:rsidRPr="00D26029">
        <w:rPr>
          <w:rFonts w:ascii="Courier New" w:hAnsi="Courier New" w:cs="Courier New"/>
          <w:color w:val="FF0000"/>
          <w:szCs w:val="24"/>
        </w:rPr>
        <w:t xml:space="preserve"> = $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result[</w:t>
      </w:r>
      <w:proofErr w:type="gramEnd"/>
      <w:r w:rsidR="000E458F" w:rsidRPr="00D26029">
        <w:rPr>
          <w:rFonts w:ascii="Courier New" w:hAnsi="Courier New" w:cs="Courier New" w:hint="eastAsia"/>
          <w:color w:val="FF0000"/>
          <w:szCs w:val="24"/>
        </w:rPr>
        <w:t>__??__</w:t>
      </w:r>
      <w:r w:rsidRPr="00D26029">
        <w:rPr>
          <w:rFonts w:ascii="Courier New" w:hAnsi="Courier New" w:cs="Courier New"/>
          <w:color w:val="FF0000"/>
          <w:szCs w:val="24"/>
        </w:rPr>
        <w:t>];</w:t>
      </w:r>
    </w:p>
    <w:p w14:paraId="539EF476" w14:textId="65ABB3E3" w:rsidR="0075587B" w:rsidRPr="00D26029" w:rsidRDefault="0075587B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D26029">
        <w:rPr>
          <w:rFonts w:ascii="Courier New" w:hAnsi="Courier New" w:cs="Courier New"/>
          <w:color w:val="FF0000"/>
          <w:szCs w:val="24"/>
        </w:rPr>
        <w:lastRenderedPageBreak/>
        <w:t xml:space="preserve">  </w:t>
      </w:r>
      <w:r w:rsidRPr="00D26029">
        <w:rPr>
          <w:rFonts w:ascii="Courier New" w:hAnsi="Courier New" w:cs="Courier New"/>
          <w:b/>
          <w:color w:val="FF0000"/>
          <w:szCs w:val="24"/>
        </w:rPr>
        <w:t>$class</w:t>
      </w:r>
      <w:r w:rsidRPr="00D26029">
        <w:rPr>
          <w:rFonts w:ascii="Courier New" w:hAnsi="Courier New" w:cs="Courier New"/>
          <w:color w:val="FF0000"/>
          <w:szCs w:val="24"/>
        </w:rPr>
        <w:t xml:space="preserve"> = $</w:t>
      </w:r>
      <w:proofErr w:type="gramStart"/>
      <w:r w:rsidRPr="00D26029">
        <w:rPr>
          <w:rFonts w:ascii="Courier New" w:hAnsi="Courier New" w:cs="Courier New"/>
          <w:color w:val="FF0000"/>
          <w:szCs w:val="24"/>
        </w:rPr>
        <w:t>result[</w:t>
      </w:r>
      <w:proofErr w:type="gramEnd"/>
      <w:r w:rsidR="000E458F" w:rsidRPr="00D26029">
        <w:rPr>
          <w:rFonts w:ascii="Courier New" w:hAnsi="Courier New" w:cs="Courier New" w:hint="eastAsia"/>
          <w:color w:val="FF0000"/>
          <w:szCs w:val="24"/>
        </w:rPr>
        <w:t>__??__</w:t>
      </w:r>
      <w:r w:rsidRPr="00D26029">
        <w:rPr>
          <w:rFonts w:ascii="Courier New" w:hAnsi="Courier New" w:cs="Courier New"/>
          <w:color w:val="FF0000"/>
          <w:szCs w:val="24"/>
        </w:rPr>
        <w:t>];</w:t>
      </w:r>
    </w:p>
    <w:p w14:paraId="356D721F" w14:textId="77777777" w:rsidR="0095391C" w:rsidRPr="00D82035" w:rsidRDefault="0095391C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D82035">
        <w:rPr>
          <w:rFonts w:ascii="Courier New" w:hAnsi="Courier New" w:cs="Courier New"/>
          <w:szCs w:val="24"/>
        </w:rPr>
        <w:t>} catch (</w:t>
      </w:r>
      <w:proofErr w:type="spellStart"/>
      <w:r w:rsidRPr="00D82035">
        <w:rPr>
          <w:rFonts w:ascii="Courier New" w:hAnsi="Courier New" w:cs="Courier New"/>
          <w:szCs w:val="24"/>
        </w:rPr>
        <w:t>PDOException</w:t>
      </w:r>
      <w:proofErr w:type="spellEnd"/>
      <w:r w:rsidRPr="00D82035">
        <w:rPr>
          <w:rFonts w:ascii="Courier New" w:hAnsi="Courier New" w:cs="Courier New"/>
          <w:szCs w:val="24"/>
        </w:rPr>
        <w:t xml:space="preserve"> $e) {</w:t>
      </w:r>
    </w:p>
    <w:p w14:paraId="2FF0103D" w14:textId="70E5C21A" w:rsidR="00776EFF" w:rsidRDefault="00776EFF" w:rsidP="00D260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  <w:lang w:eastAsia="zh-TW"/>
        </w:rPr>
      </w:pPr>
    </w:p>
    <w:p w14:paraId="224FB6C2" w14:textId="199C7C0E" w:rsidR="00832D72" w:rsidRDefault="00832D72" w:rsidP="00832D72">
      <w:pPr>
        <w:ind w:right="29"/>
        <w:outlineLvl w:val="0"/>
        <w:rPr>
          <w:b/>
          <w:szCs w:val="24"/>
        </w:rPr>
      </w:pPr>
      <w:r>
        <w:rPr>
          <w:b/>
          <w:szCs w:val="24"/>
        </w:rPr>
        <w:t>5</w:t>
      </w:r>
      <w:r w:rsidRPr="00F674DC">
        <w:rPr>
          <w:b/>
          <w:szCs w:val="24"/>
        </w:rPr>
        <w:t xml:space="preserve">. </w:t>
      </w:r>
      <w:r w:rsidR="00C2458E">
        <w:rPr>
          <w:rFonts w:hint="eastAsia"/>
          <w:b/>
          <w:szCs w:val="24"/>
        </w:rPr>
        <w:t>Show</w:t>
      </w:r>
      <w:r w:rsidRPr="00F674DC">
        <w:rPr>
          <w:b/>
          <w:szCs w:val="24"/>
        </w:rPr>
        <w:t xml:space="preserve"> result</w:t>
      </w:r>
    </w:p>
    <w:p w14:paraId="6DEAFA87" w14:textId="4DA92308" w:rsidR="003C43ED" w:rsidRDefault="00A665EC" w:rsidP="003C43ED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 xml:space="preserve">Show and add record data in the </w:t>
      </w:r>
      <w:r>
        <w:rPr>
          <w:szCs w:val="24"/>
          <w:lang w:eastAsia="zh-TW"/>
        </w:rPr>
        <w:t>corresponding</w:t>
      </w:r>
      <w:r>
        <w:rPr>
          <w:rFonts w:hint="eastAsia"/>
          <w:szCs w:val="24"/>
          <w:lang w:eastAsia="zh-TW"/>
        </w:rPr>
        <w:t xml:space="preserve"> form elements:</w:t>
      </w:r>
    </w:p>
    <w:p w14:paraId="57080F16" w14:textId="3FBB4F51" w:rsidR="00CC5C15" w:rsidRPr="003275FC" w:rsidRDefault="00CC5C15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CC5C15">
        <w:rPr>
          <w:rFonts w:ascii="Courier New" w:hAnsi="Courier New" w:cs="Courier New"/>
          <w:szCs w:val="24"/>
        </w:rPr>
        <w:t>&lt;form method="post" action="</w:t>
      </w:r>
      <w:proofErr w:type="spellStart"/>
      <w:r w:rsidRPr="00CC5C15">
        <w:rPr>
          <w:rFonts w:ascii="Courier New" w:hAnsi="Courier New" w:cs="Courier New"/>
          <w:szCs w:val="24"/>
        </w:rPr>
        <w:t>dbupdate.php</w:t>
      </w:r>
      <w:r w:rsidRPr="00031D6A">
        <w:rPr>
          <w:rFonts w:ascii="Courier New" w:hAnsi="Courier New" w:cs="Courier New"/>
          <w:b/>
          <w:szCs w:val="24"/>
        </w:rPr>
        <w:t>?id</w:t>
      </w:r>
      <w:proofErr w:type="spellEnd"/>
      <w:r w:rsidRPr="00031D6A">
        <w:rPr>
          <w:rFonts w:ascii="Courier New" w:hAnsi="Courier New" w:cs="Courier New"/>
          <w:b/>
          <w:szCs w:val="24"/>
        </w:rPr>
        <w:t>=</w:t>
      </w:r>
      <w:proofErr w:type="gramStart"/>
      <w:r w:rsidRPr="00396C39">
        <w:rPr>
          <w:rFonts w:ascii="Courier New" w:hAnsi="Courier New" w:cs="Courier New"/>
          <w:b/>
          <w:szCs w:val="24"/>
        </w:rPr>
        <w:t>&lt;?=</w:t>
      </w:r>
      <w:proofErr w:type="gramEnd"/>
      <w:r w:rsidRPr="00396C39">
        <w:rPr>
          <w:rFonts w:ascii="Courier New" w:hAnsi="Courier New" w:cs="Courier New"/>
          <w:b/>
          <w:szCs w:val="24"/>
        </w:rPr>
        <w:t>$id?&gt;</w:t>
      </w:r>
      <w:r w:rsidRPr="00DF730F">
        <w:rPr>
          <w:rFonts w:ascii="Courier New" w:hAnsi="Courier New" w:cs="Courier New"/>
          <w:szCs w:val="24"/>
        </w:rPr>
        <w:t>"</w:t>
      </w:r>
      <w:r w:rsidRPr="00CC5C15">
        <w:rPr>
          <w:rFonts w:ascii="Courier New" w:hAnsi="Courier New" w:cs="Courier New"/>
          <w:szCs w:val="24"/>
        </w:rPr>
        <w:t>&gt;</w:t>
      </w:r>
      <w:r w:rsidR="00F616C1" w:rsidRPr="003275FC">
        <w:rPr>
          <w:rFonts w:ascii="Courier New" w:hAnsi="Courier New" w:cs="Courier New"/>
          <w:color w:val="FF0000"/>
          <w:szCs w:val="24"/>
        </w:rPr>
        <w:t>//use get ?key value</w:t>
      </w:r>
    </w:p>
    <w:p w14:paraId="4525A57C" w14:textId="77777777" w:rsidR="00083ED1" w:rsidRDefault="00CC5C15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&lt;p&gt;ID: &lt;input type="text" name="id" </w:t>
      </w:r>
    </w:p>
    <w:p w14:paraId="6B3791EF" w14:textId="24411FA3" w:rsidR="00CC5C15" w:rsidRPr="00CC5C15" w:rsidRDefault="00083ED1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                          </w:t>
      </w:r>
      <w:r w:rsidR="00CC5C15" w:rsidRPr="00396C39">
        <w:rPr>
          <w:rFonts w:ascii="Courier New" w:hAnsi="Courier New" w:cs="Courier New"/>
          <w:b/>
          <w:szCs w:val="24"/>
        </w:rPr>
        <w:t>value="</w:t>
      </w:r>
      <w:proofErr w:type="gramStart"/>
      <w:r w:rsidR="00CC5C15" w:rsidRPr="00396C39">
        <w:rPr>
          <w:rFonts w:ascii="Courier New" w:hAnsi="Courier New" w:cs="Courier New"/>
          <w:b/>
          <w:szCs w:val="24"/>
        </w:rPr>
        <w:t>&lt;?=</w:t>
      </w:r>
      <w:proofErr w:type="gramEnd"/>
      <w:r w:rsidR="00CC5C15" w:rsidRPr="00396C39">
        <w:rPr>
          <w:rFonts w:ascii="Courier New" w:hAnsi="Courier New" w:cs="Courier New"/>
          <w:b/>
          <w:szCs w:val="24"/>
        </w:rPr>
        <w:t>$id?&gt;"</w:t>
      </w:r>
      <w:r w:rsidR="00CC5C15" w:rsidRPr="00CC5C15">
        <w:rPr>
          <w:rFonts w:ascii="Courier New" w:hAnsi="Courier New" w:cs="Courier New"/>
          <w:szCs w:val="24"/>
        </w:rPr>
        <w:t xml:space="preserve"> </w:t>
      </w:r>
      <w:r w:rsidR="00CC5C15" w:rsidRPr="00D16F2B">
        <w:rPr>
          <w:rFonts w:ascii="Courier New" w:hAnsi="Courier New" w:cs="Courier New"/>
          <w:szCs w:val="24"/>
          <w:highlight w:val="green"/>
        </w:rPr>
        <w:t>disabled</w:t>
      </w:r>
      <w:r w:rsidR="00CC5C15" w:rsidRPr="00CC5C15">
        <w:rPr>
          <w:rFonts w:ascii="Courier New" w:hAnsi="Courier New" w:cs="Courier New"/>
          <w:szCs w:val="24"/>
        </w:rPr>
        <w:t xml:space="preserve"> /&gt;&lt;/p&gt;</w:t>
      </w:r>
    </w:p>
    <w:p w14:paraId="71677838" w14:textId="77777777" w:rsidR="00083ED1" w:rsidRDefault="00CC5C15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&lt;p&gt;Name: &lt;input type="text" name="name" </w:t>
      </w:r>
    </w:p>
    <w:p w14:paraId="4DE680F3" w14:textId="68368C91" w:rsidR="00CC5C15" w:rsidRPr="00CC5C15" w:rsidRDefault="00083ED1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                          </w:t>
      </w:r>
      <w:r w:rsidR="00FC6DD0">
        <w:rPr>
          <w:rFonts w:ascii="Courier New" w:hAnsi="Courier New" w:cs="Courier New"/>
          <w:b/>
          <w:szCs w:val="24"/>
        </w:rPr>
        <w:t>value="__??__</w:t>
      </w:r>
      <w:r w:rsidR="00CC5C15" w:rsidRPr="00396C39">
        <w:rPr>
          <w:rFonts w:ascii="Courier New" w:hAnsi="Courier New" w:cs="Courier New"/>
          <w:b/>
          <w:szCs w:val="24"/>
        </w:rPr>
        <w:t>"</w:t>
      </w:r>
      <w:r w:rsidR="00CC5C15" w:rsidRPr="00CC5C15">
        <w:rPr>
          <w:rFonts w:ascii="Courier New" w:hAnsi="Courier New" w:cs="Courier New"/>
          <w:szCs w:val="24"/>
        </w:rPr>
        <w:t xml:space="preserve"> /&gt;&lt;/p&gt;</w:t>
      </w:r>
    </w:p>
    <w:p w14:paraId="431798CB" w14:textId="77777777" w:rsidR="00083ED1" w:rsidRDefault="00CC5C15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&lt;p&gt;Class: &lt;input type="text" name="class" </w:t>
      </w:r>
    </w:p>
    <w:p w14:paraId="1EEDBF53" w14:textId="3FAF2FC1" w:rsidR="00CC5C15" w:rsidRPr="00CC5C15" w:rsidRDefault="00083ED1" w:rsidP="00CC5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CC5C15">
        <w:rPr>
          <w:rFonts w:ascii="Courier New" w:hAnsi="Courier New" w:cs="Courier New"/>
          <w:szCs w:val="24"/>
        </w:rPr>
        <w:t xml:space="preserve">                            </w:t>
      </w:r>
      <w:r w:rsidR="00CC5C15" w:rsidRPr="00396C39">
        <w:rPr>
          <w:rFonts w:ascii="Courier New" w:hAnsi="Courier New" w:cs="Courier New"/>
          <w:b/>
          <w:szCs w:val="24"/>
        </w:rPr>
        <w:t>value="</w:t>
      </w:r>
      <w:r w:rsidR="00FC6DD0">
        <w:rPr>
          <w:rFonts w:ascii="Courier New" w:hAnsi="Courier New" w:cs="Courier New" w:hint="eastAsia"/>
          <w:b/>
          <w:szCs w:val="24"/>
        </w:rPr>
        <w:t>__??__</w:t>
      </w:r>
      <w:r w:rsidR="00CC5C15" w:rsidRPr="00396C39">
        <w:rPr>
          <w:rFonts w:ascii="Courier New" w:hAnsi="Courier New" w:cs="Courier New"/>
          <w:b/>
          <w:szCs w:val="24"/>
        </w:rPr>
        <w:t>"</w:t>
      </w:r>
      <w:r w:rsidR="00CC5C15" w:rsidRPr="00CC5C15">
        <w:rPr>
          <w:rFonts w:ascii="Courier New" w:hAnsi="Courier New" w:cs="Courier New"/>
          <w:szCs w:val="24"/>
        </w:rPr>
        <w:t xml:space="preserve"> /&gt;&lt;/p&gt;</w:t>
      </w:r>
    </w:p>
    <w:p w14:paraId="5E7805BD" w14:textId="77777777" w:rsidR="004D3FD8" w:rsidRDefault="004D3FD8" w:rsidP="003C43ED">
      <w:pPr>
        <w:ind w:right="29"/>
        <w:outlineLvl w:val="0"/>
        <w:rPr>
          <w:szCs w:val="24"/>
          <w:lang w:eastAsia="zh-TW"/>
        </w:rPr>
      </w:pPr>
    </w:p>
    <w:p w14:paraId="7E2893C1" w14:textId="340E65CB" w:rsidR="00B46E3B" w:rsidRDefault="00B46E3B" w:rsidP="00B46E3B">
      <w:pPr>
        <w:ind w:right="29"/>
        <w:outlineLvl w:val="0"/>
        <w:rPr>
          <w:szCs w:val="24"/>
          <w:lang w:eastAsia="zh-TW"/>
        </w:rPr>
      </w:pPr>
      <w:r>
        <w:rPr>
          <w:szCs w:val="24"/>
          <w:lang w:eastAsia="zh-TW"/>
        </w:rPr>
        <w:t>B</w:t>
      </w:r>
      <w:r>
        <w:rPr>
          <w:rFonts w:hint="eastAsia"/>
          <w:szCs w:val="24"/>
          <w:lang w:eastAsia="zh-TW"/>
        </w:rPr>
        <w:t xml:space="preserve">rowse </w:t>
      </w:r>
      <w:hyperlink r:id="rId36" w:history="1">
        <w:r w:rsidR="00541D3B" w:rsidRPr="00E33D57">
          <w:rPr>
            <w:rStyle w:val="Hyperlink"/>
            <w:rFonts w:hint="eastAsia"/>
            <w:szCs w:val="24"/>
            <w:lang w:eastAsia="zh-TW"/>
          </w:rPr>
          <w:t>http:/</w:t>
        </w:r>
        <w:r w:rsidR="00541D3B" w:rsidRPr="00E33D57">
          <w:rPr>
            <w:rStyle w:val="Hyperlink"/>
            <w:szCs w:val="24"/>
            <w:lang w:eastAsia="zh-TW"/>
          </w:rPr>
          <w:t>/localhost/lab5/</w:t>
        </w:r>
        <w:r w:rsidR="00541D3B" w:rsidRPr="00E33D57">
          <w:rPr>
            <w:rStyle w:val="Hyperlink"/>
            <w:rFonts w:hint="eastAsia"/>
            <w:szCs w:val="24"/>
            <w:lang w:eastAsia="zh-TW"/>
          </w:rPr>
          <w:t>frmupdate</w:t>
        </w:r>
        <w:r w:rsidR="00541D3B" w:rsidRPr="00E33D57">
          <w:rPr>
            <w:rStyle w:val="Hyperlink"/>
            <w:szCs w:val="24"/>
            <w:lang w:eastAsia="zh-TW"/>
          </w:rPr>
          <w:t>.php</w:t>
        </w:r>
        <w:r w:rsidR="00541D3B" w:rsidRPr="00E33D57">
          <w:rPr>
            <w:rStyle w:val="Hyperlink"/>
            <w:rFonts w:hint="eastAsia"/>
            <w:szCs w:val="24"/>
            <w:lang w:eastAsia="zh-TW"/>
          </w:rPr>
          <w:t>?id=</w:t>
        </w:r>
        <w:r w:rsidR="00541D3B" w:rsidRPr="00E33D57">
          <w:rPr>
            <w:rStyle w:val="Hyperlink"/>
            <w:szCs w:val="24"/>
            <w:lang w:eastAsia="zh-TW"/>
          </w:rPr>
          <w:t>3</w:t>
        </w:r>
      </w:hyperlink>
      <w:r w:rsidR="00257B49">
        <w:rPr>
          <w:rFonts w:hint="eastAsia"/>
          <w:szCs w:val="24"/>
          <w:lang w:eastAsia="zh-TW"/>
        </w:rPr>
        <w:t xml:space="preserve"> </w:t>
      </w:r>
      <w:r w:rsidR="00FC7D30">
        <w:rPr>
          <w:szCs w:val="24"/>
          <w:lang w:eastAsia="zh-TW"/>
        </w:rPr>
        <w:t xml:space="preserve"> </w:t>
      </w:r>
    </w:p>
    <w:p w14:paraId="0F13EE58" w14:textId="39CE7741" w:rsidR="004D7BB2" w:rsidRDefault="004D7BB2" w:rsidP="00B46E3B">
      <w:pPr>
        <w:ind w:right="29"/>
        <w:outlineLvl w:val="0"/>
        <w:rPr>
          <w:szCs w:val="24"/>
          <w:lang w:eastAsia="zh-TW"/>
        </w:rPr>
      </w:pPr>
    </w:p>
    <w:p w14:paraId="6A99FAD0" w14:textId="0974C18C" w:rsidR="003C43ED" w:rsidRDefault="00176EA9" w:rsidP="003C43ED">
      <w:pPr>
        <w:ind w:right="29"/>
        <w:outlineLvl w:val="0"/>
        <w:rPr>
          <w:szCs w:val="24"/>
          <w:lang w:eastAsia="zh-TW"/>
        </w:rPr>
      </w:pPr>
      <w:r w:rsidRPr="00176EA9">
        <w:rPr>
          <w:noProof/>
          <w:szCs w:val="24"/>
          <w:lang w:eastAsia="zh-TW"/>
        </w:rPr>
        <w:drawing>
          <wp:inline distT="0" distB="0" distL="0" distR="0" wp14:anchorId="5F31BA8D" wp14:editId="133A6BF6">
            <wp:extent cx="2400508" cy="2301439"/>
            <wp:effectExtent l="19050" t="19050" r="19050" b="228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01439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241A55" w14:textId="77777777" w:rsidR="003A2051" w:rsidRDefault="003A2051" w:rsidP="003A2051">
      <w:pPr>
        <w:ind w:right="29"/>
        <w:outlineLvl w:val="0"/>
        <w:rPr>
          <w:szCs w:val="24"/>
        </w:rPr>
      </w:pPr>
    </w:p>
    <w:p w14:paraId="71EE4653" w14:textId="7D907A30" w:rsidR="008218A0" w:rsidRPr="00BC6A42" w:rsidRDefault="00D16F2B" w:rsidP="00645735">
      <w:pPr>
        <w:ind w:right="29"/>
        <w:rPr>
          <w:rFonts w:ascii="Courier New" w:hAnsi="Courier New" w:cs="Courier New"/>
          <w:b/>
          <w:sz w:val="22"/>
          <w:szCs w:val="12"/>
          <w:u w:val="single"/>
        </w:rPr>
      </w:pPr>
      <w:r>
        <w:rPr>
          <w:rFonts w:ascii="Courier New" w:hAnsi="Courier New" w:cs="Courier New"/>
          <w:b/>
          <w:sz w:val="22"/>
          <w:szCs w:val="12"/>
          <w:u w:val="single"/>
        </w:rPr>
        <w:t xml:space="preserve">***disable cannot </w:t>
      </w:r>
      <w:r w:rsidR="003275FC">
        <w:rPr>
          <w:rFonts w:ascii="Courier New" w:hAnsi="Courier New" w:cs="Courier New"/>
          <w:b/>
          <w:sz w:val="22"/>
          <w:szCs w:val="12"/>
          <w:u w:val="single"/>
        </w:rPr>
        <w:t>submit to server</w:t>
      </w:r>
    </w:p>
    <w:p w14:paraId="4F0EF996" w14:textId="77777777" w:rsidR="008218A0" w:rsidRDefault="008218A0">
      <w:pPr>
        <w:rPr>
          <w:rFonts w:ascii="Courier New" w:hAnsi="Courier New" w:cs="Courier New"/>
          <w:b/>
          <w:sz w:val="44"/>
          <w:szCs w:val="24"/>
          <w:u w:val="single"/>
        </w:rPr>
      </w:pPr>
      <w:r>
        <w:rPr>
          <w:rFonts w:ascii="Courier New" w:hAnsi="Courier New" w:cs="Courier New"/>
          <w:b/>
          <w:sz w:val="44"/>
          <w:szCs w:val="24"/>
          <w:u w:val="single"/>
        </w:rPr>
        <w:br w:type="page"/>
      </w:r>
    </w:p>
    <w:p w14:paraId="41D94446" w14:textId="5D0CCC85" w:rsidR="00645735" w:rsidRPr="008218A0" w:rsidRDefault="00645735" w:rsidP="00645735">
      <w:pPr>
        <w:ind w:right="29"/>
        <w:rPr>
          <w:rFonts w:ascii="Courier New" w:hAnsi="Courier New" w:cs="Courier New"/>
          <w:b/>
          <w:sz w:val="44"/>
          <w:szCs w:val="24"/>
          <w:u w:val="single"/>
        </w:rPr>
      </w:pPr>
      <w:proofErr w:type="spellStart"/>
      <w:r w:rsidRPr="008218A0">
        <w:rPr>
          <w:rFonts w:ascii="Courier New" w:hAnsi="Courier New" w:cs="Courier New"/>
          <w:b/>
          <w:sz w:val="44"/>
          <w:szCs w:val="24"/>
          <w:u w:val="single"/>
        </w:rPr>
        <w:lastRenderedPageBreak/>
        <w:t>db</w:t>
      </w:r>
      <w:r w:rsidR="005C471A" w:rsidRPr="008218A0">
        <w:rPr>
          <w:rFonts w:ascii="Courier New" w:hAnsi="Courier New" w:cs="Courier New" w:hint="eastAsia"/>
          <w:b/>
          <w:sz w:val="44"/>
          <w:szCs w:val="24"/>
          <w:u w:val="single"/>
        </w:rPr>
        <w:t>update</w:t>
      </w:r>
      <w:r w:rsidRPr="008218A0">
        <w:rPr>
          <w:rFonts w:ascii="Courier New" w:hAnsi="Courier New" w:cs="Courier New"/>
          <w:b/>
          <w:sz w:val="44"/>
          <w:szCs w:val="24"/>
          <w:u w:val="single"/>
        </w:rPr>
        <w:t>.php</w:t>
      </w:r>
      <w:proofErr w:type="spellEnd"/>
    </w:p>
    <w:p w14:paraId="471D02E0" w14:textId="77777777" w:rsidR="00645735" w:rsidRDefault="00645735" w:rsidP="00645735">
      <w:pPr>
        <w:ind w:right="29"/>
        <w:outlineLvl w:val="0"/>
        <w:rPr>
          <w:szCs w:val="24"/>
        </w:rPr>
      </w:pPr>
    </w:p>
    <w:p w14:paraId="3F043639" w14:textId="3E567196" w:rsidR="00645735" w:rsidRPr="0092372A" w:rsidRDefault="007600FA" w:rsidP="00645735">
      <w:pPr>
        <w:ind w:right="29"/>
        <w:outlineLvl w:val="0"/>
        <w:rPr>
          <w:sz w:val="28"/>
          <w:szCs w:val="24"/>
        </w:rPr>
      </w:pPr>
      <w:r w:rsidRPr="0092372A">
        <w:rPr>
          <w:sz w:val="28"/>
          <w:szCs w:val="24"/>
        </w:rPr>
        <w:t xml:space="preserve">1. </w:t>
      </w:r>
      <w:r w:rsidR="00645735" w:rsidRPr="0092372A">
        <w:rPr>
          <w:sz w:val="28"/>
          <w:szCs w:val="24"/>
        </w:rPr>
        <w:t xml:space="preserve">Create </w:t>
      </w:r>
      <w:proofErr w:type="spellStart"/>
      <w:r w:rsidR="00645735" w:rsidRPr="0092372A">
        <w:rPr>
          <w:sz w:val="28"/>
          <w:szCs w:val="24"/>
        </w:rPr>
        <w:t>db</w:t>
      </w:r>
      <w:r w:rsidR="005C471A" w:rsidRPr="0092372A">
        <w:rPr>
          <w:rFonts w:hint="eastAsia"/>
          <w:sz w:val="28"/>
          <w:szCs w:val="24"/>
        </w:rPr>
        <w:t>update</w:t>
      </w:r>
      <w:r w:rsidR="00645735" w:rsidRPr="0092372A">
        <w:rPr>
          <w:sz w:val="28"/>
          <w:szCs w:val="24"/>
        </w:rPr>
        <w:t>.php</w:t>
      </w:r>
      <w:proofErr w:type="spellEnd"/>
      <w:r w:rsidR="00645735" w:rsidRPr="0092372A">
        <w:rPr>
          <w:sz w:val="28"/>
          <w:szCs w:val="24"/>
        </w:rPr>
        <w:t xml:space="preserve"> in</w:t>
      </w:r>
      <w:r w:rsidR="00645735" w:rsidRPr="000245B7">
        <w:rPr>
          <w:b/>
          <w:bCs/>
          <w:sz w:val="28"/>
          <w:szCs w:val="24"/>
        </w:rPr>
        <w:t xml:space="preserve"> </w:t>
      </w:r>
      <w:r w:rsidR="003F041C" w:rsidRPr="000245B7">
        <w:rPr>
          <w:b/>
          <w:bCs/>
          <w:sz w:val="28"/>
          <w:szCs w:val="24"/>
        </w:rPr>
        <w:t>/www/lab</w:t>
      </w:r>
      <w:r w:rsidR="00DF7391" w:rsidRPr="000245B7">
        <w:rPr>
          <w:b/>
          <w:bCs/>
          <w:sz w:val="28"/>
          <w:szCs w:val="24"/>
        </w:rPr>
        <w:t>5</w:t>
      </w:r>
    </w:p>
    <w:p w14:paraId="1FA1034C" w14:textId="38A0B562" w:rsidR="00645735" w:rsidRPr="0092372A" w:rsidRDefault="00645735" w:rsidP="00645735">
      <w:pPr>
        <w:ind w:right="29"/>
        <w:outlineLvl w:val="0"/>
        <w:rPr>
          <w:sz w:val="28"/>
          <w:szCs w:val="24"/>
          <w:lang w:eastAsia="zh-TW"/>
        </w:rPr>
      </w:pPr>
      <w:r w:rsidRPr="0092372A">
        <w:rPr>
          <w:rFonts w:hint="eastAsia"/>
          <w:sz w:val="28"/>
          <w:szCs w:val="24"/>
          <w:lang w:eastAsia="zh-TW"/>
        </w:rPr>
        <w:t>Re</w:t>
      </w:r>
      <w:r w:rsidRPr="0092372A">
        <w:rPr>
          <w:sz w:val="28"/>
          <w:szCs w:val="24"/>
          <w:lang w:eastAsia="zh-TW"/>
        </w:rPr>
        <w:t xml:space="preserve">fer to </w:t>
      </w:r>
      <w:r w:rsidRPr="000245B7">
        <w:rPr>
          <w:b/>
          <w:bCs/>
          <w:sz w:val="28"/>
          <w:szCs w:val="24"/>
          <w:lang w:eastAsia="zh-TW"/>
        </w:rPr>
        <w:t>Lec</w:t>
      </w:r>
      <w:r w:rsidR="003F041C" w:rsidRPr="000245B7">
        <w:rPr>
          <w:b/>
          <w:bCs/>
          <w:sz w:val="28"/>
          <w:szCs w:val="24"/>
          <w:lang w:eastAsia="zh-TW"/>
        </w:rPr>
        <w:t xml:space="preserve">ture </w:t>
      </w:r>
      <w:r w:rsidR="00DF7391" w:rsidRPr="000245B7">
        <w:rPr>
          <w:b/>
          <w:bCs/>
          <w:sz w:val="28"/>
          <w:szCs w:val="24"/>
          <w:lang w:eastAsia="zh-TW"/>
        </w:rPr>
        <w:t>5</w:t>
      </w:r>
      <w:r w:rsidRPr="000245B7">
        <w:rPr>
          <w:b/>
          <w:bCs/>
          <w:sz w:val="28"/>
          <w:szCs w:val="24"/>
          <w:lang w:eastAsia="zh-TW"/>
        </w:rPr>
        <w:t xml:space="preserve"> P.6</w:t>
      </w:r>
      <w:r w:rsidRPr="0092372A">
        <w:rPr>
          <w:sz w:val="28"/>
          <w:szCs w:val="24"/>
          <w:lang w:eastAsia="zh-TW"/>
        </w:rPr>
        <w:t xml:space="preserve">. Copy and paste the template to </w:t>
      </w:r>
      <w:proofErr w:type="spellStart"/>
      <w:r w:rsidR="006A42DD" w:rsidRPr="0092372A">
        <w:rPr>
          <w:sz w:val="28"/>
          <w:szCs w:val="24"/>
        </w:rPr>
        <w:t>db</w:t>
      </w:r>
      <w:r w:rsidR="006A42DD" w:rsidRPr="0092372A">
        <w:rPr>
          <w:rFonts w:hint="eastAsia"/>
          <w:sz w:val="28"/>
          <w:szCs w:val="24"/>
        </w:rPr>
        <w:t>update</w:t>
      </w:r>
      <w:r w:rsidRPr="0092372A">
        <w:rPr>
          <w:sz w:val="28"/>
          <w:szCs w:val="24"/>
          <w:lang w:eastAsia="zh-TW"/>
        </w:rPr>
        <w:t>.php</w:t>
      </w:r>
      <w:proofErr w:type="spellEnd"/>
      <w:r w:rsidRPr="0092372A">
        <w:rPr>
          <w:sz w:val="28"/>
          <w:szCs w:val="24"/>
          <w:lang w:eastAsia="zh-TW"/>
        </w:rPr>
        <w:t>.</w:t>
      </w:r>
    </w:p>
    <w:p w14:paraId="7F08453C" w14:textId="77777777" w:rsidR="00645735" w:rsidRDefault="00645735" w:rsidP="00645735">
      <w:pPr>
        <w:ind w:right="29"/>
        <w:outlineLvl w:val="0"/>
        <w:rPr>
          <w:b/>
          <w:szCs w:val="24"/>
        </w:rPr>
      </w:pPr>
    </w:p>
    <w:p w14:paraId="7B550BB3" w14:textId="77777777" w:rsidR="00645735" w:rsidRPr="00A520DD" w:rsidRDefault="00645735" w:rsidP="00645735">
      <w:pPr>
        <w:ind w:right="29"/>
        <w:outlineLvl w:val="0"/>
        <w:rPr>
          <w:b/>
          <w:szCs w:val="24"/>
        </w:rPr>
      </w:pPr>
      <w:r w:rsidRPr="00A520DD">
        <w:rPr>
          <w:b/>
          <w:szCs w:val="24"/>
        </w:rPr>
        <w:t>2. Validate and get data</w:t>
      </w:r>
    </w:p>
    <w:p w14:paraId="08AECA71" w14:textId="7981C31B" w:rsidR="00645735" w:rsidRPr="00D1076C" w:rsidRDefault="00645735" w:rsidP="00645735">
      <w:pPr>
        <w:ind w:right="29"/>
        <w:outlineLvl w:val="0"/>
        <w:rPr>
          <w:szCs w:val="24"/>
        </w:rPr>
      </w:pPr>
      <w:r>
        <w:rPr>
          <w:rFonts w:hint="eastAsia"/>
          <w:szCs w:val="24"/>
          <w:lang w:eastAsia="zh-TW"/>
        </w:rPr>
        <w:t>I</w:t>
      </w:r>
      <w:r>
        <w:rPr>
          <w:szCs w:val="24"/>
          <w:lang w:eastAsia="zh-TW"/>
        </w:rPr>
        <w:t xml:space="preserve">n </w:t>
      </w:r>
      <w:proofErr w:type="spellStart"/>
      <w:r w:rsidR="00816B13" w:rsidRPr="000245B7">
        <w:rPr>
          <w:color w:val="0070C0"/>
          <w:szCs w:val="24"/>
        </w:rPr>
        <w:t>db</w:t>
      </w:r>
      <w:r w:rsidR="00816B13" w:rsidRPr="000245B7">
        <w:rPr>
          <w:rFonts w:hint="eastAsia"/>
          <w:color w:val="0070C0"/>
          <w:szCs w:val="24"/>
        </w:rPr>
        <w:t>update</w:t>
      </w:r>
      <w:r w:rsidRPr="000245B7">
        <w:rPr>
          <w:color w:val="0070C0"/>
          <w:szCs w:val="24"/>
          <w:lang w:eastAsia="zh-TW"/>
        </w:rPr>
        <w:t>.php</w:t>
      </w:r>
      <w:proofErr w:type="spellEnd"/>
      <w:r>
        <w:rPr>
          <w:szCs w:val="24"/>
          <w:lang w:eastAsia="zh-TW"/>
        </w:rPr>
        <w:t xml:space="preserve">, collect data from the </w:t>
      </w:r>
      <w:r w:rsidRPr="007D1B29">
        <w:rPr>
          <w:b/>
          <w:szCs w:val="24"/>
          <w:lang w:eastAsia="zh-TW"/>
        </w:rPr>
        <w:t>form</w:t>
      </w:r>
      <w:r w:rsidR="00926D83" w:rsidRPr="007D1B29">
        <w:rPr>
          <w:rFonts w:hint="eastAsia"/>
          <w:b/>
          <w:szCs w:val="24"/>
          <w:lang w:eastAsia="zh-TW"/>
        </w:rPr>
        <w:t xml:space="preserve"> and</w:t>
      </w:r>
      <w:r w:rsidR="00926D83" w:rsidRPr="00AF1527">
        <w:rPr>
          <w:rFonts w:hint="eastAsia"/>
          <w:b/>
          <w:szCs w:val="24"/>
          <w:lang w:eastAsia="zh-TW"/>
        </w:rPr>
        <w:t xml:space="preserve"> URL</w:t>
      </w:r>
      <w:r>
        <w:rPr>
          <w:szCs w:val="24"/>
          <w:lang w:eastAsia="zh-TW"/>
        </w:rPr>
        <w:t>:</w:t>
      </w:r>
    </w:p>
    <w:p w14:paraId="349900A2" w14:textId="77777777" w:rsidR="00645735" w:rsidRPr="00255929" w:rsidRDefault="00645735" w:rsidP="00645735">
      <w:pPr>
        <w:ind w:right="29"/>
        <w:outlineLvl w:val="0"/>
        <w:rPr>
          <w:rFonts w:ascii="Courier New" w:hAnsi="Courier New" w:cs="Courier New"/>
          <w:szCs w:val="24"/>
        </w:rPr>
      </w:pPr>
      <w:r w:rsidRPr="00255929">
        <w:rPr>
          <w:rFonts w:ascii="Courier New" w:hAnsi="Courier New" w:cs="Courier New"/>
          <w:szCs w:val="24"/>
        </w:rPr>
        <w:t xml:space="preserve">/* </w:t>
      </w:r>
      <w:r>
        <w:rPr>
          <w:rFonts w:ascii="Courier New" w:hAnsi="Courier New" w:cs="Courier New"/>
          <w:szCs w:val="24"/>
        </w:rPr>
        <w:t xml:space="preserve">2. </w:t>
      </w:r>
      <w:r w:rsidRPr="00255929">
        <w:rPr>
          <w:rFonts w:ascii="Courier New" w:hAnsi="Courier New" w:cs="Courier New"/>
          <w:szCs w:val="24"/>
        </w:rPr>
        <w:t>Validate and get data */</w:t>
      </w:r>
    </w:p>
    <w:p w14:paraId="6CBA0770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proofErr w:type="gramStart"/>
      <w:r w:rsidRPr="00014686">
        <w:rPr>
          <w:rFonts w:ascii="Courier New" w:hAnsi="Courier New" w:cs="Courier New"/>
          <w:szCs w:val="24"/>
        </w:rPr>
        <w:t>if( !</w:t>
      </w:r>
      <w:proofErr w:type="spellStart"/>
      <w:proofErr w:type="gramEnd"/>
      <w:r w:rsidRPr="00014686">
        <w:rPr>
          <w:rFonts w:ascii="Courier New" w:hAnsi="Courier New" w:cs="Courier New"/>
          <w:szCs w:val="24"/>
        </w:rPr>
        <w:t>array_key_exists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Pr="00014686">
        <w:rPr>
          <w:rFonts w:ascii="Courier New" w:hAnsi="Courier New" w:cs="Courier New"/>
          <w:szCs w:val="24"/>
        </w:rPr>
        <w:t>) ||</w:t>
      </w:r>
    </w:p>
    <w:p w14:paraId="43E81ECE" w14:textId="3103F1D8" w:rsidR="000B569C" w:rsidRPr="00014686" w:rsidRDefault="00645735" w:rsidP="000B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ab/>
      </w:r>
      <w:proofErr w:type="gramStart"/>
      <w:r w:rsidRPr="00014686">
        <w:rPr>
          <w:rFonts w:ascii="Courier New" w:hAnsi="Courier New" w:cs="Courier New"/>
          <w:szCs w:val="24"/>
        </w:rPr>
        <w:t>!</w:t>
      </w:r>
      <w:proofErr w:type="spellStart"/>
      <w:r w:rsidRPr="00014686">
        <w:rPr>
          <w:rFonts w:ascii="Courier New" w:hAnsi="Courier New" w:cs="Courier New"/>
          <w:szCs w:val="24"/>
        </w:rPr>
        <w:t>array</w:t>
      </w:r>
      <w:proofErr w:type="gramEnd"/>
      <w:r w:rsidRPr="00014686">
        <w:rPr>
          <w:rFonts w:ascii="Courier New" w:hAnsi="Courier New" w:cs="Courier New"/>
          <w:szCs w:val="24"/>
        </w:rPr>
        <w:t>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="000B569C">
        <w:rPr>
          <w:rFonts w:ascii="Courier New" w:hAnsi="Courier New" w:cs="Courier New"/>
          <w:szCs w:val="24"/>
        </w:rPr>
        <w:t>) ||</w:t>
      </w:r>
    </w:p>
    <w:p w14:paraId="3AF2965C" w14:textId="77777777" w:rsidR="000B569C" w:rsidRPr="00014686" w:rsidRDefault="000B569C" w:rsidP="000B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ab/>
      </w:r>
      <w:proofErr w:type="gramStart"/>
      <w:r w:rsidRPr="00014686">
        <w:rPr>
          <w:rFonts w:ascii="Courier New" w:hAnsi="Courier New" w:cs="Courier New"/>
          <w:szCs w:val="24"/>
        </w:rPr>
        <w:t>!</w:t>
      </w:r>
      <w:proofErr w:type="spellStart"/>
      <w:r w:rsidRPr="00014686">
        <w:rPr>
          <w:rFonts w:ascii="Courier New" w:hAnsi="Courier New" w:cs="Courier New"/>
          <w:szCs w:val="24"/>
        </w:rPr>
        <w:t>array</w:t>
      </w:r>
      <w:proofErr w:type="gramEnd"/>
      <w:r w:rsidRPr="00014686">
        <w:rPr>
          <w:rFonts w:ascii="Courier New" w:hAnsi="Courier New" w:cs="Courier New"/>
          <w:szCs w:val="24"/>
        </w:rPr>
        <w:t>_key_exists</w:t>
      </w:r>
      <w:proofErr w:type="spellEnd"/>
      <w:r w:rsidRPr="00014686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>__??__</w:t>
      </w:r>
      <w:r w:rsidRPr="0001468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__??__</w:t>
      </w:r>
      <w:r w:rsidRPr="00014686">
        <w:rPr>
          <w:rFonts w:ascii="Courier New" w:hAnsi="Courier New" w:cs="Courier New"/>
          <w:szCs w:val="24"/>
        </w:rPr>
        <w:t>) ) {</w:t>
      </w:r>
    </w:p>
    <w:p w14:paraId="37BC438E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</w:p>
    <w:p w14:paraId="4C787FC4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Pr="00014686">
        <w:rPr>
          <w:rFonts w:ascii="Courier New" w:hAnsi="Courier New" w:cs="Courier New"/>
          <w:szCs w:val="24"/>
        </w:rPr>
        <w:t>header(</w:t>
      </w:r>
      <w:proofErr w:type="gramEnd"/>
      <w:r w:rsidRPr="00014686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014686">
        <w:rPr>
          <w:rFonts w:ascii="Courier New" w:hAnsi="Courier New" w:cs="Courier New"/>
          <w:szCs w:val="24"/>
        </w:rPr>
        <w:t>dbstu.php</w:t>
      </w:r>
      <w:proofErr w:type="spellEnd"/>
      <w:r w:rsidRPr="00014686">
        <w:rPr>
          <w:rFonts w:ascii="Courier New" w:hAnsi="Courier New" w:cs="Courier New"/>
          <w:szCs w:val="24"/>
        </w:rPr>
        <w:t>');</w:t>
      </w:r>
    </w:p>
    <w:p w14:paraId="45CA7298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 xml:space="preserve">  </w:t>
      </w:r>
      <w:proofErr w:type="gramStart"/>
      <w:r w:rsidRPr="00014686">
        <w:rPr>
          <w:rFonts w:ascii="Courier New" w:hAnsi="Courier New" w:cs="Courier New"/>
          <w:szCs w:val="24"/>
        </w:rPr>
        <w:t>exit(</w:t>
      </w:r>
      <w:proofErr w:type="gramEnd"/>
      <w:r w:rsidRPr="00014686">
        <w:rPr>
          <w:rFonts w:ascii="Courier New" w:hAnsi="Courier New" w:cs="Courier New"/>
          <w:szCs w:val="24"/>
        </w:rPr>
        <w:t>);</w:t>
      </w:r>
    </w:p>
    <w:p w14:paraId="029B1CBF" w14:textId="77777777" w:rsidR="00645735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014686">
        <w:rPr>
          <w:rFonts w:ascii="Courier New" w:hAnsi="Courier New" w:cs="Courier New"/>
          <w:szCs w:val="24"/>
        </w:rPr>
        <w:t>}</w:t>
      </w:r>
    </w:p>
    <w:p w14:paraId="2AA66A69" w14:textId="36356FD1" w:rsidR="00B81476" w:rsidRPr="00014686" w:rsidRDefault="00B81476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81476">
        <w:rPr>
          <w:rFonts w:ascii="Courier New" w:hAnsi="Courier New" w:cs="Courier New" w:hint="eastAsia"/>
          <w:b/>
          <w:color w:val="FF0000"/>
          <w:szCs w:val="24"/>
        </w:rPr>
        <w:t>$id</w:t>
      </w:r>
      <w:r w:rsidRPr="00B81476">
        <w:rPr>
          <w:rFonts w:ascii="Courier New" w:hAnsi="Courier New" w:cs="Courier New" w:hint="eastAsia"/>
          <w:color w:val="FF0000"/>
          <w:szCs w:val="24"/>
        </w:rPr>
        <w:t xml:space="preserve"> </w:t>
      </w:r>
      <w:r>
        <w:rPr>
          <w:rFonts w:ascii="Courier New" w:hAnsi="Courier New" w:cs="Courier New" w:hint="eastAsia"/>
          <w:szCs w:val="24"/>
        </w:rPr>
        <w:t>= __??_</w:t>
      </w:r>
      <w:proofErr w:type="gramStart"/>
      <w:r>
        <w:rPr>
          <w:rFonts w:ascii="Courier New" w:hAnsi="Courier New" w:cs="Courier New" w:hint="eastAsia"/>
          <w:szCs w:val="24"/>
        </w:rPr>
        <w:t>_</w:t>
      </w:r>
      <w:r>
        <w:rPr>
          <w:rFonts w:ascii="Courier New" w:hAnsi="Courier New" w:cs="Courier New"/>
          <w:szCs w:val="24"/>
        </w:rPr>
        <w:t>;</w:t>
      </w:r>
      <w:proofErr w:type="gramEnd"/>
    </w:p>
    <w:p w14:paraId="13AA719A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E4C8A">
        <w:rPr>
          <w:rFonts w:ascii="Courier New" w:hAnsi="Courier New" w:cs="Courier New"/>
          <w:b/>
          <w:color w:val="FF0000"/>
          <w:szCs w:val="24"/>
        </w:rPr>
        <w:t>$name</w:t>
      </w:r>
      <w:r w:rsidRPr="0001468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__??_</w:t>
      </w:r>
      <w:proofErr w:type="gramStart"/>
      <w:r>
        <w:rPr>
          <w:rFonts w:ascii="Courier New" w:hAnsi="Courier New" w:cs="Courier New"/>
          <w:szCs w:val="24"/>
        </w:rPr>
        <w:t>_</w:t>
      </w:r>
      <w:r w:rsidRPr="00014686">
        <w:rPr>
          <w:rFonts w:ascii="Courier New" w:hAnsi="Courier New" w:cs="Courier New"/>
          <w:szCs w:val="24"/>
        </w:rPr>
        <w:t>;</w:t>
      </w:r>
      <w:proofErr w:type="gramEnd"/>
    </w:p>
    <w:p w14:paraId="0CD4ECDA" w14:textId="77777777" w:rsidR="00645735" w:rsidRPr="00014686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AE4C8A">
        <w:rPr>
          <w:rFonts w:ascii="Courier New" w:hAnsi="Courier New" w:cs="Courier New"/>
          <w:b/>
          <w:color w:val="FF0000"/>
          <w:szCs w:val="24"/>
        </w:rPr>
        <w:t>$class</w:t>
      </w:r>
      <w:r w:rsidRPr="0001468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__??_</w:t>
      </w:r>
      <w:proofErr w:type="gramStart"/>
      <w:r>
        <w:rPr>
          <w:rFonts w:ascii="Courier New" w:hAnsi="Courier New" w:cs="Courier New"/>
          <w:szCs w:val="24"/>
        </w:rPr>
        <w:t>_</w:t>
      </w:r>
      <w:r w:rsidRPr="00014686">
        <w:rPr>
          <w:rFonts w:ascii="Courier New" w:hAnsi="Courier New" w:cs="Courier New"/>
          <w:szCs w:val="24"/>
        </w:rPr>
        <w:t>;</w:t>
      </w:r>
      <w:proofErr w:type="gramEnd"/>
    </w:p>
    <w:p w14:paraId="27D7C419" w14:textId="5593FA89" w:rsidR="00F76F62" w:rsidRDefault="00F76F62">
      <w:pPr>
        <w:rPr>
          <w:b/>
          <w:szCs w:val="24"/>
        </w:rPr>
      </w:pPr>
    </w:p>
    <w:p w14:paraId="13746254" w14:textId="4B08B36A" w:rsidR="00645735" w:rsidRPr="00564258" w:rsidRDefault="00645735" w:rsidP="00645735">
      <w:pPr>
        <w:ind w:right="29"/>
        <w:outlineLvl w:val="0"/>
        <w:rPr>
          <w:b/>
          <w:szCs w:val="24"/>
        </w:rPr>
      </w:pPr>
      <w:r>
        <w:rPr>
          <w:b/>
          <w:szCs w:val="24"/>
        </w:rPr>
        <w:t xml:space="preserve">3. </w:t>
      </w:r>
      <w:r w:rsidRPr="00564258">
        <w:rPr>
          <w:rFonts w:hint="eastAsia"/>
          <w:b/>
          <w:szCs w:val="24"/>
        </w:rPr>
        <w:t xml:space="preserve">Prepare </w:t>
      </w:r>
      <w:r>
        <w:rPr>
          <w:b/>
          <w:szCs w:val="24"/>
        </w:rPr>
        <w:t xml:space="preserve">and execute </w:t>
      </w:r>
      <w:r w:rsidRPr="00564258">
        <w:rPr>
          <w:rFonts w:hint="eastAsia"/>
          <w:b/>
          <w:szCs w:val="24"/>
        </w:rPr>
        <w:t>SQL</w:t>
      </w:r>
      <w:r>
        <w:rPr>
          <w:b/>
          <w:szCs w:val="24"/>
        </w:rPr>
        <w:t>:</w:t>
      </w:r>
    </w:p>
    <w:p w14:paraId="72ECE03E" w14:textId="53D540C1" w:rsidR="00645735" w:rsidRPr="006A34E2" w:rsidRDefault="00645735" w:rsidP="00645735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Re</w:t>
      </w:r>
      <w:r>
        <w:rPr>
          <w:szCs w:val="24"/>
          <w:lang w:eastAsia="zh-TW"/>
        </w:rPr>
        <w:t>fer to Lec</w:t>
      </w:r>
      <w:r w:rsidR="00E16494">
        <w:rPr>
          <w:szCs w:val="24"/>
          <w:lang w:eastAsia="zh-TW"/>
        </w:rPr>
        <w:t xml:space="preserve">ture </w:t>
      </w:r>
      <w:r w:rsidR="00DF7391">
        <w:rPr>
          <w:szCs w:val="24"/>
          <w:lang w:eastAsia="zh-TW"/>
        </w:rPr>
        <w:t>5</w:t>
      </w:r>
      <w:r>
        <w:rPr>
          <w:szCs w:val="24"/>
          <w:lang w:eastAsia="zh-TW"/>
        </w:rPr>
        <w:t xml:space="preserve"> P.17. Copy and paste the source codes under the comment:</w:t>
      </w:r>
    </w:p>
    <w:p w14:paraId="04639F6A" w14:textId="77777777" w:rsidR="00645735" w:rsidRPr="006A34E2" w:rsidRDefault="00645735" w:rsidP="00645735">
      <w:pPr>
        <w:ind w:right="29"/>
        <w:outlineLvl w:val="0"/>
        <w:rPr>
          <w:rFonts w:ascii="Courier New" w:hAnsi="Courier New" w:cs="Courier New"/>
          <w:szCs w:val="24"/>
        </w:rPr>
      </w:pPr>
      <w:r w:rsidRPr="006A34E2">
        <w:rPr>
          <w:rFonts w:ascii="Courier New" w:hAnsi="Courier New" w:cs="Courier New"/>
          <w:szCs w:val="24"/>
        </w:rPr>
        <w:t>/* 3. Prepare and execute SQL . . . */</w:t>
      </w:r>
    </w:p>
    <w:p w14:paraId="64AD6DD3" w14:textId="77777777" w:rsidR="006F23DC" w:rsidRPr="006F23DC" w:rsidRDefault="006F23DC" w:rsidP="006F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6F23DC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6F23DC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F23DC">
        <w:rPr>
          <w:rFonts w:ascii="Courier New" w:hAnsi="Courier New" w:cs="Courier New"/>
          <w:strike/>
          <w:szCs w:val="24"/>
          <w:highlight w:val="yellow"/>
        </w:rPr>
        <w:t xml:space="preserve"> = "SELECT * FROM user</w:t>
      </w:r>
      <w:proofErr w:type="gramStart"/>
      <w:r w:rsidRPr="006F23DC">
        <w:rPr>
          <w:rFonts w:ascii="Courier New" w:hAnsi="Courier New" w:cs="Courier New"/>
          <w:strike/>
          <w:szCs w:val="24"/>
          <w:highlight w:val="yellow"/>
        </w:rPr>
        <w:t>";</w:t>
      </w:r>
      <w:proofErr w:type="gramEnd"/>
    </w:p>
    <w:p w14:paraId="6C5B1BFB" w14:textId="77777777" w:rsidR="006F23DC" w:rsidRPr="006F23DC" w:rsidRDefault="006F23DC" w:rsidP="006F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6F23DC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6F23DC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F23DC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6F23DC">
        <w:rPr>
          <w:rFonts w:ascii="Courier New" w:hAnsi="Courier New" w:cs="Courier New"/>
          <w:strike/>
          <w:szCs w:val="24"/>
          <w:highlight w:val="yellow"/>
        </w:rPr>
        <w:t>= " WHERE email = :email";</w:t>
      </w:r>
    </w:p>
    <w:p w14:paraId="7E4D4E56" w14:textId="77777777" w:rsidR="006F23DC" w:rsidRPr="006F23DC" w:rsidRDefault="006F23DC" w:rsidP="006F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6F23DC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proofErr w:type="gramStart"/>
      <w:r w:rsidRPr="006F23DC">
        <w:rPr>
          <w:rFonts w:ascii="Courier New" w:hAnsi="Courier New" w:cs="Courier New"/>
          <w:strike/>
          <w:szCs w:val="24"/>
          <w:highlight w:val="yellow"/>
        </w:rPr>
        <w:t>sql</w:t>
      </w:r>
      <w:proofErr w:type="spellEnd"/>
      <w:r w:rsidRPr="006F23DC">
        <w:rPr>
          <w:rFonts w:ascii="Courier New" w:hAnsi="Courier New" w:cs="Courier New"/>
          <w:strike/>
          <w:szCs w:val="24"/>
          <w:highlight w:val="yellow"/>
        </w:rPr>
        <w:t xml:space="preserve"> .</w:t>
      </w:r>
      <w:proofErr w:type="gramEnd"/>
      <w:r w:rsidRPr="006F23DC">
        <w:rPr>
          <w:rFonts w:ascii="Courier New" w:hAnsi="Courier New" w:cs="Courier New"/>
          <w:strike/>
          <w:szCs w:val="24"/>
          <w:highlight w:val="yellow"/>
        </w:rPr>
        <w:t>= " AND password = :password";</w:t>
      </w:r>
    </w:p>
    <w:p w14:paraId="46CB92C4" w14:textId="4DBE28F7" w:rsidR="00645735" w:rsidRPr="00761F38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 xml:space="preserve"> </w:t>
      </w:r>
      <w:proofErr w:type="gramStart"/>
      <w:r w:rsidRPr="00761F38">
        <w:rPr>
          <w:rFonts w:ascii="Courier New" w:hAnsi="Courier New" w:cs="Courier New"/>
          <w:color w:val="FF0000"/>
          <w:szCs w:val="24"/>
        </w:rPr>
        <w:t>=  '</w:t>
      </w:r>
      <w:proofErr w:type="gramEnd"/>
      <w:r w:rsidR="00E064C7">
        <w:rPr>
          <w:rFonts w:ascii="Courier New" w:hAnsi="Courier New" w:cs="Courier New" w:hint="eastAsia"/>
          <w:color w:val="FF0000"/>
          <w:szCs w:val="24"/>
        </w:rPr>
        <w:t>UPDATE student</w:t>
      </w:r>
      <w:r w:rsidRPr="00761F38">
        <w:rPr>
          <w:rFonts w:ascii="Courier New" w:hAnsi="Courier New" w:cs="Courier New"/>
          <w:color w:val="FF0000"/>
          <w:szCs w:val="24"/>
        </w:rPr>
        <w:t xml:space="preserve"> ';</w:t>
      </w:r>
    </w:p>
    <w:p w14:paraId="2A75D19B" w14:textId="6E56E15B" w:rsidR="00E064C7" w:rsidRPr="00761F38" w:rsidRDefault="00E064C7" w:rsidP="00E06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 xml:space="preserve">= ' </w:t>
      </w:r>
      <w:r>
        <w:rPr>
          <w:rFonts w:ascii="Courier New" w:hAnsi="Courier New" w:cs="Courier New" w:hint="eastAsia"/>
          <w:color w:val="FF0000"/>
          <w:szCs w:val="24"/>
        </w:rPr>
        <w:t>SET name=</w:t>
      </w:r>
      <w:r w:rsidRPr="00761F38">
        <w:rPr>
          <w:rFonts w:ascii="Courier New" w:hAnsi="Courier New" w:cs="Courier New"/>
          <w:color w:val="FF0000"/>
          <w:szCs w:val="24"/>
        </w:rPr>
        <w:t xml:space="preserve">:name, </w:t>
      </w:r>
      <w:r>
        <w:rPr>
          <w:rFonts w:ascii="Courier New" w:hAnsi="Courier New" w:cs="Courier New" w:hint="eastAsia"/>
          <w:color w:val="FF0000"/>
          <w:szCs w:val="24"/>
        </w:rPr>
        <w:t>class=</w:t>
      </w:r>
      <w:r w:rsidRPr="00761F38">
        <w:rPr>
          <w:rFonts w:ascii="Courier New" w:hAnsi="Courier New" w:cs="Courier New"/>
          <w:color w:val="FF0000"/>
          <w:szCs w:val="24"/>
        </w:rPr>
        <w:t>:class</w:t>
      </w:r>
      <w:r>
        <w:rPr>
          <w:rFonts w:ascii="Courier New" w:hAnsi="Courier New" w:cs="Courier New" w:hint="eastAsia"/>
          <w:color w:val="FF0000"/>
          <w:szCs w:val="24"/>
        </w:rPr>
        <w:t>, updated_at=NOW()</w:t>
      </w:r>
      <w:r w:rsidRPr="00761F38">
        <w:rPr>
          <w:rFonts w:ascii="Courier New" w:hAnsi="Courier New" w:cs="Courier New"/>
          <w:color w:val="FF0000"/>
          <w:szCs w:val="24"/>
        </w:rPr>
        <w:t>';</w:t>
      </w:r>
    </w:p>
    <w:p w14:paraId="04F6FF34" w14:textId="6A2E6237" w:rsidR="00E064C7" w:rsidRPr="00761F38" w:rsidRDefault="00E064C7" w:rsidP="00E06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sql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 xml:space="preserve"> .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 xml:space="preserve">= ' </w:t>
      </w:r>
      <w:r>
        <w:rPr>
          <w:rFonts w:ascii="Courier New" w:hAnsi="Courier New" w:cs="Courier New" w:hint="eastAsia"/>
          <w:color w:val="FF0000"/>
          <w:szCs w:val="24"/>
        </w:rPr>
        <w:t>WHERE id=</w:t>
      </w:r>
      <w:r w:rsidRPr="00761F38">
        <w:rPr>
          <w:rFonts w:ascii="Courier New" w:hAnsi="Courier New" w:cs="Courier New"/>
          <w:color w:val="FF0000"/>
          <w:szCs w:val="24"/>
        </w:rPr>
        <w:t>:</w:t>
      </w:r>
      <w:r>
        <w:rPr>
          <w:rFonts w:ascii="Courier New" w:hAnsi="Courier New" w:cs="Courier New" w:hint="eastAsia"/>
          <w:color w:val="FF0000"/>
          <w:szCs w:val="24"/>
        </w:rPr>
        <w:t>id</w:t>
      </w:r>
      <w:r w:rsidRPr="00761F38">
        <w:rPr>
          <w:rFonts w:ascii="Courier New" w:hAnsi="Courier New" w:cs="Courier New"/>
          <w:color w:val="FF0000"/>
          <w:szCs w:val="24"/>
        </w:rPr>
        <w:t xml:space="preserve"> ';</w:t>
      </w:r>
    </w:p>
    <w:p w14:paraId="0BA8F81D" w14:textId="77777777" w:rsidR="00645735" w:rsidRPr="00751F7C" w:rsidRDefault="00645735" w:rsidP="0027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 xml:space="preserve"> = $</w:t>
      </w:r>
      <w:proofErr w:type="spellStart"/>
      <w:r w:rsidRPr="00751F7C">
        <w:rPr>
          <w:rFonts w:ascii="Courier New" w:hAnsi="Courier New" w:cs="Courier New"/>
          <w:szCs w:val="24"/>
        </w:rPr>
        <w:t>pdo</w:t>
      </w:r>
      <w:proofErr w:type="spellEnd"/>
      <w:r w:rsidRPr="00751F7C">
        <w:rPr>
          <w:rFonts w:ascii="Courier New" w:hAnsi="Courier New" w:cs="Courier New"/>
          <w:szCs w:val="24"/>
        </w:rPr>
        <w:t>-&gt;prepare($</w:t>
      </w:r>
      <w:proofErr w:type="spellStart"/>
      <w:r w:rsidRPr="00751F7C">
        <w:rPr>
          <w:rFonts w:ascii="Courier New" w:hAnsi="Courier New" w:cs="Courier New"/>
          <w:szCs w:val="24"/>
        </w:rPr>
        <w:t>sql</w:t>
      </w:r>
      <w:proofErr w:type="spellEnd"/>
      <w:proofErr w:type="gramStart"/>
      <w:r w:rsidRPr="00751F7C">
        <w:rPr>
          <w:rFonts w:ascii="Courier New" w:hAnsi="Courier New" w:cs="Courier New"/>
          <w:szCs w:val="24"/>
        </w:rPr>
        <w:t>);</w:t>
      </w:r>
      <w:proofErr w:type="gramEnd"/>
    </w:p>
    <w:p w14:paraId="5DB6ECF8" w14:textId="77777777" w:rsidR="00BE2BAF" w:rsidRPr="00BE2BAF" w:rsidRDefault="00BE2BAF" w:rsidP="00BE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BE2BAF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BE2BAF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BE2BAF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BE2BAF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BE2BAF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BE2BAF">
        <w:rPr>
          <w:rFonts w:ascii="Courier New" w:hAnsi="Courier New" w:cs="Courier New"/>
          <w:strike/>
          <w:szCs w:val="24"/>
          <w:highlight w:val="yellow"/>
        </w:rPr>
        <w:t>":email", $_POST['email']);</w:t>
      </w:r>
    </w:p>
    <w:p w14:paraId="4DADCD92" w14:textId="77777777" w:rsidR="00BE2BAF" w:rsidRPr="00BE2BAF" w:rsidRDefault="00BE2BAF" w:rsidP="00BE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trike/>
          <w:szCs w:val="24"/>
          <w:highlight w:val="yellow"/>
        </w:rPr>
      </w:pPr>
      <w:r w:rsidRPr="00BE2BAF">
        <w:rPr>
          <w:rFonts w:ascii="Courier New" w:hAnsi="Courier New" w:cs="Courier New"/>
          <w:strike/>
          <w:szCs w:val="24"/>
          <w:highlight w:val="yellow"/>
        </w:rPr>
        <w:t>$</w:t>
      </w:r>
      <w:proofErr w:type="spellStart"/>
      <w:r w:rsidRPr="00BE2BAF">
        <w:rPr>
          <w:rFonts w:ascii="Courier New" w:hAnsi="Courier New" w:cs="Courier New"/>
          <w:strike/>
          <w:szCs w:val="24"/>
          <w:highlight w:val="yellow"/>
        </w:rPr>
        <w:t>stmt</w:t>
      </w:r>
      <w:proofErr w:type="spellEnd"/>
      <w:r w:rsidRPr="00BE2BAF">
        <w:rPr>
          <w:rFonts w:ascii="Courier New" w:hAnsi="Courier New" w:cs="Courier New"/>
          <w:strike/>
          <w:szCs w:val="24"/>
          <w:highlight w:val="yellow"/>
        </w:rPr>
        <w:t>-&gt;</w:t>
      </w:r>
      <w:proofErr w:type="spellStart"/>
      <w:proofErr w:type="gramStart"/>
      <w:r w:rsidRPr="00BE2BAF">
        <w:rPr>
          <w:rFonts w:ascii="Courier New" w:hAnsi="Courier New" w:cs="Courier New"/>
          <w:strike/>
          <w:szCs w:val="24"/>
          <w:highlight w:val="yellow"/>
        </w:rPr>
        <w:t>bindParam</w:t>
      </w:r>
      <w:proofErr w:type="spellEnd"/>
      <w:r w:rsidRPr="00BE2BAF">
        <w:rPr>
          <w:rFonts w:ascii="Courier New" w:hAnsi="Courier New" w:cs="Courier New"/>
          <w:strike/>
          <w:szCs w:val="24"/>
          <w:highlight w:val="yellow"/>
        </w:rPr>
        <w:t>(</w:t>
      </w:r>
      <w:proofErr w:type="gramEnd"/>
      <w:r w:rsidRPr="00BE2BAF">
        <w:rPr>
          <w:rFonts w:ascii="Courier New" w:hAnsi="Courier New" w:cs="Courier New"/>
          <w:strike/>
          <w:szCs w:val="24"/>
          <w:highlight w:val="yellow"/>
        </w:rPr>
        <w:t>":password", $_POST['password']);</w:t>
      </w:r>
    </w:p>
    <w:p w14:paraId="65CF4403" w14:textId="77777777" w:rsidR="00645735" w:rsidRPr="00761F38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__??__, __??__);</w:t>
      </w:r>
    </w:p>
    <w:p w14:paraId="70B89CE9" w14:textId="77777777" w:rsidR="000A49CD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__??__, __??__);</w:t>
      </w:r>
    </w:p>
    <w:p w14:paraId="5B710DD1" w14:textId="75687D71" w:rsidR="00645735" w:rsidRPr="00761F38" w:rsidRDefault="003E58F7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Cs w:val="24"/>
        </w:rPr>
      </w:pPr>
      <w:r w:rsidRPr="00761F38">
        <w:rPr>
          <w:rFonts w:ascii="Courier New" w:hAnsi="Courier New" w:cs="Courier New"/>
          <w:color w:val="FF0000"/>
          <w:szCs w:val="24"/>
        </w:rPr>
        <w:t>$</w:t>
      </w:r>
      <w:proofErr w:type="spellStart"/>
      <w:r w:rsidRPr="00761F38">
        <w:rPr>
          <w:rFonts w:ascii="Courier New" w:hAnsi="Courier New" w:cs="Courier New"/>
          <w:color w:val="FF0000"/>
          <w:szCs w:val="24"/>
        </w:rPr>
        <w:t>stmt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-&gt;</w:t>
      </w:r>
      <w:proofErr w:type="spellStart"/>
      <w:proofErr w:type="gramStart"/>
      <w:r w:rsidRPr="00761F38">
        <w:rPr>
          <w:rFonts w:ascii="Courier New" w:hAnsi="Courier New" w:cs="Courier New"/>
          <w:color w:val="FF0000"/>
          <w:szCs w:val="24"/>
        </w:rPr>
        <w:t>bindParam</w:t>
      </w:r>
      <w:proofErr w:type="spellEnd"/>
      <w:r w:rsidRPr="00761F38">
        <w:rPr>
          <w:rFonts w:ascii="Courier New" w:hAnsi="Courier New" w:cs="Courier New"/>
          <w:color w:val="FF0000"/>
          <w:szCs w:val="24"/>
        </w:rPr>
        <w:t>(</w:t>
      </w:r>
      <w:proofErr w:type="gramEnd"/>
      <w:r w:rsidRPr="00761F38">
        <w:rPr>
          <w:rFonts w:ascii="Courier New" w:hAnsi="Courier New" w:cs="Courier New"/>
          <w:color w:val="FF0000"/>
          <w:szCs w:val="24"/>
        </w:rPr>
        <w:t>__??__, __??__);</w:t>
      </w:r>
    </w:p>
    <w:p w14:paraId="1B2BE5E4" w14:textId="77777777" w:rsidR="00645735" w:rsidRPr="00751F7C" w:rsidRDefault="00645735" w:rsidP="0027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751F7C">
        <w:rPr>
          <w:rFonts w:ascii="Courier New" w:hAnsi="Courier New" w:cs="Courier New"/>
          <w:szCs w:val="24"/>
        </w:rPr>
        <w:t>$</w:t>
      </w:r>
      <w:proofErr w:type="spellStart"/>
      <w:r w:rsidRPr="00751F7C">
        <w:rPr>
          <w:rFonts w:ascii="Courier New" w:hAnsi="Courier New" w:cs="Courier New"/>
          <w:szCs w:val="24"/>
        </w:rPr>
        <w:t>stmt</w:t>
      </w:r>
      <w:proofErr w:type="spellEnd"/>
      <w:r w:rsidRPr="00751F7C">
        <w:rPr>
          <w:rFonts w:ascii="Courier New" w:hAnsi="Courier New" w:cs="Courier New"/>
          <w:szCs w:val="24"/>
        </w:rPr>
        <w:t>-&gt;</w:t>
      </w:r>
      <w:proofErr w:type="gramStart"/>
      <w:r w:rsidRPr="00751F7C">
        <w:rPr>
          <w:rFonts w:ascii="Courier New" w:hAnsi="Courier New" w:cs="Courier New"/>
          <w:szCs w:val="24"/>
        </w:rPr>
        <w:t>execute(</w:t>
      </w:r>
      <w:proofErr w:type="gramEnd"/>
      <w:r w:rsidRPr="00751F7C">
        <w:rPr>
          <w:rFonts w:ascii="Courier New" w:hAnsi="Courier New" w:cs="Courier New"/>
          <w:szCs w:val="24"/>
        </w:rPr>
        <w:t>);</w:t>
      </w:r>
    </w:p>
    <w:p w14:paraId="7E1F22EE" w14:textId="77777777" w:rsidR="00645735" w:rsidRDefault="00645735" w:rsidP="00645735">
      <w:pPr>
        <w:ind w:right="29"/>
        <w:outlineLvl w:val="0"/>
        <w:rPr>
          <w:szCs w:val="24"/>
        </w:rPr>
      </w:pPr>
    </w:p>
    <w:p w14:paraId="0B8C1321" w14:textId="77777777" w:rsidR="00645735" w:rsidRDefault="00645735" w:rsidP="00645735">
      <w:pPr>
        <w:ind w:right="29"/>
        <w:outlineLvl w:val="0"/>
        <w:rPr>
          <w:b/>
          <w:szCs w:val="24"/>
        </w:rPr>
      </w:pPr>
      <w:r w:rsidRPr="00F674DC">
        <w:rPr>
          <w:b/>
          <w:szCs w:val="24"/>
        </w:rPr>
        <w:t>4. Check result</w:t>
      </w:r>
    </w:p>
    <w:p w14:paraId="17C68679" w14:textId="7B40C3E3" w:rsidR="00645735" w:rsidRDefault="00645735" w:rsidP="00645735">
      <w:pPr>
        <w:ind w:right="29"/>
        <w:outlineLvl w:val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I</w:t>
      </w:r>
      <w:r>
        <w:rPr>
          <w:szCs w:val="24"/>
          <w:lang w:eastAsia="zh-TW"/>
        </w:rPr>
        <w:t xml:space="preserve">f record has been </w:t>
      </w:r>
      <w:r w:rsidR="00A5428D">
        <w:rPr>
          <w:rFonts w:hint="eastAsia"/>
          <w:szCs w:val="24"/>
          <w:lang w:eastAsia="zh-TW"/>
        </w:rPr>
        <w:t>updated</w:t>
      </w:r>
      <w:r>
        <w:rPr>
          <w:szCs w:val="24"/>
          <w:lang w:eastAsia="zh-TW"/>
        </w:rPr>
        <w:t>, send HTTP redirect ‘</w:t>
      </w:r>
      <w:proofErr w:type="spellStart"/>
      <w:r w:rsidRPr="00920254">
        <w:rPr>
          <w:szCs w:val="24"/>
          <w:lang w:eastAsia="zh-TW"/>
        </w:rPr>
        <w:t>msg</w:t>
      </w:r>
      <w:r w:rsidR="00634536">
        <w:rPr>
          <w:rFonts w:hint="eastAsia"/>
          <w:szCs w:val="24"/>
          <w:lang w:eastAsia="zh-TW"/>
        </w:rPr>
        <w:t>update</w:t>
      </w:r>
      <w:r>
        <w:rPr>
          <w:szCs w:val="24"/>
          <w:lang w:eastAsia="zh-TW"/>
        </w:rPr>
        <w:t>.php?</w:t>
      </w:r>
      <w:r w:rsidRPr="00D11C16">
        <w:rPr>
          <w:b/>
          <w:sz w:val="28"/>
          <w:szCs w:val="24"/>
          <w:lang w:eastAsia="zh-TW"/>
        </w:rPr>
        <w:t>t</w:t>
      </w:r>
      <w:proofErr w:type="spellEnd"/>
      <w:r>
        <w:rPr>
          <w:szCs w:val="24"/>
          <w:lang w:eastAsia="zh-TW"/>
        </w:rPr>
        <w:t>=xxx’</w:t>
      </w:r>
    </w:p>
    <w:p w14:paraId="36218D40" w14:textId="2D55F999" w:rsidR="00645735" w:rsidRPr="00D11C16" w:rsidRDefault="00645735" w:rsidP="00645735">
      <w:pPr>
        <w:ind w:right="29"/>
        <w:outlineLvl w:val="0"/>
        <w:rPr>
          <w:szCs w:val="24"/>
          <w:lang w:eastAsia="zh-TW"/>
        </w:rPr>
      </w:pPr>
      <w:r>
        <w:rPr>
          <w:szCs w:val="24"/>
          <w:lang w:eastAsia="zh-TW"/>
        </w:rPr>
        <w:t>Otherwise send HTTP redirect ‘</w:t>
      </w:r>
      <w:proofErr w:type="spellStart"/>
      <w:r w:rsidRPr="00920254">
        <w:rPr>
          <w:szCs w:val="24"/>
          <w:lang w:eastAsia="zh-TW"/>
        </w:rPr>
        <w:t>msg</w:t>
      </w:r>
      <w:r w:rsidR="003B7570">
        <w:rPr>
          <w:rFonts w:hint="eastAsia"/>
          <w:szCs w:val="24"/>
          <w:lang w:eastAsia="zh-TW"/>
        </w:rPr>
        <w:t>update</w:t>
      </w:r>
      <w:r>
        <w:rPr>
          <w:szCs w:val="24"/>
          <w:lang w:eastAsia="zh-TW"/>
        </w:rPr>
        <w:t>.php?</w:t>
      </w:r>
      <w:r>
        <w:rPr>
          <w:b/>
          <w:sz w:val="28"/>
          <w:szCs w:val="24"/>
          <w:lang w:eastAsia="zh-TW"/>
        </w:rPr>
        <w:t>f</w:t>
      </w:r>
      <w:proofErr w:type="spellEnd"/>
      <w:r>
        <w:rPr>
          <w:szCs w:val="24"/>
          <w:lang w:eastAsia="zh-TW"/>
        </w:rPr>
        <w:t>=xxx’</w:t>
      </w:r>
    </w:p>
    <w:p w14:paraId="40349A0E" w14:textId="77777777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/* 4. Check result . . . */</w:t>
      </w:r>
    </w:p>
    <w:p w14:paraId="3D06E1B4" w14:textId="479B5E1C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if( $</w:t>
      </w:r>
      <w:proofErr w:type="spellStart"/>
      <w:proofErr w:type="gramEnd"/>
      <w:r w:rsidRPr="00B202F3">
        <w:rPr>
          <w:rFonts w:ascii="Courier New" w:hAnsi="Courier New" w:cs="Courier New"/>
          <w:szCs w:val="24"/>
        </w:rPr>
        <w:t>stmt</w:t>
      </w:r>
      <w:proofErr w:type="spellEnd"/>
      <w:r w:rsidRPr="00B202F3">
        <w:rPr>
          <w:rFonts w:ascii="Courier New" w:hAnsi="Courier New" w:cs="Courier New"/>
          <w:szCs w:val="24"/>
        </w:rPr>
        <w:t>-&gt;</w:t>
      </w:r>
      <w:r w:rsidR="00296AD8">
        <w:rPr>
          <w:rFonts w:ascii="Courier New" w:hAnsi="Courier New" w:cs="Courier New" w:hint="eastAsia"/>
          <w:szCs w:val="24"/>
        </w:rPr>
        <w:t>__??__</w:t>
      </w:r>
      <w:r w:rsidRPr="00B202F3">
        <w:rPr>
          <w:rFonts w:ascii="Courier New" w:hAnsi="Courier New" w:cs="Courier New"/>
          <w:szCs w:val="24"/>
        </w:rPr>
        <w:t xml:space="preserve"> == 1 ) {</w:t>
      </w:r>
    </w:p>
    <w:p w14:paraId="4C0D8F55" w14:textId="38086117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t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</w:t>
      </w:r>
      <w:r w:rsidRPr="00CE0302">
        <w:rPr>
          <w:rFonts w:ascii="Courier New" w:hAnsi="Courier New" w:cs="Courier New"/>
          <w:szCs w:val="24"/>
        </w:rPr>
        <w:t>$</w:t>
      </w:r>
      <w:proofErr w:type="gramEnd"/>
      <w:r w:rsidR="003B7570">
        <w:rPr>
          <w:rFonts w:ascii="Courier New" w:hAnsi="Courier New" w:cs="Courier New" w:hint="eastAsia"/>
          <w:szCs w:val="24"/>
        </w:rPr>
        <w:t>id</w:t>
      </w:r>
      <w:r w:rsidRPr="00B202F3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 </w:t>
      </w:r>
      <w:r w:rsidRPr="00B202F3">
        <w:rPr>
          <w:rFonts w:ascii="Courier New" w:hAnsi="Courier New" w:cs="Courier New"/>
          <w:szCs w:val="24"/>
        </w:rPr>
        <w:t>// ok</w:t>
      </w:r>
    </w:p>
    <w:p w14:paraId="3F407AA8" w14:textId="77777777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27AE6383" w14:textId="77777777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else {</w:t>
      </w:r>
    </w:p>
    <w:p w14:paraId="682C6251" w14:textId="660950E6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ab/>
        <w:t>$</w:t>
      </w:r>
      <w:proofErr w:type="spellStart"/>
      <w:r w:rsidRPr="00B202F3">
        <w:rPr>
          <w:rFonts w:ascii="Courier New" w:hAnsi="Courier New" w:cs="Courier New"/>
          <w:szCs w:val="24"/>
        </w:rPr>
        <w:t>queryString</w:t>
      </w:r>
      <w:proofErr w:type="spellEnd"/>
      <w:r w:rsidRPr="00B202F3">
        <w:rPr>
          <w:rFonts w:ascii="Courier New" w:hAnsi="Courier New" w:cs="Courier New"/>
          <w:szCs w:val="24"/>
        </w:rPr>
        <w:t xml:space="preserve"> = '</w:t>
      </w:r>
      <w:r w:rsidRPr="000545AD">
        <w:rPr>
          <w:rFonts w:ascii="Courier New" w:hAnsi="Courier New" w:cs="Courier New"/>
          <w:b/>
          <w:szCs w:val="24"/>
        </w:rPr>
        <w:t>f</w:t>
      </w:r>
      <w:r w:rsidRPr="00B202F3">
        <w:rPr>
          <w:rFonts w:ascii="Courier New" w:hAnsi="Courier New" w:cs="Courier New"/>
          <w:szCs w:val="24"/>
        </w:rPr>
        <w:t>=</w:t>
      </w:r>
      <w:proofErr w:type="gramStart"/>
      <w:r w:rsidRPr="00B202F3">
        <w:rPr>
          <w:rFonts w:ascii="Courier New" w:hAnsi="Courier New" w:cs="Courier New"/>
          <w:szCs w:val="24"/>
        </w:rPr>
        <w:t>'.</w:t>
      </w:r>
      <w:r w:rsidRPr="00CE0302">
        <w:rPr>
          <w:rFonts w:ascii="Courier New" w:hAnsi="Courier New" w:cs="Courier New"/>
          <w:szCs w:val="24"/>
        </w:rPr>
        <w:t>$</w:t>
      </w:r>
      <w:proofErr w:type="gramEnd"/>
      <w:r w:rsidR="003B7570">
        <w:rPr>
          <w:rFonts w:ascii="Courier New" w:hAnsi="Courier New" w:cs="Courier New" w:hint="eastAsia"/>
          <w:szCs w:val="24"/>
        </w:rPr>
        <w:t>id</w:t>
      </w:r>
      <w:r w:rsidRPr="00B202F3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 </w:t>
      </w:r>
      <w:r w:rsidRPr="00B202F3">
        <w:rPr>
          <w:rFonts w:ascii="Courier New" w:hAnsi="Courier New" w:cs="Courier New"/>
          <w:szCs w:val="24"/>
        </w:rPr>
        <w:t>// fail</w:t>
      </w:r>
    </w:p>
    <w:p w14:paraId="09C4B371" w14:textId="77777777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}</w:t>
      </w:r>
    </w:p>
    <w:p w14:paraId="5A24ACBF" w14:textId="5D40E3C1" w:rsidR="00645735" w:rsidRPr="00B202F3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r w:rsidR="00BB3221">
        <w:rPr>
          <w:rFonts w:ascii="Courier New" w:hAnsi="Courier New" w:cs="Courier New" w:hint="eastAsia"/>
          <w:szCs w:val="24"/>
        </w:rPr>
        <w:t>__??_</w:t>
      </w:r>
      <w:proofErr w:type="gramStart"/>
      <w:r w:rsidR="00BB3221">
        <w:rPr>
          <w:rFonts w:ascii="Courier New" w:hAnsi="Courier New" w:cs="Courier New" w:hint="eastAsia"/>
          <w:szCs w:val="24"/>
        </w:rPr>
        <w:t>_</w:t>
      </w:r>
      <w:r w:rsidRPr="00B202F3">
        <w:rPr>
          <w:rFonts w:ascii="Courier New" w:hAnsi="Courier New" w:cs="Courier New"/>
          <w:szCs w:val="24"/>
        </w:rPr>
        <w:t>(</w:t>
      </w:r>
      <w:proofErr w:type="gramEnd"/>
      <w:r w:rsidRPr="00B202F3">
        <w:rPr>
          <w:rFonts w:ascii="Courier New" w:hAnsi="Courier New" w:cs="Courier New"/>
          <w:szCs w:val="24"/>
        </w:rPr>
        <w:t xml:space="preserve">'location: </w:t>
      </w:r>
      <w:proofErr w:type="spellStart"/>
      <w:r w:rsidRPr="00B202F3">
        <w:rPr>
          <w:rFonts w:ascii="Courier New" w:hAnsi="Courier New" w:cs="Courier New"/>
          <w:szCs w:val="24"/>
        </w:rPr>
        <w:t>msg</w:t>
      </w:r>
      <w:r w:rsidR="003B7570">
        <w:rPr>
          <w:rFonts w:ascii="Courier New" w:hAnsi="Courier New" w:cs="Courier New" w:hint="eastAsia"/>
          <w:szCs w:val="24"/>
        </w:rPr>
        <w:t>update</w:t>
      </w:r>
      <w:r w:rsidRPr="00B202F3">
        <w:rPr>
          <w:rFonts w:ascii="Courier New" w:hAnsi="Courier New" w:cs="Courier New"/>
          <w:szCs w:val="24"/>
        </w:rPr>
        <w:t>.php</w:t>
      </w:r>
      <w:proofErr w:type="spellEnd"/>
      <w:r w:rsidRPr="00B202F3">
        <w:rPr>
          <w:rFonts w:ascii="Courier New" w:hAnsi="Courier New" w:cs="Courier New"/>
          <w:szCs w:val="24"/>
        </w:rPr>
        <w:t>?'.</w:t>
      </w:r>
      <w:r w:rsidR="00087AE8">
        <w:rPr>
          <w:rFonts w:ascii="Courier New" w:hAnsi="Courier New" w:cs="Courier New" w:hint="eastAsia"/>
          <w:szCs w:val="24"/>
        </w:rPr>
        <w:t>__??__</w:t>
      </w:r>
      <w:r w:rsidRPr="00B202F3">
        <w:rPr>
          <w:rFonts w:ascii="Courier New" w:hAnsi="Courier New" w:cs="Courier New"/>
          <w:szCs w:val="24"/>
        </w:rPr>
        <w:t>);</w:t>
      </w:r>
    </w:p>
    <w:p w14:paraId="4C040C27" w14:textId="77777777" w:rsidR="00645735" w:rsidRDefault="00645735" w:rsidP="0064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szCs w:val="24"/>
        </w:rPr>
      </w:pPr>
      <w:r w:rsidRPr="00B202F3">
        <w:rPr>
          <w:rFonts w:ascii="Courier New" w:hAnsi="Courier New" w:cs="Courier New"/>
          <w:szCs w:val="24"/>
        </w:rPr>
        <w:t xml:space="preserve">  </w:t>
      </w:r>
      <w:proofErr w:type="gramStart"/>
      <w:r w:rsidRPr="00B202F3">
        <w:rPr>
          <w:rFonts w:ascii="Courier New" w:hAnsi="Courier New" w:cs="Courier New"/>
          <w:szCs w:val="24"/>
        </w:rPr>
        <w:t>exit(</w:t>
      </w:r>
      <w:proofErr w:type="gramEnd"/>
      <w:r w:rsidRPr="00B202F3">
        <w:rPr>
          <w:rFonts w:ascii="Courier New" w:hAnsi="Courier New" w:cs="Courier New"/>
          <w:szCs w:val="24"/>
        </w:rPr>
        <w:t>);</w:t>
      </w:r>
    </w:p>
    <w:p w14:paraId="52531C2B" w14:textId="77777777" w:rsidR="00645735" w:rsidRDefault="00645735" w:rsidP="00645735">
      <w:pPr>
        <w:ind w:right="29"/>
        <w:outlineLvl w:val="0"/>
        <w:rPr>
          <w:szCs w:val="24"/>
        </w:rPr>
      </w:pPr>
    </w:p>
    <w:p w14:paraId="76CBA10F" w14:textId="77777777" w:rsidR="00DB0C0C" w:rsidRDefault="00DB0C0C">
      <w:pPr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14:paraId="596C7BF4" w14:textId="2E65F5F2" w:rsidR="00645735" w:rsidRPr="00DB0C0C" w:rsidRDefault="00DB0C0C" w:rsidP="00645735">
      <w:pPr>
        <w:ind w:right="29"/>
        <w:outlineLvl w:val="0"/>
        <w:rPr>
          <w:b/>
          <w:bCs/>
          <w:i/>
          <w:iCs/>
          <w:szCs w:val="24"/>
          <w:lang w:eastAsia="zh-TW"/>
        </w:rPr>
      </w:pPr>
      <w:r w:rsidRPr="00DB0C0C">
        <w:rPr>
          <w:b/>
          <w:bCs/>
          <w:szCs w:val="24"/>
          <w:lang w:eastAsia="zh-TW"/>
        </w:rPr>
        <w:lastRenderedPageBreak/>
        <w:t xml:space="preserve">5. </w:t>
      </w:r>
      <w:r w:rsidR="00A1781A" w:rsidRPr="00DB0C0C">
        <w:rPr>
          <w:b/>
          <w:bCs/>
          <w:szCs w:val="24"/>
          <w:lang w:eastAsia="zh-TW"/>
        </w:rPr>
        <w:t>B</w:t>
      </w:r>
      <w:r w:rsidR="00A1781A" w:rsidRPr="00DB0C0C">
        <w:rPr>
          <w:rFonts w:hint="eastAsia"/>
          <w:b/>
          <w:bCs/>
          <w:szCs w:val="24"/>
          <w:lang w:eastAsia="zh-TW"/>
        </w:rPr>
        <w:t xml:space="preserve">rowse </w:t>
      </w:r>
      <w:hyperlink r:id="rId38" w:history="1">
        <w:r w:rsidR="00DF7391" w:rsidRPr="00DB0C0C">
          <w:rPr>
            <w:rStyle w:val="Hyperlink"/>
            <w:rFonts w:hint="eastAsia"/>
            <w:b/>
            <w:bCs/>
            <w:szCs w:val="24"/>
            <w:lang w:eastAsia="zh-TW"/>
          </w:rPr>
          <w:t>http:/</w:t>
        </w:r>
        <w:r w:rsidR="00DF7391" w:rsidRPr="00DB0C0C">
          <w:rPr>
            <w:rStyle w:val="Hyperlink"/>
            <w:b/>
            <w:bCs/>
            <w:szCs w:val="24"/>
            <w:lang w:eastAsia="zh-TW"/>
          </w:rPr>
          <w:t>/localhost/lab5/</w:t>
        </w:r>
        <w:r w:rsidR="00DF7391" w:rsidRPr="00DB0C0C">
          <w:rPr>
            <w:rStyle w:val="Hyperlink"/>
            <w:rFonts w:hint="eastAsia"/>
            <w:b/>
            <w:bCs/>
            <w:szCs w:val="24"/>
            <w:lang w:eastAsia="zh-TW"/>
          </w:rPr>
          <w:t>frmupdate</w:t>
        </w:r>
        <w:r w:rsidR="00DF7391" w:rsidRPr="00DB0C0C">
          <w:rPr>
            <w:rStyle w:val="Hyperlink"/>
            <w:b/>
            <w:bCs/>
            <w:szCs w:val="24"/>
            <w:lang w:eastAsia="zh-TW"/>
          </w:rPr>
          <w:t>.php</w:t>
        </w:r>
        <w:r w:rsidR="00DF7391" w:rsidRPr="00DB0C0C">
          <w:rPr>
            <w:rStyle w:val="Hyperlink"/>
            <w:rFonts w:hint="eastAsia"/>
            <w:b/>
            <w:bCs/>
            <w:szCs w:val="24"/>
            <w:lang w:eastAsia="zh-TW"/>
          </w:rPr>
          <w:t>?id=</w:t>
        </w:r>
        <w:r w:rsidR="00DF7391" w:rsidRPr="00DB0C0C">
          <w:rPr>
            <w:rStyle w:val="Hyperlink"/>
            <w:b/>
            <w:bCs/>
            <w:szCs w:val="24"/>
            <w:lang w:eastAsia="zh-TW"/>
          </w:rPr>
          <w:t>3</w:t>
        </w:r>
      </w:hyperlink>
      <w:r w:rsidR="00A1781A" w:rsidRPr="00DB0C0C">
        <w:rPr>
          <w:rFonts w:hint="eastAsia"/>
          <w:b/>
          <w:bCs/>
          <w:szCs w:val="24"/>
          <w:lang w:eastAsia="zh-TW"/>
        </w:rPr>
        <w:t xml:space="preserve"> </w:t>
      </w:r>
      <w:r w:rsidR="00A1781A" w:rsidRPr="00DB0C0C">
        <w:rPr>
          <w:b/>
          <w:bCs/>
          <w:szCs w:val="24"/>
          <w:lang w:eastAsia="zh-TW"/>
        </w:rPr>
        <w:t xml:space="preserve"> </w:t>
      </w:r>
      <w:r w:rsidR="00645735" w:rsidRPr="00DB0C0C">
        <w:rPr>
          <w:b/>
          <w:bCs/>
          <w:szCs w:val="24"/>
          <w:lang w:eastAsia="zh-TW"/>
        </w:rPr>
        <w:t xml:space="preserve">. Try to </w:t>
      </w:r>
      <w:r w:rsidR="00A1781A" w:rsidRPr="00DB0C0C">
        <w:rPr>
          <w:rFonts w:hint="eastAsia"/>
          <w:b/>
          <w:bCs/>
          <w:szCs w:val="24"/>
          <w:lang w:eastAsia="zh-TW"/>
        </w:rPr>
        <w:t>update the student:</w:t>
      </w:r>
      <w:r w:rsidR="00176EA9" w:rsidRPr="00DB0C0C">
        <w:rPr>
          <w:b/>
          <w:bCs/>
          <w:szCs w:val="24"/>
          <w:lang w:eastAsia="zh-TW"/>
        </w:rPr>
        <w:t xml:space="preserve"> from John to </w:t>
      </w:r>
      <w:r w:rsidRPr="00DB0C0C">
        <w:rPr>
          <w:b/>
          <w:bCs/>
          <w:i/>
          <w:iCs/>
          <w:color w:val="0070C0"/>
          <w:szCs w:val="24"/>
          <w:lang w:eastAsia="zh-TW"/>
        </w:rPr>
        <w:t>YOUR_NAME</w:t>
      </w:r>
    </w:p>
    <w:p w14:paraId="329045FE" w14:textId="77777777" w:rsidR="00176EA9" w:rsidRDefault="00176EA9" w:rsidP="00645735">
      <w:pPr>
        <w:ind w:right="29"/>
        <w:outlineLvl w:val="0"/>
        <w:rPr>
          <w:szCs w:val="24"/>
          <w:lang w:eastAsia="zh-TW"/>
        </w:rPr>
      </w:pPr>
    </w:p>
    <w:p w14:paraId="101A84EB" w14:textId="1765E39C" w:rsidR="00A3792E" w:rsidRDefault="0038790D" w:rsidP="00A3792E">
      <w:pPr>
        <w:ind w:right="29"/>
        <w:outlineLvl w:val="0"/>
        <w:rPr>
          <w:szCs w:val="24"/>
          <w:lang w:eastAsia="zh-TW"/>
        </w:rPr>
      </w:pPr>
      <w:r w:rsidRPr="0038790D">
        <w:rPr>
          <w:noProof/>
          <w:szCs w:val="24"/>
          <w:lang w:eastAsia="zh-TW"/>
        </w:rPr>
        <w:drawing>
          <wp:inline distT="0" distB="0" distL="0" distR="0" wp14:anchorId="2329CDAC" wp14:editId="2F2EF411">
            <wp:extent cx="2354784" cy="2347163"/>
            <wp:effectExtent l="19050" t="19050" r="2667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34716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A3792E" w:rsidRPr="000D2B4C">
        <w:rPr>
          <w:rFonts w:hint="eastAsia"/>
          <w:szCs w:val="24"/>
          <w:lang w:eastAsia="zh-TW"/>
        </w:rPr>
        <w:t xml:space="preserve"> </w:t>
      </w:r>
      <w:r w:rsidR="00A3792E" w:rsidRPr="000D2B4C">
        <w:rPr>
          <w:rFonts w:ascii="Wingdings" w:eastAsia="Wingdings" w:hAnsi="Wingdings" w:cs="Wingdings"/>
          <w:szCs w:val="24"/>
          <w:lang w:eastAsia="zh-TW"/>
        </w:rPr>
        <w:t></w:t>
      </w:r>
      <w:r w:rsidR="00A3792E" w:rsidRPr="000D2B4C">
        <w:rPr>
          <w:szCs w:val="24"/>
          <w:lang w:eastAsia="zh-TW"/>
        </w:rPr>
        <w:t xml:space="preserve"> </w:t>
      </w:r>
      <w:r w:rsidR="0049605F" w:rsidRPr="0049605F">
        <w:rPr>
          <w:noProof/>
          <w:szCs w:val="24"/>
          <w:lang w:eastAsia="zh-TW"/>
        </w:rPr>
        <w:drawing>
          <wp:inline distT="0" distB="0" distL="0" distR="0" wp14:anchorId="3AD98FDE" wp14:editId="4F0BF2D4">
            <wp:extent cx="2370025" cy="1242168"/>
            <wp:effectExtent l="19050" t="19050" r="11430" b="152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4216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A3792E">
      <w:headerReference w:type="default" r:id="rId41"/>
      <w:footerReference w:type="default" r:id="rId42"/>
      <w:pgSz w:w="11909" w:h="16834" w:code="9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C7FB1" w14:textId="77777777" w:rsidR="00E47EAB" w:rsidRDefault="00E47EAB">
      <w:r>
        <w:separator/>
      </w:r>
    </w:p>
  </w:endnote>
  <w:endnote w:type="continuationSeparator" w:id="0">
    <w:p w14:paraId="5CC96D31" w14:textId="77777777" w:rsidR="00E47EAB" w:rsidRDefault="00E47EAB">
      <w:r>
        <w:continuationSeparator/>
      </w:r>
    </w:p>
  </w:endnote>
  <w:endnote w:type="continuationNotice" w:id="1">
    <w:p w14:paraId="56A0F1D9" w14:textId="77777777" w:rsidR="00E47EAB" w:rsidRDefault="00E47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D8B8" w14:textId="412A19B9" w:rsidR="004A3841" w:rsidRDefault="004A3841" w:rsidP="007A381F">
    <w:pPr>
      <w:pStyle w:val="Footer"/>
      <w:pBdr>
        <w:top w:val="single" w:sz="6" w:space="0" w:color="auto"/>
      </w:pBdr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>
      <w:rPr>
        <w:rStyle w:val="PageNumber"/>
        <w:i/>
        <w:noProof/>
        <w:sz w:val="20"/>
      </w:rPr>
      <w:t>2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8FCAA" w14:textId="77777777" w:rsidR="00E47EAB" w:rsidRDefault="00E47EAB">
      <w:r>
        <w:separator/>
      </w:r>
    </w:p>
  </w:footnote>
  <w:footnote w:type="continuationSeparator" w:id="0">
    <w:p w14:paraId="5403A96C" w14:textId="77777777" w:rsidR="00E47EAB" w:rsidRDefault="00E47EAB">
      <w:r>
        <w:continuationSeparator/>
      </w:r>
    </w:p>
  </w:footnote>
  <w:footnote w:type="continuationNotice" w:id="1">
    <w:p w14:paraId="07AD4886" w14:textId="77777777" w:rsidR="00E47EAB" w:rsidRDefault="00E47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1EBF7" w14:textId="6F36C48F" w:rsidR="004A3841" w:rsidRDefault="004A3841" w:rsidP="00BA6E29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rFonts w:hint="eastAsia"/>
        <w:i/>
        <w:sz w:val="20"/>
        <w:lang w:eastAsia="zh-HK"/>
      </w:rPr>
      <w:t>ITP4410 Internet Programming</w:t>
    </w:r>
    <w:r>
      <w:rPr>
        <w:i/>
        <w:sz w:val="20"/>
      </w:rPr>
      <w:tab/>
    </w:r>
    <w:r>
      <w:rPr>
        <w:i/>
        <w:sz w:val="20"/>
      </w:rPr>
      <w:tab/>
      <w:t>Lab</w:t>
    </w:r>
    <w:r>
      <w:rPr>
        <w:rFonts w:hint="eastAsia"/>
        <w:i/>
        <w:sz w:val="20"/>
        <w:lang w:eastAsia="zh-HK"/>
      </w:rPr>
      <w:t>0</w:t>
    </w:r>
    <w:r>
      <w:rPr>
        <w:i/>
        <w:sz w:val="20"/>
        <w:lang w:eastAsia="zh-HK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A0D40B0"/>
    <w:multiLevelType w:val="hybridMultilevel"/>
    <w:tmpl w:val="DB2E321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7E6"/>
    <w:multiLevelType w:val="hybridMultilevel"/>
    <w:tmpl w:val="89A29C86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05E"/>
    <w:multiLevelType w:val="hybridMultilevel"/>
    <w:tmpl w:val="10EC9172"/>
    <w:lvl w:ilvl="0" w:tplc="773842C6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5D4750"/>
    <w:multiLevelType w:val="hybridMultilevel"/>
    <w:tmpl w:val="560EB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7879C2"/>
    <w:multiLevelType w:val="hybridMultilevel"/>
    <w:tmpl w:val="12E673A2"/>
    <w:lvl w:ilvl="0" w:tplc="DE2494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4B64FE"/>
    <w:multiLevelType w:val="hybridMultilevel"/>
    <w:tmpl w:val="51AEF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653DEC"/>
    <w:multiLevelType w:val="hybridMultilevel"/>
    <w:tmpl w:val="7F5C8708"/>
    <w:lvl w:ilvl="0" w:tplc="A9B86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334887"/>
    <w:multiLevelType w:val="hybridMultilevel"/>
    <w:tmpl w:val="CCC055FA"/>
    <w:lvl w:ilvl="0" w:tplc="DA6034B0">
      <w:numFmt w:val="bullet"/>
      <w:lvlText w:val="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4C93C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F5D590F"/>
    <w:multiLevelType w:val="singleLevel"/>
    <w:tmpl w:val="BE7AC7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52E44842"/>
    <w:multiLevelType w:val="hybridMultilevel"/>
    <w:tmpl w:val="5CD4B3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F63D84"/>
    <w:multiLevelType w:val="hybridMultilevel"/>
    <w:tmpl w:val="395619B8"/>
    <w:lvl w:ilvl="0" w:tplc="E2D4A23A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9E1C17"/>
    <w:multiLevelType w:val="hybridMultilevel"/>
    <w:tmpl w:val="BEC2C63E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D16A4"/>
    <w:multiLevelType w:val="hybridMultilevel"/>
    <w:tmpl w:val="C14878B2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AAC"/>
    <w:multiLevelType w:val="hybridMultilevel"/>
    <w:tmpl w:val="6700E69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C1F76FC"/>
    <w:multiLevelType w:val="hybridMultilevel"/>
    <w:tmpl w:val="40BCF550"/>
    <w:lvl w:ilvl="0" w:tplc="3A6A69F4">
      <w:numFmt w:val="bullet"/>
      <w:lvlText w:val="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0116772">
    <w:abstractNumId w:val="9"/>
  </w:num>
  <w:num w:numId="2" w16cid:durableId="1692224340">
    <w:abstractNumId w:val="10"/>
  </w:num>
  <w:num w:numId="3" w16cid:durableId="1224098547">
    <w:abstractNumId w:val="0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4" w16cid:durableId="1371492668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5" w16cid:durableId="210260741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6" w16cid:durableId="1506826723">
    <w:abstractNumId w:val="4"/>
  </w:num>
  <w:num w:numId="7" w16cid:durableId="1185828757">
    <w:abstractNumId w:val="7"/>
  </w:num>
  <w:num w:numId="8" w16cid:durableId="1727950373">
    <w:abstractNumId w:val="12"/>
  </w:num>
  <w:num w:numId="9" w16cid:durableId="1061750355">
    <w:abstractNumId w:val="5"/>
  </w:num>
  <w:num w:numId="10" w16cid:durableId="1647010574">
    <w:abstractNumId w:val="11"/>
  </w:num>
  <w:num w:numId="11" w16cid:durableId="1029259167">
    <w:abstractNumId w:val="15"/>
  </w:num>
  <w:num w:numId="12" w16cid:durableId="1494444178">
    <w:abstractNumId w:val="6"/>
  </w:num>
  <w:num w:numId="13" w16cid:durableId="369649809">
    <w:abstractNumId w:val="13"/>
  </w:num>
  <w:num w:numId="14" w16cid:durableId="563612674">
    <w:abstractNumId w:val="14"/>
  </w:num>
  <w:num w:numId="15" w16cid:durableId="1927883360">
    <w:abstractNumId w:val="2"/>
  </w:num>
  <w:num w:numId="16" w16cid:durableId="139271681">
    <w:abstractNumId w:val="8"/>
  </w:num>
  <w:num w:numId="17" w16cid:durableId="1860854606">
    <w:abstractNumId w:val="16"/>
  </w:num>
  <w:num w:numId="18" w16cid:durableId="1645546383">
    <w:abstractNumId w:val="3"/>
  </w:num>
  <w:num w:numId="19" w16cid:durableId="169727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13"/>
    <w:rsid w:val="00001DA4"/>
    <w:rsid w:val="00004465"/>
    <w:rsid w:val="00006668"/>
    <w:rsid w:val="00006B5E"/>
    <w:rsid w:val="00006D7E"/>
    <w:rsid w:val="00007A87"/>
    <w:rsid w:val="00007AB5"/>
    <w:rsid w:val="0001083C"/>
    <w:rsid w:val="00014686"/>
    <w:rsid w:val="000158B1"/>
    <w:rsid w:val="00017402"/>
    <w:rsid w:val="00017B35"/>
    <w:rsid w:val="00020984"/>
    <w:rsid w:val="00023AA6"/>
    <w:rsid w:val="000245B7"/>
    <w:rsid w:val="000245BF"/>
    <w:rsid w:val="000246E8"/>
    <w:rsid w:val="00031D6A"/>
    <w:rsid w:val="00034C14"/>
    <w:rsid w:val="00035833"/>
    <w:rsid w:val="00035B3A"/>
    <w:rsid w:val="0003618E"/>
    <w:rsid w:val="00036FCD"/>
    <w:rsid w:val="00042884"/>
    <w:rsid w:val="000439E4"/>
    <w:rsid w:val="000441AA"/>
    <w:rsid w:val="000478E2"/>
    <w:rsid w:val="00052E0C"/>
    <w:rsid w:val="000545AD"/>
    <w:rsid w:val="000548C7"/>
    <w:rsid w:val="00056926"/>
    <w:rsid w:val="000611EF"/>
    <w:rsid w:val="000648B3"/>
    <w:rsid w:val="00065347"/>
    <w:rsid w:val="0006579D"/>
    <w:rsid w:val="00073775"/>
    <w:rsid w:val="000739F4"/>
    <w:rsid w:val="00073D03"/>
    <w:rsid w:val="00074969"/>
    <w:rsid w:val="00075C0D"/>
    <w:rsid w:val="00076AC1"/>
    <w:rsid w:val="00083ED1"/>
    <w:rsid w:val="000850C5"/>
    <w:rsid w:val="000867B2"/>
    <w:rsid w:val="00087AE8"/>
    <w:rsid w:val="000913B0"/>
    <w:rsid w:val="000921E4"/>
    <w:rsid w:val="000934B9"/>
    <w:rsid w:val="00094586"/>
    <w:rsid w:val="00094EF7"/>
    <w:rsid w:val="0009532A"/>
    <w:rsid w:val="00095C69"/>
    <w:rsid w:val="00096E3D"/>
    <w:rsid w:val="00097DB6"/>
    <w:rsid w:val="000A3170"/>
    <w:rsid w:val="000A49CD"/>
    <w:rsid w:val="000A52BB"/>
    <w:rsid w:val="000A7195"/>
    <w:rsid w:val="000B3BEA"/>
    <w:rsid w:val="000B3D00"/>
    <w:rsid w:val="000B5146"/>
    <w:rsid w:val="000B569C"/>
    <w:rsid w:val="000B7FD7"/>
    <w:rsid w:val="000C07B7"/>
    <w:rsid w:val="000C0B95"/>
    <w:rsid w:val="000C118F"/>
    <w:rsid w:val="000C1CEA"/>
    <w:rsid w:val="000C2C60"/>
    <w:rsid w:val="000C45EA"/>
    <w:rsid w:val="000C45FF"/>
    <w:rsid w:val="000C641B"/>
    <w:rsid w:val="000C6A8A"/>
    <w:rsid w:val="000D031C"/>
    <w:rsid w:val="000D0EDE"/>
    <w:rsid w:val="000D22B0"/>
    <w:rsid w:val="000D27EA"/>
    <w:rsid w:val="000D2B4C"/>
    <w:rsid w:val="000D33B0"/>
    <w:rsid w:val="000D364F"/>
    <w:rsid w:val="000D7754"/>
    <w:rsid w:val="000D7C5D"/>
    <w:rsid w:val="000E0C56"/>
    <w:rsid w:val="000E458F"/>
    <w:rsid w:val="000E4B8E"/>
    <w:rsid w:val="000E557F"/>
    <w:rsid w:val="000E6350"/>
    <w:rsid w:val="000E6546"/>
    <w:rsid w:val="000E7165"/>
    <w:rsid w:val="000E7A53"/>
    <w:rsid w:val="000F3BC5"/>
    <w:rsid w:val="000F74D7"/>
    <w:rsid w:val="000F7B6A"/>
    <w:rsid w:val="000F7CBE"/>
    <w:rsid w:val="000F7E94"/>
    <w:rsid w:val="00102E91"/>
    <w:rsid w:val="00106374"/>
    <w:rsid w:val="00107EA4"/>
    <w:rsid w:val="00110602"/>
    <w:rsid w:val="00110F7F"/>
    <w:rsid w:val="00113219"/>
    <w:rsid w:val="001142FB"/>
    <w:rsid w:val="00115AA4"/>
    <w:rsid w:val="00121221"/>
    <w:rsid w:val="0012481C"/>
    <w:rsid w:val="00124F53"/>
    <w:rsid w:val="00126CCD"/>
    <w:rsid w:val="00127174"/>
    <w:rsid w:val="00132892"/>
    <w:rsid w:val="001329BF"/>
    <w:rsid w:val="001344B9"/>
    <w:rsid w:val="00137AB0"/>
    <w:rsid w:val="00144B56"/>
    <w:rsid w:val="00145A96"/>
    <w:rsid w:val="001517C6"/>
    <w:rsid w:val="00153223"/>
    <w:rsid w:val="001553EB"/>
    <w:rsid w:val="001614B8"/>
    <w:rsid w:val="0016217E"/>
    <w:rsid w:val="00162D5F"/>
    <w:rsid w:val="00167C74"/>
    <w:rsid w:val="00167EF5"/>
    <w:rsid w:val="001732D5"/>
    <w:rsid w:val="00174DA3"/>
    <w:rsid w:val="00176985"/>
    <w:rsid w:val="00176EA9"/>
    <w:rsid w:val="0018016A"/>
    <w:rsid w:val="0018089D"/>
    <w:rsid w:val="00180B5B"/>
    <w:rsid w:val="001838EB"/>
    <w:rsid w:val="00190D2B"/>
    <w:rsid w:val="00191CF3"/>
    <w:rsid w:val="00192318"/>
    <w:rsid w:val="00195777"/>
    <w:rsid w:val="001973C6"/>
    <w:rsid w:val="00197991"/>
    <w:rsid w:val="001A3690"/>
    <w:rsid w:val="001A4690"/>
    <w:rsid w:val="001A5D7B"/>
    <w:rsid w:val="001A6A3F"/>
    <w:rsid w:val="001B057F"/>
    <w:rsid w:val="001B25AE"/>
    <w:rsid w:val="001B65A2"/>
    <w:rsid w:val="001B7469"/>
    <w:rsid w:val="001B7B3E"/>
    <w:rsid w:val="001C0119"/>
    <w:rsid w:val="001C0166"/>
    <w:rsid w:val="001C055B"/>
    <w:rsid w:val="001C46DE"/>
    <w:rsid w:val="001C510A"/>
    <w:rsid w:val="001C6E7F"/>
    <w:rsid w:val="001D0134"/>
    <w:rsid w:val="001D1A39"/>
    <w:rsid w:val="001D2910"/>
    <w:rsid w:val="001D34AF"/>
    <w:rsid w:val="001D463D"/>
    <w:rsid w:val="001D4798"/>
    <w:rsid w:val="001E1D83"/>
    <w:rsid w:val="001E35E5"/>
    <w:rsid w:val="001E5004"/>
    <w:rsid w:val="001E59F9"/>
    <w:rsid w:val="001E64A9"/>
    <w:rsid w:val="001E6849"/>
    <w:rsid w:val="001E6C79"/>
    <w:rsid w:val="001E7C5F"/>
    <w:rsid w:val="001F61B1"/>
    <w:rsid w:val="001F7749"/>
    <w:rsid w:val="002000F7"/>
    <w:rsid w:val="00202A91"/>
    <w:rsid w:val="00203B43"/>
    <w:rsid w:val="0020544D"/>
    <w:rsid w:val="00206D9E"/>
    <w:rsid w:val="00206F58"/>
    <w:rsid w:val="00207641"/>
    <w:rsid w:val="00210334"/>
    <w:rsid w:val="00211F72"/>
    <w:rsid w:val="00212206"/>
    <w:rsid w:val="00212FA9"/>
    <w:rsid w:val="002131E5"/>
    <w:rsid w:val="0021397B"/>
    <w:rsid w:val="0021473E"/>
    <w:rsid w:val="002149B1"/>
    <w:rsid w:val="00215149"/>
    <w:rsid w:val="00215C6C"/>
    <w:rsid w:val="00216AFC"/>
    <w:rsid w:val="00216C07"/>
    <w:rsid w:val="002200CB"/>
    <w:rsid w:val="00220D94"/>
    <w:rsid w:val="002230C8"/>
    <w:rsid w:val="00223745"/>
    <w:rsid w:val="0022399A"/>
    <w:rsid w:val="00224A01"/>
    <w:rsid w:val="00224A16"/>
    <w:rsid w:val="002260A9"/>
    <w:rsid w:val="0022691C"/>
    <w:rsid w:val="0022711A"/>
    <w:rsid w:val="00230175"/>
    <w:rsid w:val="00233D18"/>
    <w:rsid w:val="00234523"/>
    <w:rsid w:val="00234A17"/>
    <w:rsid w:val="0023521B"/>
    <w:rsid w:val="002352EE"/>
    <w:rsid w:val="00236491"/>
    <w:rsid w:val="00237479"/>
    <w:rsid w:val="00241325"/>
    <w:rsid w:val="0024184C"/>
    <w:rsid w:val="002436FE"/>
    <w:rsid w:val="0024657E"/>
    <w:rsid w:val="002471ED"/>
    <w:rsid w:val="00247BCA"/>
    <w:rsid w:val="00250570"/>
    <w:rsid w:val="00251FF4"/>
    <w:rsid w:val="00255929"/>
    <w:rsid w:val="0025641C"/>
    <w:rsid w:val="002564DB"/>
    <w:rsid w:val="00256635"/>
    <w:rsid w:val="00256E5C"/>
    <w:rsid w:val="00257B49"/>
    <w:rsid w:val="002606A0"/>
    <w:rsid w:val="00261560"/>
    <w:rsid w:val="00261E6E"/>
    <w:rsid w:val="00264C1E"/>
    <w:rsid w:val="00267CF9"/>
    <w:rsid w:val="002701C5"/>
    <w:rsid w:val="00270298"/>
    <w:rsid w:val="00272F99"/>
    <w:rsid w:val="00273881"/>
    <w:rsid w:val="002776D8"/>
    <w:rsid w:val="0028061B"/>
    <w:rsid w:val="002818B2"/>
    <w:rsid w:val="00281D8F"/>
    <w:rsid w:val="00290304"/>
    <w:rsid w:val="002905E4"/>
    <w:rsid w:val="00291164"/>
    <w:rsid w:val="002920A6"/>
    <w:rsid w:val="00295079"/>
    <w:rsid w:val="00296AD8"/>
    <w:rsid w:val="002A2678"/>
    <w:rsid w:val="002B20D3"/>
    <w:rsid w:val="002B23FA"/>
    <w:rsid w:val="002B25BD"/>
    <w:rsid w:val="002B3DDE"/>
    <w:rsid w:val="002C0579"/>
    <w:rsid w:val="002C1A08"/>
    <w:rsid w:val="002C2AB2"/>
    <w:rsid w:val="002C3B4F"/>
    <w:rsid w:val="002C57AB"/>
    <w:rsid w:val="002C5A35"/>
    <w:rsid w:val="002C6902"/>
    <w:rsid w:val="002C76DE"/>
    <w:rsid w:val="002D0AB8"/>
    <w:rsid w:val="002D1D98"/>
    <w:rsid w:val="002D300D"/>
    <w:rsid w:val="002D5D2B"/>
    <w:rsid w:val="002E1505"/>
    <w:rsid w:val="002E1A60"/>
    <w:rsid w:val="002E4A5B"/>
    <w:rsid w:val="002E7035"/>
    <w:rsid w:val="002F0845"/>
    <w:rsid w:val="002F0AB6"/>
    <w:rsid w:val="002F3314"/>
    <w:rsid w:val="002F46C0"/>
    <w:rsid w:val="003019C8"/>
    <w:rsid w:val="00302360"/>
    <w:rsid w:val="0030392D"/>
    <w:rsid w:val="00304EB1"/>
    <w:rsid w:val="00305F68"/>
    <w:rsid w:val="0031056C"/>
    <w:rsid w:val="00312B29"/>
    <w:rsid w:val="00312F5A"/>
    <w:rsid w:val="003143AD"/>
    <w:rsid w:val="00316EEE"/>
    <w:rsid w:val="003206CC"/>
    <w:rsid w:val="00321741"/>
    <w:rsid w:val="00321D71"/>
    <w:rsid w:val="003231DF"/>
    <w:rsid w:val="003275FC"/>
    <w:rsid w:val="00330573"/>
    <w:rsid w:val="00330BC8"/>
    <w:rsid w:val="00331A6C"/>
    <w:rsid w:val="003348CD"/>
    <w:rsid w:val="00334FBB"/>
    <w:rsid w:val="0033533B"/>
    <w:rsid w:val="003404CF"/>
    <w:rsid w:val="00340EE5"/>
    <w:rsid w:val="00341A57"/>
    <w:rsid w:val="00343D72"/>
    <w:rsid w:val="003470BE"/>
    <w:rsid w:val="00350E6D"/>
    <w:rsid w:val="00350FF0"/>
    <w:rsid w:val="0035627D"/>
    <w:rsid w:val="0035707C"/>
    <w:rsid w:val="00357526"/>
    <w:rsid w:val="003576DC"/>
    <w:rsid w:val="00361B79"/>
    <w:rsid w:val="0036207D"/>
    <w:rsid w:val="003620FA"/>
    <w:rsid w:val="0036253A"/>
    <w:rsid w:val="003635C9"/>
    <w:rsid w:val="003713DF"/>
    <w:rsid w:val="0037201B"/>
    <w:rsid w:val="00372698"/>
    <w:rsid w:val="003728F8"/>
    <w:rsid w:val="003737B4"/>
    <w:rsid w:val="00376599"/>
    <w:rsid w:val="00385854"/>
    <w:rsid w:val="00386DC2"/>
    <w:rsid w:val="0038790D"/>
    <w:rsid w:val="00387A6B"/>
    <w:rsid w:val="003909CE"/>
    <w:rsid w:val="00393330"/>
    <w:rsid w:val="00393358"/>
    <w:rsid w:val="003934C5"/>
    <w:rsid w:val="0039355E"/>
    <w:rsid w:val="00395D92"/>
    <w:rsid w:val="00396C39"/>
    <w:rsid w:val="0039735B"/>
    <w:rsid w:val="00397996"/>
    <w:rsid w:val="003A2051"/>
    <w:rsid w:val="003A3EAD"/>
    <w:rsid w:val="003A50E6"/>
    <w:rsid w:val="003A5DC8"/>
    <w:rsid w:val="003B15BB"/>
    <w:rsid w:val="003B17B9"/>
    <w:rsid w:val="003B24CE"/>
    <w:rsid w:val="003B47E5"/>
    <w:rsid w:val="003B7570"/>
    <w:rsid w:val="003C0AF8"/>
    <w:rsid w:val="003C43ED"/>
    <w:rsid w:val="003D161C"/>
    <w:rsid w:val="003D1920"/>
    <w:rsid w:val="003D3128"/>
    <w:rsid w:val="003D40AF"/>
    <w:rsid w:val="003D69A8"/>
    <w:rsid w:val="003D6CE6"/>
    <w:rsid w:val="003E47BC"/>
    <w:rsid w:val="003E47FE"/>
    <w:rsid w:val="003E58F7"/>
    <w:rsid w:val="003F01EE"/>
    <w:rsid w:val="003F041C"/>
    <w:rsid w:val="003F11D2"/>
    <w:rsid w:val="003F122A"/>
    <w:rsid w:val="003F238F"/>
    <w:rsid w:val="003F578C"/>
    <w:rsid w:val="003F6DFA"/>
    <w:rsid w:val="004034E7"/>
    <w:rsid w:val="00404F16"/>
    <w:rsid w:val="00407614"/>
    <w:rsid w:val="00410792"/>
    <w:rsid w:val="004115FD"/>
    <w:rsid w:val="0041179F"/>
    <w:rsid w:val="004204F9"/>
    <w:rsid w:val="004210A4"/>
    <w:rsid w:val="004215EB"/>
    <w:rsid w:val="00435E20"/>
    <w:rsid w:val="0044072F"/>
    <w:rsid w:val="00441461"/>
    <w:rsid w:val="00442AED"/>
    <w:rsid w:val="004434FE"/>
    <w:rsid w:val="00443EE2"/>
    <w:rsid w:val="004452A8"/>
    <w:rsid w:val="00446449"/>
    <w:rsid w:val="00446E3D"/>
    <w:rsid w:val="004506EE"/>
    <w:rsid w:val="00450900"/>
    <w:rsid w:val="00452798"/>
    <w:rsid w:val="00453216"/>
    <w:rsid w:val="00456684"/>
    <w:rsid w:val="004621F3"/>
    <w:rsid w:val="004633BE"/>
    <w:rsid w:val="004635C7"/>
    <w:rsid w:val="004656A9"/>
    <w:rsid w:val="00471527"/>
    <w:rsid w:val="00471596"/>
    <w:rsid w:val="00473FED"/>
    <w:rsid w:val="004763B4"/>
    <w:rsid w:val="00476FD5"/>
    <w:rsid w:val="00480BEE"/>
    <w:rsid w:val="00481664"/>
    <w:rsid w:val="004827C1"/>
    <w:rsid w:val="004840DF"/>
    <w:rsid w:val="00484D40"/>
    <w:rsid w:val="004850E6"/>
    <w:rsid w:val="00485DF8"/>
    <w:rsid w:val="004909A7"/>
    <w:rsid w:val="00491E31"/>
    <w:rsid w:val="00492A01"/>
    <w:rsid w:val="0049384A"/>
    <w:rsid w:val="00495402"/>
    <w:rsid w:val="0049605F"/>
    <w:rsid w:val="004A008B"/>
    <w:rsid w:val="004A03BE"/>
    <w:rsid w:val="004A176C"/>
    <w:rsid w:val="004A2D23"/>
    <w:rsid w:val="004A3841"/>
    <w:rsid w:val="004A3FA4"/>
    <w:rsid w:val="004A5318"/>
    <w:rsid w:val="004B0500"/>
    <w:rsid w:val="004B126E"/>
    <w:rsid w:val="004B2930"/>
    <w:rsid w:val="004B4BE1"/>
    <w:rsid w:val="004B5ADE"/>
    <w:rsid w:val="004B71F8"/>
    <w:rsid w:val="004B7385"/>
    <w:rsid w:val="004B7EB3"/>
    <w:rsid w:val="004C008B"/>
    <w:rsid w:val="004C01DE"/>
    <w:rsid w:val="004C0EBF"/>
    <w:rsid w:val="004C18D2"/>
    <w:rsid w:val="004C25AF"/>
    <w:rsid w:val="004C2798"/>
    <w:rsid w:val="004C3D28"/>
    <w:rsid w:val="004C5219"/>
    <w:rsid w:val="004C5C9C"/>
    <w:rsid w:val="004C6122"/>
    <w:rsid w:val="004C778A"/>
    <w:rsid w:val="004D2C7C"/>
    <w:rsid w:val="004D2F2E"/>
    <w:rsid w:val="004D3810"/>
    <w:rsid w:val="004D3FD8"/>
    <w:rsid w:val="004D4765"/>
    <w:rsid w:val="004D5C37"/>
    <w:rsid w:val="004D72A3"/>
    <w:rsid w:val="004D7BB2"/>
    <w:rsid w:val="004E0A39"/>
    <w:rsid w:val="004E13BD"/>
    <w:rsid w:val="004E2AEA"/>
    <w:rsid w:val="004E418E"/>
    <w:rsid w:val="004E4580"/>
    <w:rsid w:val="004E63A4"/>
    <w:rsid w:val="004E644B"/>
    <w:rsid w:val="004F022A"/>
    <w:rsid w:val="004F2655"/>
    <w:rsid w:val="004F2F46"/>
    <w:rsid w:val="004F48A6"/>
    <w:rsid w:val="004F65E5"/>
    <w:rsid w:val="004F6ACB"/>
    <w:rsid w:val="004F7FE7"/>
    <w:rsid w:val="00502093"/>
    <w:rsid w:val="00502D1E"/>
    <w:rsid w:val="00503946"/>
    <w:rsid w:val="0050505F"/>
    <w:rsid w:val="00506182"/>
    <w:rsid w:val="0050682D"/>
    <w:rsid w:val="00506902"/>
    <w:rsid w:val="005078B0"/>
    <w:rsid w:val="00511C0A"/>
    <w:rsid w:val="0051257E"/>
    <w:rsid w:val="00512630"/>
    <w:rsid w:val="005132B5"/>
    <w:rsid w:val="005139C7"/>
    <w:rsid w:val="0051521A"/>
    <w:rsid w:val="00516F26"/>
    <w:rsid w:val="00517CFA"/>
    <w:rsid w:val="00520581"/>
    <w:rsid w:val="00520973"/>
    <w:rsid w:val="0052106B"/>
    <w:rsid w:val="00522F17"/>
    <w:rsid w:val="00523628"/>
    <w:rsid w:val="00525D78"/>
    <w:rsid w:val="00525E56"/>
    <w:rsid w:val="00533B52"/>
    <w:rsid w:val="0053671A"/>
    <w:rsid w:val="00536B11"/>
    <w:rsid w:val="0054190C"/>
    <w:rsid w:val="00541D3B"/>
    <w:rsid w:val="005422CB"/>
    <w:rsid w:val="00542857"/>
    <w:rsid w:val="0054471D"/>
    <w:rsid w:val="0054545B"/>
    <w:rsid w:val="005465A6"/>
    <w:rsid w:val="00546D85"/>
    <w:rsid w:val="005502C9"/>
    <w:rsid w:val="00551434"/>
    <w:rsid w:val="00551761"/>
    <w:rsid w:val="00551CEE"/>
    <w:rsid w:val="0055287D"/>
    <w:rsid w:val="005529AE"/>
    <w:rsid w:val="00553F9B"/>
    <w:rsid w:val="00555971"/>
    <w:rsid w:val="005559E7"/>
    <w:rsid w:val="0055718A"/>
    <w:rsid w:val="005576F7"/>
    <w:rsid w:val="00560873"/>
    <w:rsid w:val="005629CF"/>
    <w:rsid w:val="00562FB4"/>
    <w:rsid w:val="00564195"/>
    <w:rsid w:val="0056423C"/>
    <w:rsid w:val="00564258"/>
    <w:rsid w:val="005654F3"/>
    <w:rsid w:val="00565BC4"/>
    <w:rsid w:val="00571B36"/>
    <w:rsid w:val="00572338"/>
    <w:rsid w:val="005747A9"/>
    <w:rsid w:val="005747AC"/>
    <w:rsid w:val="00577A07"/>
    <w:rsid w:val="0058284D"/>
    <w:rsid w:val="00583B90"/>
    <w:rsid w:val="00585298"/>
    <w:rsid w:val="00587CB2"/>
    <w:rsid w:val="00587CBB"/>
    <w:rsid w:val="00594966"/>
    <w:rsid w:val="00594A54"/>
    <w:rsid w:val="00594FCB"/>
    <w:rsid w:val="00595C5F"/>
    <w:rsid w:val="005A1961"/>
    <w:rsid w:val="005A199B"/>
    <w:rsid w:val="005A22A2"/>
    <w:rsid w:val="005A23DB"/>
    <w:rsid w:val="005A27F1"/>
    <w:rsid w:val="005A2B92"/>
    <w:rsid w:val="005A2CEB"/>
    <w:rsid w:val="005A4E1B"/>
    <w:rsid w:val="005A5DCD"/>
    <w:rsid w:val="005A5EA6"/>
    <w:rsid w:val="005A6FF9"/>
    <w:rsid w:val="005B1C6F"/>
    <w:rsid w:val="005B4341"/>
    <w:rsid w:val="005B4C9A"/>
    <w:rsid w:val="005B6004"/>
    <w:rsid w:val="005B66A0"/>
    <w:rsid w:val="005C471A"/>
    <w:rsid w:val="005C53CA"/>
    <w:rsid w:val="005C5978"/>
    <w:rsid w:val="005C6D5F"/>
    <w:rsid w:val="005C72AD"/>
    <w:rsid w:val="005C73BB"/>
    <w:rsid w:val="005D36E2"/>
    <w:rsid w:val="005D566F"/>
    <w:rsid w:val="005E0DA9"/>
    <w:rsid w:val="005E5093"/>
    <w:rsid w:val="005E6D89"/>
    <w:rsid w:val="005F00F8"/>
    <w:rsid w:val="005F0567"/>
    <w:rsid w:val="005F0665"/>
    <w:rsid w:val="005F1687"/>
    <w:rsid w:val="005F4704"/>
    <w:rsid w:val="005F5B52"/>
    <w:rsid w:val="005F7825"/>
    <w:rsid w:val="005F7CD6"/>
    <w:rsid w:val="0060062F"/>
    <w:rsid w:val="006015CB"/>
    <w:rsid w:val="0060264F"/>
    <w:rsid w:val="00602932"/>
    <w:rsid w:val="0060340B"/>
    <w:rsid w:val="0060351D"/>
    <w:rsid w:val="00603DBE"/>
    <w:rsid w:val="00603E1A"/>
    <w:rsid w:val="00605C7E"/>
    <w:rsid w:val="00606778"/>
    <w:rsid w:val="00607F9B"/>
    <w:rsid w:val="00610E78"/>
    <w:rsid w:val="0061174F"/>
    <w:rsid w:val="00612C54"/>
    <w:rsid w:val="00615026"/>
    <w:rsid w:val="00621A33"/>
    <w:rsid w:val="00623AFA"/>
    <w:rsid w:val="006241BB"/>
    <w:rsid w:val="0062750B"/>
    <w:rsid w:val="00630077"/>
    <w:rsid w:val="006305DC"/>
    <w:rsid w:val="00633EE8"/>
    <w:rsid w:val="00634536"/>
    <w:rsid w:val="00634A65"/>
    <w:rsid w:val="00636F02"/>
    <w:rsid w:val="00642881"/>
    <w:rsid w:val="00642997"/>
    <w:rsid w:val="00642DA2"/>
    <w:rsid w:val="00645735"/>
    <w:rsid w:val="00646132"/>
    <w:rsid w:val="00646F4A"/>
    <w:rsid w:val="00650A2C"/>
    <w:rsid w:val="00654257"/>
    <w:rsid w:val="00654623"/>
    <w:rsid w:val="00654A91"/>
    <w:rsid w:val="00656E86"/>
    <w:rsid w:val="00660B70"/>
    <w:rsid w:val="00660C6A"/>
    <w:rsid w:val="006619A8"/>
    <w:rsid w:val="00665232"/>
    <w:rsid w:val="00666528"/>
    <w:rsid w:val="00671958"/>
    <w:rsid w:val="006753F1"/>
    <w:rsid w:val="00675DA2"/>
    <w:rsid w:val="00676769"/>
    <w:rsid w:val="00676F80"/>
    <w:rsid w:val="00682FB4"/>
    <w:rsid w:val="00687708"/>
    <w:rsid w:val="00687DD8"/>
    <w:rsid w:val="00687F82"/>
    <w:rsid w:val="00690A58"/>
    <w:rsid w:val="00694455"/>
    <w:rsid w:val="00694E2B"/>
    <w:rsid w:val="0069597F"/>
    <w:rsid w:val="006A34E2"/>
    <w:rsid w:val="006A42DD"/>
    <w:rsid w:val="006A6333"/>
    <w:rsid w:val="006A7CB8"/>
    <w:rsid w:val="006A7EEF"/>
    <w:rsid w:val="006B2925"/>
    <w:rsid w:val="006B4BF8"/>
    <w:rsid w:val="006B6A64"/>
    <w:rsid w:val="006C0CF2"/>
    <w:rsid w:val="006C2B04"/>
    <w:rsid w:val="006C65F7"/>
    <w:rsid w:val="006C6BB6"/>
    <w:rsid w:val="006D4DE8"/>
    <w:rsid w:val="006D5155"/>
    <w:rsid w:val="006D6D21"/>
    <w:rsid w:val="006E0F5E"/>
    <w:rsid w:val="006E3CE4"/>
    <w:rsid w:val="006E5187"/>
    <w:rsid w:val="006E59C5"/>
    <w:rsid w:val="006E62F9"/>
    <w:rsid w:val="006E70D5"/>
    <w:rsid w:val="006F087E"/>
    <w:rsid w:val="006F1FD8"/>
    <w:rsid w:val="006F23DC"/>
    <w:rsid w:val="006F2A6C"/>
    <w:rsid w:val="006F5C65"/>
    <w:rsid w:val="006F7F73"/>
    <w:rsid w:val="0070070C"/>
    <w:rsid w:val="0070429E"/>
    <w:rsid w:val="007111A9"/>
    <w:rsid w:val="007123FF"/>
    <w:rsid w:val="0071345C"/>
    <w:rsid w:val="007142B3"/>
    <w:rsid w:val="0071690A"/>
    <w:rsid w:val="007242EA"/>
    <w:rsid w:val="00726056"/>
    <w:rsid w:val="0072638B"/>
    <w:rsid w:val="0072669A"/>
    <w:rsid w:val="0073015D"/>
    <w:rsid w:val="00732C0F"/>
    <w:rsid w:val="007407F9"/>
    <w:rsid w:val="00742211"/>
    <w:rsid w:val="0074497B"/>
    <w:rsid w:val="00745E5B"/>
    <w:rsid w:val="00746C7C"/>
    <w:rsid w:val="00750E38"/>
    <w:rsid w:val="0075103F"/>
    <w:rsid w:val="00751F7C"/>
    <w:rsid w:val="0075402A"/>
    <w:rsid w:val="0075507A"/>
    <w:rsid w:val="0075587B"/>
    <w:rsid w:val="007600FA"/>
    <w:rsid w:val="007614C7"/>
    <w:rsid w:val="00761F38"/>
    <w:rsid w:val="00762ADB"/>
    <w:rsid w:val="00763F04"/>
    <w:rsid w:val="00764AA9"/>
    <w:rsid w:val="00766D4A"/>
    <w:rsid w:val="00767294"/>
    <w:rsid w:val="00767684"/>
    <w:rsid w:val="00772536"/>
    <w:rsid w:val="00772702"/>
    <w:rsid w:val="00772BBD"/>
    <w:rsid w:val="00776981"/>
    <w:rsid w:val="00776EFF"/>
    <w:rsid w:val="00780137"/>
    <w:rsid w:val="007817E0"/>
    <w:rsid w:val="007851CE"/>
    <w:rsid w:val="0078636A"/>
    <w:rsid w:val="007869F7"/>
    <w:rsid w:val="0078787C"/>
    <w:rsid w:val="00791DD0"/>
    <w:rsid w:val="007938A5"/>
    <w:rsid w:val="00794A63"/>
    <w:rsid w:val="007955EA"/>
    <w:rsid w:val="0079693B"/>
    <w:rsid w:val="007A2836"/>
    <w:rsid w:val="007A381F"/>
    <w:rsid w:val="007A472A"/>
    <w:rsid w:val="007A6243"/>
    <w:rsid w:val="007A6401"/>
    <w:rsid w:val="007A6491"/>
    <w:rsid w:val="007B52A9"/>
    <w:rsid w:val="007B69E8"/>
    <w:rsid w:val="007C0FBF"/>
    <w:rsid w:val="007C1B52"/>
    <w:rsid w:val="007C3471"/>
    <w:rsid w:val="007C3BEA"/>
    <w:rsid w:val="007C68D4"/>
    <w:rsid w:val="007C71F2"/>
    <w:rsid w:val="007D0307"/>
    <w:rsid w:val="007D0940"/>
    <w:rsid w:val="007D0B04"/>
    <w:rsid w:val="007D14F7"/>
    <w:rsid w:val="007D1B29"/>
    <w:rsid w:val="007D3BEF"/>
    <w:rsid w:val="007D4047"/>
    <w:rsid w:val="007D404C"/>
    <w:rsid w:val="007E23DB"/>
    <w:rsid w:val="007E3A76"/>
    <w:rsid w:val="007E4535"/>
    <w:rsid w:val="007E45AC"/>
    <w:rsid w:val="007E4A03"/>
    <w:rsid w:val="007E5973"/>
    <w:rsid w:val="007F0B69"/>
    <w:rsid w:val="007F0F43"/>
    <w:rsid w:val="007F6772"/>
    <w:rsid w:val="0080085B"/>
    <w:rsid w:val="00800E70"/>
    <w:rsid w:val="00800F69"/>
    <w:rsid w:val="00804B87"/>
    <w:rsid w:val="00811884"/>
    <w:rsid w:val="008149EB"/>
    <w:rsid w:val="00816B13"/>
    <w:rsid w:val="008218A0"/>
    <w:rsid w:val="00822605"/>
    <w:rsid w:val="00823051"/>
    <w:rsid w:val="00823260"/>
    <w:rsid w:val="00832D72"/>
    <w:rsid w:val="0083386C"/>
    <w:rsid w:val="00837579"/>
    <w:rsid w:val="008425D3"/>
    <w:rsid w:val="00845B96"/>
    <w:rsid w:val="008501C3"/>
    <w:rsid w:val="0085113E"/>
    <w:rsid w:val="00851A27"/>
    <w:rsid w:val="008525AE"/>
    <w:rsid w:val="00852841"/>
    <w:rsid w:val="008601B1"/>
    <w:rsid w:val="00860412"/>
    <w:rsid w:val="008606C6"/>
    <w:rsid w:val="0086079E"/>
    <w:rsid w:val="008641C6"/>
    <w:rsid w:val="008656DD"/>
    <w:rsid w:val="00870328"/>
    <w:rsid w:val="008704F3"/>
    <w:rsid w:val="00872DA5"/>
    <w:rsid w:val="00876383"/>
    <w:rsid w:val="00876BDB"/>
    <w:rsid w:val="00880A5B"/>
    <w:rsid w:val="00884B18"/>
    <w:rsid w:val="00886384"/>
    <w:rsid w:val="008948EA"/>
    <w:rsid w:val="008973B7"/>
    <w:rsid w:val="0089784A"/>
    <w:rsid w:val="008A1DDF"/>
    <w:rsid w:val="008A4246"/>
    <w:rsid w:val="008A4B5E"/>
    <w:rsid w:val="008A7C38"/>
    <w:rsid w:val="008B095E"/>
    <w:rsid w:val="008B2C90"/>
    <w:rsid w:val="008B4BD0"/>
    <w:rsid w:val="008B5656"/>
    <w:rsid w:val="008C4857"/>
    <w:rsid w:val="008C5146"/>
    <w:rsid w:val="008C5861"/>
    <w:rsid w:val="008D0F57"/>
    <w:rsid w:val="008D118A"/>
    <w:rsid w:val="008D4C9E"/>
    <w:rsid w:val="008D4ED0"/>
    <w:rsid w:val="008D6E12"/>
    <w:rsid w:val="008E4B13"/>
    <w:rsid w:val="008E54CE"/>
    <w:rsid w:val="008E6DF5"/>
    <w:rsid w:val="008E7315"/>
    <w:rsid w:val="008F07C3"/>
    <w:rsid w:val="008F0F9A"/>
    <w:rsid w:val="008F11C0"/>
    <w:rsid w:val="008F3EA0"/>
    <w:rsid w:val="008F5C52"/>
    <w:rsid w:val="008F7742"/>
    <w:rsid w:val="009048F1"/>
    <w:rsid w:val="00905BAA"/>
    <w:rsid w:val="00905EBD"/>
    <w:rsid w:val="00907D83"/>
    <w:rsid w:val="009108AC"/>
    <w:rsid w:val="00910C0B"/>
    <w:rsid w:val="00912872"/>
    <w:rsid w:val="00914642"/>
    <w:rsid w:val="00916D6F"/>
    <w:rsid w:val="00917BE5"/>
    <w:rsid w:val="00920254"/>
    <w:rsid w:val="009202CF"/>
    <w:rsid w:val="00920EC9"/>
    <w:rsid w:val="00920EF7"/>
    <w:rsid w:val="0092227C"/>
    <w:rsid w:val="0092372A"/>
    <w:rsid w:val="009243D6"/>
    <w:rsid w:val="00924BDE"/>
    <w:rsid w:val="00926D83"/>
    <w:rsid w:val="00927E69"/>
    <w:rsid w:val="00936086"/>
    <w:rsid w:val="00936A25"/>
    <w:rsid w:val="00937120"/>
    <w:rsid w:val="00937F74"/>
    <w:rsid w:val="009401AB"/>
    <w:rsid w:val="00940361"/>
    <w:rsid w:val="0094249F"/>
    <w:rsid w:val="009433E5"/>
    <w:rsid w:val="0094388F"/>
    <w:rsid w:val="0094435F"/>
    <w:rsid w:val="0094741A"/>
    <w:rsid w:val="00947AD1"/>
    <w:rsid w:val="0095391C"/>
    <w:rsid w:val="00953F1F"/>
    <w:rsid w:val="0095617C"/>
    <w:rsid w:val="00956E52"/>
    <w:rsid w:val="0095716F"/>
    <w:rsid w:val="00961473"/>
    <w:rsid w:val="00964761"/>
    <w:rsid w:val="00964BF0"/>
    <w:rsid w:val="00971D25"/>
    <w:rsid w:val="0097343B"/>
    <w:rsid w:val="009746E5"/>
    <w:rsid w:val="0097541D"/>
    <w:rsid w:val="00976216"/>
    <w:rsid w:val="00980A33"/>
    <w:rsid w:val="0098254B"/>
    <w:rsid w:val="0098330C"/>
    <w:rsid w:val="0098352D"/>
    <w:rsid w:val="009850F0"/>
    <w:rsid w:val="0098513B"/>
    <w:rsid w:val="00985AE1"/>
    <w:rsid w:val="00986D83"/>
    <w:rsid w:val="00986E28"/>
    <w:rsid w:val="009919E0"/>
    <w:rsid w:val="00991FB1"/>
    <w:rsid w:val="00992F91"/>
    <w:rsid w:val="00993A3F"/>
    <w:rsid w:val="00994E35"/>
    <w:rsid w:val="00995DD3"/>
    <w:rsid w:val="00996F74"/>
    <w:rsid w:val="009A511D"/>
    <w:rsid w:val="009A6C51"/>
    <w:rsid w:val="009A7505"/>
    <w:rsid w:val="009B058D"/>
    <w:rsid w:val="009B2501"/>
    <w:rsid w:val="009B2A43"/>
    <w:rsid w:val="009B388F"/>
    <w:rsid w:val="009C1043"/>
    <w:rsid w:val="009C1729"/>
    <w:rsid w:val="009C275E"/>
    <w:rsid w:val="009C4905"/>
    <w:rsid w:val="009C6177"/>
    <w:rsid w:val="009D03AD"/>
    <w:rsid w:val="009D07B1"/>
    <w:rsid w:val="009D43B7"/>
    <w:rsid w:val="009D45D0"/>
    <w:rsid w:val="009D64D0"/>
    <w:rsid w:val="009D79A2"/>
    <w:rsid w:val="009E1818"/>
    <w:rsid w:val="009E1851"/>
    <w:rsid w:val="009E270A"/>
    <w:rsid w:val="009E29E9"/>
    <w:rsid w:val="009E2C56"/>
    <w:rsid w:val="009E4DF1"/>
    <w:rsid w:val="009E7C7B"/>
    <w:rsid w:val="009E7E98"/>
    <w:rsid w:val="009F0A2B"/>
    <w:rsid w:val="009F1DCC"/>
    <w:rsid w:val="009F2483"/>
    <w:rsid w:val="009F3AFF"/>
    <w:rsid w:val="009F44CB"/>
    <w:rsid w:val="009F4580"/>
    <w:rsid w:val="009F4DB5"/>
    <w:rsid w:val="009F4E12"/>
    <w:rsid w:val="009F63F9"/>
    <w:rsid w:val="009F6B08"/>
    <w:rsid w:val="00A004BC"/>
    <w:rsid w:val="00A01EFC"/>
    <w:rsid w:val="00A040FC"/>
    <w:rsid w:val="00A078A1"/>
    <w:rsid w:val="00A11F34"/>
    <w:rsid w:val="00A12716"/>
    <w:rsid w:val="00A131DC"/>
    <w:rsid w:val="00A14F95"/>
    <w:rsid w:val="00A1764E"/>
    <w:rsid w:val="00A1781A"/>
    <w:rsid w:val="00A17C05"/>
    <w:rsid w:val="00A20AC1"/>
    <w:rsid w:val="00A2247D"/>
    <w:rsid w:val="00A23A92"/>
    <w:rsid w:val="00A2641D"/>
    <w:rsid w:val="00A266A9"/>
    <w:rsid w:val="00A26C32"/>
    <w:rsid w:val="00A304FF"/>
    <w:rsid w:val="00A31E2C"/>
    <w:rsid w:val="00A32798"/>
    <w:rsid w:val="00A33220"/>
    <w:rsid w:val="00A33D3E"/>
    <w:rsid w:val="00A357F6"/>
    <w:rsid w:val="00A358A6"/>
    <w:rsid w:val="00A3633C"/>
    <w:rsid w:val="00A3792E"/>
    <w:rsid w:val="00A40912"/>
    <w:rsid w:val="00A41F59"/>
    <w:rsid w:val="00A4201C"/>
    <w:rsid w:val="00A47FEE"/>
    <w:rsid w:val="00A506F4"/>
    <w:rsid w:val="00A520DD"/>
    <w:rsid w:val="00A5428D"/>
    <w:rsid w:val="00A63AFE"/>
    <w:rsid w:val="00A6415F"/>
    <w:rsid w:val="00A64A72"/>
    <w:rsid w:val="00A64E37"/>
    <w:rsid w:val="00A661F9"/>
    <w:rsid w:val="00A665EC"/>
    <w:rsid w:val="00A70EB3"/>
    <w:rsid w:val="00A71017"/>
    <w:rsid w:val="00A7487D"/>
    <w:rsid w:val="00A75295"/>
    <w:rsid w:val="00A76915"/>
    <w:rsid w:val="00A8034D"/>
    <w:rsid w:val="00A85149"/>
    <w:rsid w:val="00A87121"/>
    <w:rsid w:val="00A87E8F"/>
    <w:rsid w:val="00A91540"/>
    <w:rsid w:val="00A934CB"/>
    <w:rsid w:val="00A9365F"/>
    <w:rsid w:val="00A93745"/>
    <w:rsid w:val="00A97EB0"/>
    <w:rsid w:val="00AA083A"/>
    <w:rsid w:val="00AA1658"/>
    <w:rsid w:val="00AA3B75"/>
    <w:rsid w:val="00AA5703"/>
    <w:rsid w:val="00AA586C"/>
    <w:rsid w:val="00AB4F23"/>
    <w:rsid w:val="00AB7521"/>
    <w:rsid w:val="00AC0349"/>
    <w:rsid w:val="00AC0CA1"/>
    <w:rsid w:val="00AC1716"/>
    <w:rsid w:val="00AC25CA"/>
    <w:rsid w:val="00AC51FD"/>
    <w:rsid w:val="00AC52F7"/>
    <w:rsid w:val="00AD3548"/>
    <w:rsid w:val="00AD425D"/>
    <w:rsid w:val="00AD52F3"/>
    <w:rsid w:val="00AD5F28"/>
    <w:rsid w:val="00AD7D5E"/>
    <w:rsid w:val="00AD7F28"/>
    <w:rsid w:val="00AE4C8A"/>
    <w:rsid w:val="00AE53BB"/>
    <w:rsid w:val="00AF0106"/>
    <w:rsid w:val="00AF0DB0"/>
    <w:rsid w:val="00AF1527"/>
    <w:rsid w:val="00AF72A6"/>
    <w:rsid w:val="00AF797B"/>
    <w:rsid w:val="00B007F4"/>
    <w:rsid w:val="00B00AC5"/>
    <w:rsid w:val="00B00F82"/>
    <w:rsid w:val="00B039F9"/>
    <w:rsid w:val="00B116D9"/>
    <w:rsid w:val="00B1307D"/>
    <w:rsid w:val="00B136E2"/>
    <w:rsid w:val="00B15C09"/>
    <w:rsid w:val="00B16152"/>
    <w:rsid w:val="00B1671C"/>
    <w:rsid w:val="00B17717"/>
    <w:rsid w:val="00B202F3"/>
    <w:rsid w:val="00B22197"/>
    <w:rsid w:val="00B230BB"/>
    <w:rsid w:val="00B234CC"/>
    <w:rsid w:val="00B238BF"/>
    <w:rsid w:val="00B24461"/>
    <w:rsid w:val="00B245D1"/>
    <w:rsid w:val="00B2483D"/>
    <w:rsid w:val="00B27943"/>
    <w:rsid w:val="00B27A92"/>
    <w:rsid w:val="00B31155"/>
    <w:rsid w:val="00B3451F"/>
    <w:rsid w:val="00B35520"/>
    <w:rsid w:val="00B35B6D"/>
    <w:rsid w:val="00B35D30"/>
    <w:rsid w:val="00B450D0"/>
    <w:rsid w:val="00B45D13"/>
    <w:rsid w:val="00B46E3B"/>
    <w:rsid w:val="00B477C7"/>
    <w:rsid w:val="00B53AFE"/>
    <w:rsid w:val="00B55043"/>
    <w:rsid w:val="00B5678B"/>
    <w:rsid w:val="00B60A6E"/>
    <w:rsid w:val="00B61C99"/>
    <w:rsid w:val="00B656B5"/>
    <w:rsid w:val="00B65C4E"/>
    <w:rsid w:val="00B6611F"/>
    <w:rsid w:val="00B7205C"/>
    <w:rsid w:val="00B726CF"/>
    <w:rsid w:val="00B73D68"/>
    <w:rsid w:val="00B73E95"/>
    <w:rsid w:val="00B73FB8"/>
    <w:rsid w:val="00B74AED"/>
    <w:rsid w:val="00B75152"/>
    <w:rsid w:val="00B752EC"/>
    <w:rsid w:val="00B75695"/>
    <w:rsid w:val="00B77190"/>
    <w:rsid w:val="00B81476"/>
    <w:rsid w:val="00B84D42"/>
    <w:rsid w:val="00B8628E"/>
    <w:rsid w:val="00B86ABA"/>
    <w:rsid w:val="00B878A2"/>
    <w:rsid w:val="00B920ED"/>
    <w:rsid w:val="00B93A88"/>
    <w:rsid w:val="00B95086"/>
    <w:rsid w:val="00B95523"/>
    <w:rsid w:val="00B969F8"/>
    <w:rsid w:val="00BA037E"/>
    <w:rsid w:val="00BA06A2"/>
    <w:rsid w:val="00BA2028"/>
    <w:rsid w:val="00BA3132"/>
    <w:rsid w:val="00BA503C"/>
    <w:rsid w:val="00BA5B1A"/>
    <w:rsid w:val="00BA5BA0"/>
    <w:rsid w:val="00BA6E29"/>
    <w:rsid w:val="00BB0418"/>
    <w:rsid w:val="00BB1E32"/>
    <w:rsid w:val="00BB1F72"/>
    <w:rsid w:val="00BB3221"/>
    <w:rsid w:val="00BB5035"/>
    <w:rsid w:val="00BC15D1"/>
    <w:rsid w:val="00BC24E8"/>
    <w:rsid w:val="00BC2A20"/>
    <w:rsid w:val="00BC6A42"/>
    <w:rsid w:val="00BD37F6"/>
    <w:rsid w:val="00BD42DF"/>
    <w:rsid w:val="00BD46AD"/>
    <w:rsid w:val="00BD6799"/>
    <w:rsid w:val="00BD7F82"/>
    <w:rsid w:val="00BE0C5B"/>
    <w:rsid w:val="00BE195D"/>
    <w:rsid w:val="00BE2BAF"/>
    <w:rsid w:val="00BE617F"/>
    <w:rsid w:val="00BE64DD"/>
    <w:rsid w:val="00BE6538"/>
    <w:rsid w:val="00BE6C6F"/>
    <w:rsid w:val="00BE6D2F"/>
    <w:rsid w:val="00BE7509"/>
    <w:rsid w:val="00BF1448"/>
    <w:rsid w:val="00BF2541"/>
    <w:rsid w:val="00BF38A4"/>
    <w:rsid w:val="00BF6383"/>
    <w:rsid w:val="00BF7598"/>
    <w:rsid w:val="00C01502"/>
    <w:rsid w:val="00C02909"/>
    <w:rsid w:val="00C033FF"/>
    <w:rsid w:val="00C06044"/>
    <w:rsid w:val="00C06C95"/>
    <w:rsid w:val="00C06F02"/>
    <w:rsid w:val="00C11B7D"/>
    <w:rsid w:val="00C11CA9"/>
    <w:rsid w:val="00C13C91"/>
    <w:rsid w:val="00C17384"/>
    <w:rsid w:val="00C1771A"/>
    <w:rsid w:val="00C208D5"/>
    <w:rsid w:val="00C216DE"/>
    <w:rsid w:val="00C22DC1"/>
    <w:rsid w:val="00C22E20"/>
    <w:rsid w:val="00C23837"/>
    <w:rsid w:val="00C2458E"/>
    <w:rsid w:val="00C25123"/>
    <w:rsid w:val="00C25810"/>
    <w:rsid w:val="00C27436"/>
    <w:rsid w:val="00C2796D"/>
    <w:rsid w:val="00C27C97"/>
    <w:rsid w:val="00C30A68"/>
    <w:rsid w:val="00C30FC8"/>
    <w:rsid w:val="00C31527"/>
    <w:rsid w:val="00C3247D"/>
    <w:rsid w:val="00C34EFB"/>
    <w:rsid w:val="00C36A83"/>
    <w:rsid w:val="00C37630"/>
    <w:rsid w:val="00C40ADB"/>
    <w:rsid w:val="00C40D1A"/>
    <w:rsid w:val="00C40D4D"/>
    <w:rsid w:val="00C423EA"/>
    <w:rsid w:val="00C43A3C"/>
    <w:rsid w:val="00C447CA"/>
    <w:rsid w:val="00C4480F"/>
    <w:rsid w:val="00C450C7"/>
    <w:rsid w:val="00C46488"/>
    <w:rsid w:val="00C53828"/>
    <w:rsid w:val="00C542DF"/>
    <w:rsid w:val="00C578C2"/>
    <w:rsid w:val="00C604FB"/>
    <w:rsid w:val="00C61139"/>
    <w:rsid w:val="00C63FA9"/>
    <w:rsid w:val="00C64EB3"/>
    <w:rsid w:val="00C70069"/>
    <w:rsid w:val="00C72028"/>
    <w:rsid w:val="00C73137"/>
    <w:rsid w:val="00C748A7"/>
    <w:rsid w:val="00C7715B"/>
    <w:rsid w:val="00C81EA1"/>
    <w:rsid w:val="00C84846"/>
    <w:rsid w:val="00C87450"/>
    <w:rsid w:val="00C90B2C"/>
    <w:rsid w:val="00C95AD8"/>
    <w:rsid w:val="00C96CB9"/>
    <w:rsid w:val="00C9708A"/>
    <w:rsid w:val="00C97448"/>
    <w:rsid w:val="00CA1721"/>
    <w:rsid w:val="00CA17BD"/>
    <w:rsid w:val="00CA4F7A"/>
    <w:rsid w:val="00CB0D90"/>
    <w:rsid w:val="00CB1263"/>
    <w:rsid w:val="00CB5FE5"/>
    <w:rsid w:val="00CB636B"/>
    <w:rsid w:val="00CB6826"/>
    <w:rsid w:val="00CB784F"/>
    <w:rsid w:val="00CC1457"/>
    <w:rsid w:val="00CC5C15"/>
    <w:rsid w:val="00CC61AB"/>
    <w:rsid w:val="00CC680A"/>
    <w:rsid w:val="00CC7908"/>
    <w:rsid w:val="00CC7D18"/>
    <w:rsid w:val="00CC7E93"/>
    <w:rsid w:val="00CD2266"/>
    <w:rsid w:val="00CD3980"/>
    <w:rsid w:val="00CE0302"/>
    <w:rsid w:val="00CE1C7E"/>
    <w:rsid w:val="00CE3D12"/>
    <w:rsid w:val="00CE5129"/>
    <w:rsid w:val="00CE5F7B"/>
    <w:rsid w:val="00CE6264"/>
    <w:rsid w:val="00CF3D4D"/>
    <w:rsid w:val="00CF7162"/>
    <w:rsid w:val="00CF77C1"/>
    <w:rsid w:val="00D05C8C"/>
    <w:rsid w:val="00D06835"/>
    <w:rsid w:val="00D06DEA"/>
    <w:rsid w:val="00D07402"/>
    <w:rsid w:val="00D07AA0"/>
    <w:rsid w:val="00D1076C"/>
    <w:rsid w:val="00D119CC"/>
    <w:rsid w:val="00D11C16"/>
    <w:rsid w:val="00D14C40"/>
    <w:rsid w:val="00D16F2B"/>
    <w:rsid w:val="00D1701A"/>
    <w:rsid w:val="00D17389"/>
    <w:rsid w:val="00D17676"/>
    <w:rsid w:val="00D20D04"/>
    <w:rsid w:val="00D218D7"/>
    <w:rsid w:val="00D21A95"/>
    <w:rsid w:val="00D22B96"/>
    <w:rsid w:val="00D22CD9"/>
    <w:rsid w:val="00D23791"/>
    <w:rsid w:val="00D23ECF"/>
    <w:rsid w:val="00D252E0"/>
    <w:rsid w:val="00D26029"/>
    <w:rsid w:val="00D31100"/>
    <w:rsid w:val="00D35CA4"/>
    <w:rsid w:val="00D36665"/>
    <w:rsid w:val="00D37138"/>
    <w:rsid w:val="00D40A23"/>
    <w:rsid w:val="00D43FBF"/>
    <w:rsid w:val="00D4492F"/>
    <w:rsid w:val="00D44A05"/>
    <w:rsid w:val="00D44B8A"/>
    <w:rsid w:val="00D4626D"/>
    <w:rsid w:val="00D527E5"/>
    <w:rsid w:val="00D5342D"/>
    <w:rsid w:val="00D53E23"/>
    <w:rsid w:val="00D551B6"/>
    <w:rsid w:val="00D57E83"/>
    <w:rsid w:val="00D60FBF"/>
    <w:rsid w:val="00D61DE7"/>
    <w:rsid w:val="00D641DC"/>
    <w:rsid w:val="00D64440"/>
    <w:rsid w:val="00D65FBE"/>
    <w:rsid w:val="00D65FDF"/>
    <w:rsid w:val="00D66C72"/>
    <w:rsid w:val="00D67119"/>
    <w:rsid w:val="00D7023A"/>
    <w:rsid w:val="00D71AB2"/>
    <w:rsid w:val="00D72AD5"/>
    <w:rsid w:val="00D72B43"/>
    <w:rsid w:val="00D803F4"/>
    <w:rsid w:val="00D82035"/>
    <w:rsid w:val="00D828D2"/>
    <w:rsid w:val="00D84678"/>
    <w:rsid w:val="00D86937"/>
    <w:rsid w:val="00D86D52"/>
    <w:rsid w:val="00D928E0"/>
    <w:rsid w:val="00D96B54"/>
    <w:rsid w:val="00D9769A"/>
    <w:rsid w:val="00DA0B35"/>
    <w:rsid w:val="00DA1233"/>
    <w:rsid w:val="00DA3331"/>
    <w:rsid w:val="00DA3773"/>
    <w:rsid w:val="00DA6166"/>
    <w:rsid w:val="00DA6E29"/>
    <w:rsid w:val="00DA729B"/>
    <w:rsid w:val="00DB0C0C"/>
    <w:rsid w:val="00DB5056"/>
    <w:rsid w:val="00DB6085"/>
    <w:rsid w:val="00DB6BB9"/>
    <w:rsid w:val="00DB711A"/>
    <w:rsid w:val="00DB7FC2"/>
    <w:rsid w:val="00DC16B7"/>
    <w:rsid w:val="00DC5632"/>
    <w:rsid w:val="00DC6EBF"/>
    <w:rsid w:val="00DC7948"/>
    <w:rsid w:val="00DD05E7"/>
    <w:rsid w:val="00DD41A4"/>
    <w:rsid w:val="00DD6C25"/>
    <w:rsid w:val="00DE1066"/>
    <w:rsid w:val="00DE2234"/>
    <w:rsid w:val="00DE3A49"/>
    <w:rsid w:val="00DE3ACB"/>
    <w:rsid w:val="00DE4FB3"/>
    <w:rsid w:val="00DE567F"/>
    <w:rsid w:val="00DF0C6F"/>
    <w:rsid w:val="00DF22E9"/>
    <w:rsid w:val="00DF3559"/>
    <w:rsid w:val="00DF3808"/>
    <w:rsid w:val="00DF418A"/>
    <w:rsid w:val="00DF58D6"/>
    <w:rsid w:val="00DF6031"/>
    <w:rsid w:val="00DF6ED5"/>
    <w:rsid w:val="00DF730F"/>
    <w:rsid w:val="00DF7391"/>
    <w:rsid w:val="00E02A6A"/>
    <w:rsid w:val="00E05AA9"/>
    <w:rsid w:val="00E06429"/>
    <w:rsid w:val="00E064C7"/>
    <w:rsid w:val="00E068ED"/>
    <w:rsid w:val="00E104B3"/>
    <w:rsid w:val="00E11705"/>
    <w:rsid w:val="00E13E58"/>
    <w:rsid w:val="00E14B09"/>
    <w:rsid w:val="00E16494"/>
    <w:rsid w:val="00E2532B"/>
    <w:rsid w:val="00E270EF"/>
    <w:rsid w:val="00E34D34"/>
    <w:rsid w:val="00E363AF"/>
    <w:rsid w:val="00E408D6"/>
    <w:rsid w:val="00E460F4"/>
    <w:rsid w:val="00E46552"/>
    <w:rsid w:val="00E47EAB"/>
    <w:rsid w:val="00E52B8C"/>
    <w:rsid w:val="00E54882"/>
    <w:rsid w:val="00E561C4"/>
    <w:rsid w:val="00E57359"/>
    <w:rsid w:val="00E60925"/>
    <w:rsid w:val="00E631DF"/>
    <w:rsid w:val="00E63FEC"/>
    <w:rsid w:val="00E65FD0"/>
    <w:rsid w:val="00E705C0"/>
    <w:rsid w:val="00E72F27"/>
    <w:rsid w:val="00E7356C"/>
    <w:rsid w:val="00E75FA5"/>
    <w:rsid w:val="00E77BAA"/>
    <w:rsid w:val="00E84145"/>
    <w:rsid w:val="00E869C3"/>
    <w:rsid w:val="00E8708C"/>
    <w:rsid w:val="00E87788"/>
    <w:rsid w:val="00E90AF1"/>
    <w:rsid w:val="00E90DBA"/>
    <w:rsid w:val="00E96DD6"/>
    <w:rsid w:val="00E978F4"/>
    <w:rsid w:val="00EA5D00"/>
    <w:rsid w:val="00EA627D"/>
    <w:rsid w:val="00EA6CA9"/>
    <w:rsid w:val="00EA79CC"/>
    <w:rsid w:val="00EB225F"/>
    <w:rsid w:val="00EB33CE"/>
    <w:rsid w:val="00EB52F7"/>
    <w:rsid w:val="00EB63B5"/>
    <w:rsid w:val="00EC0FA0"/>
    <w:rsid w:val="00EC18D4"/>
    <w:rsid w:val="00EC2058"/>
    <w:rsid w:val="00EC2476"/>
    <w:rsid w:val="00EC411F"/>
    <w:rsid w:val="00EC6B02"/>
    <w:rsid w:val="00ED0225"/>
    <w:rsid w:val="00ED0C4B"/>
    <w:rsid w:val="00ED0EA8"/>
    <w:rsid w:val="00ED2913"/>
    <w:rsid w:val="00ED2FDD"/>
    <w:rsid w:val="00ED34C8"/>
    <w:rsid w:val="00ED4C76"/>
    <w:rsid w:val="00ED5BD3"/>
    <w:rsid w:val="00EE0363"/>
    <w:rsid w:val="00EE1E90"/>
    <w:rsid w:val="00EE24B5"/>
    <w:rsid w:val="00EE35FE"/>
    <w:rsid w:val="00EE6155"/>
    <w:rsid w:val="00EF2BB7"/>
    <w:rsid w:val="00EF2D27"/>
    <w:rsid w:val="00EF2D87"/>
    <w:rsid w:val="00EF4211"/>
    <w:rsid w:val="00F0190F"/>
    <w:rsid w:val="00F01937"/>
    <w:rsid w:val="00F01F18"/>
    <w:rsid w:val="00F03347"/>
    <w:rsid w:val="00F0356C"/>
    <w:rsid w:val="00F03DAA"/>
    <w:rsid w:val="00F06565"/>
    <w:rsid w:val="00F07174"/>
    <w:rsid w:val="00F07C93"/>
    <w:rsid w:val="00F103A2"/>
    <w:rsid w:val="00F1169D"/>
    <w:rsid w:val="00F1276F"/>
    <w:rsid w:val="00F14A62"/>
    <w:rsid w:val="00F158AA"/>
    <w:rsid w:val="00F200C6"/>
    <w:rsid w:val="00F21213"/>
    <w:rsid w:val="00F21DA8"/>
    <w:rsid w:val="00F25309"/>
    <w:rsid w:val="00F271F7"/>
    <w:rsid w:val="00F308EB"/>
    <w:rsid w:val="00F33EC4"/>
    <w:rsid w:val="00F34DD4"/>
    <w:rsid w:val="00F35ED0"/>
    <w:rsid w:val="00F41B34"/>
    <w:rsid w:val="00F4261E"/>
    <w:rsid w:val="00F42B3E"/>
    <w:rsid w:val="00F42FC2"/>
    <w:rsid w:val="00F430E2"/>
    <w:rsid w:val="00F45626"/>
    <w:rsid w:val="00F52098"/>
    <w:rsid w:val="00F53167"/>
    <w:rsid w:val="00F54A56"/>
    <w:rsid w:val="00F60848"/>
    <w:rsid w:val="00F616C1"/>
    <w:rsid w:val="00F6188E"/>
    <w:rsid w:val="00F61DC6"/>
    <w:rsid w:val="00F62002"/>
    <w:rsid w:val="00F65097"/>
    <w:rsid w:val="00F6521A"/>
    <w:rsid w:val="00F65320"/>
    <w:rsid w:val="00F65A37"/>
    <w:rsid w:val="00F66AAC"/>
    <w:rsid w:val="00F674DC"/>
    <w:rsid w:val="00F6760C"/>
    <w:rsid w:val="00F67C22"/>
    <w:rsid w:val="00F74AA8"/>
    <w:rsid w:val="00F76EF2"/>
    <w:rsid w:val="00F76F62"/>
    <w:rsid w:val="00F80161"/>
    <w:rsid w:val="00F83790"/>
    <w:rsid w:val="00F86599"/>
    <w:rsid w:val="00F866B7"/>
    <w:rsid w:val="00F90E2E"/>
    <w:rsid w:val="00F93EF1"/>
    <w:rsid w:val="00F9438E"/>
    <w:rsid w:val="00F94FC1"/>
    <w:rsid w:val="00F95960"/>
    <w:rsid w:val="00F97503"/>
    <w:rsid w:val="00F9758A"/>
    <w:rsid w:val="00F9777A"/>
    <w:rsid w:val="00FA26B9"/>
    <w:rsid w:val="00FA359B"/>
    <w:rsid w:val="00FA529E"/>
    <w:rsid w:val="00FA62BE"/>
    <w:rsid w:val="00FA6FA5"/>
    <w:rsid w:val="00FB0120"/>
    <w:rsid w:val="00FB04E4"/>
    <w:rsid w:val="00FB07A1"/>
    <w:rsid w:val="00FB14B3"/>
    <w:rsid w:val="00FB196C"/>
    <w:rsid w:val="00FB1DCF"/>
    <w:rsid w:val="00FB3AD2"/>
    <w:rsid w:val="00FB6CFD"/>
    <w:rsid w:val="00FC10B9"/>
    <w:rsid w:val="00FC15FB"/>
    <w:rsid w:val="00FC24BA"/>
    <w:rsid w:val="00FC3C1E"/>
    <w:rsid w:val="00FC4AA0"/>
    <w:rsid w:val="00FC5CDC"/>
    <w:rsid w:val="00FC642A"/>
    <w:rsid w:val="00FC6DD0"/>
    <w:rsid w:val="00FC75DC"/>
    <w:rsid w:val="00FC7D30"/>
    <w:rsid w:val="00FD0040"/>
    <w:rsid w:val="00FD3AC8"/>
    <w:rsid w:val="00FD4855"/>
    <w:rsid w:val="00FD59CA"/>
    <w:rsid w:val="00FD5A0B"/>
    <w:rsid w:val="00FE097F"/>
    <w:rsid w:val="00FE1D8C"/>
    <w:rsid w:val="00FE3600"/>
    <w:rsid w:val="00FE393A"/>
    <w:rsid w:val="00FF0ACE"/>
    <w:rsid w:val="00FF154F"/>
    <w:rsid w:val="00FF1871"/>
    <w:rsid w:val="00FF2AE1"/>
    <w:rsid w:val="00FF4479"/>
    <w:rsid w:val="00FF49F7"/>
    <w:rsid w:val="00FF5310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9C32D"/>
  <w15:chartTrackingRefBased/>
  <w15:docId w15:val="{7D715B4A-3DC6-478B-B16B-42451E65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C0D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right="29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ind w:right="29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360" w:right="29" w:hanging="36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ind w:left="360" w:right="29"/>
      <w:jc w:val="both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snapToGrid w:val="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right="29"/>
      <w:jc w:val="both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ind w:right="29"/>
      <w:jc w:val="both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ind w:left="720" w:right="29" w:hanging="360"/>
      <w:jc w:val="both"/>
    </w:pPr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ind w:right="29"/>
      <w:jc w:val="both"/>
    </w:pPr>
  </w:style>
  <w:style w:type="paragraph" w:styleId="BodyText2">
    <w:name w:val="Body Text 2"/>
    <w:basedOn w:val="Normal"/>
    <w:pPr>
      <w:ind w:right="29"/>
    </w:pPr>
    <w:rPr>
      <w:rFonts w:ascii="Courier New" w:hAnsi="Courier New"/>
    </w:rPr>
  </w:style>
  <w:style w:type="paragraph" w:styleId="BodyText3">
    <w:name w:val="Body Text 3"/>
    <w:basedOn w:val="Normal"/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List2">
    <w:name w:val="List 2"/>
    <w:basedOn w:val="Normal"/>
    <w:rsid w:val="007A381F"/>
    <w:pPr>
      <w:ind w:left="720" w:hanging="360"/>
    </w:pPr>
  </w:style>
  <w:style w:type="paragraph" w:styleId="List">
    <w:name w:val="List"/>
    <w:basedOn w:val="Normal"/>
    <w:rsid w:val="004D2F2E"/>
    <w:pPr>
      <w:ind w:left="360" w:hanging="360"/>
    </w:pPr>
  </w:style>
  <w:style w:type="paragraph" w:customStyle="1" w:styleId="BL">
    <w:name w:val="BL"/>
    <w:rsid w:val="008C5861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zh-CN"/>
    </w:rPr>
  </w:style>
  <w:style w:type="paragraph" w:customStyle="1" w:styleId="BX">
    <w:name w:val="BX"/>
    <w:rsid w:val="008C5861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zh-CN"/>
    </w:rPr>
  </w:style>
  <w:style w:type="character" w:customStyle="1" w:styleId="emphasis1">
    <w:name w:val="emphasis1"/>
    <w:rsid w:val="00BE75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27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lang w:eastAsia="zh-CN"/>
    </w:rPr>
  </w:style>
  <w:style w:type="character" w:styleId="HTMLCode">
    <w:name w:val="HTML Code"/>
    <w:uiPriority w:val="99"/>
    <w:rsid w:val="002701C5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17402"/>
    <w:pPr>
      <w:spacing w:before="100" w:beforeAutospacing="1" w:after="100" w:afterAutospacing="1"/>
    </w:pPr>
    <w:rPr>
      <w:rFonts w:ascii="Times" w:eastAsia="SimSun" w:hAnsi="Times" w:cs="Times"/>
      <w:color w:val="000000"/>
      <w:sz w:val="27"/>
      <w:szCs w:val="27"/>
      <w:lang w:eastAsia="zh-CN"/>
    </w:rPr>
  </w:style>
  <w:style w:type="paragraph" w:styleId="ListParagraph">
    <w:name w:val="List Paragraph"/>
    <w:basedOn w:val="Normal"/>
    <w:uiPriority w:val="72"/>
    <w:qFormat/>
    <w:rsid w:val="001B7469"/>
    <w:pPr>
      <w:ind w:leftChars="200" w:left="480"/>
    </w:pPr>
  </w:style>
  <w:style w:type="character" w:customStyle="1" w:styleId="html-tag">
    <w:name w:val="html-tag"/>
    <w:basedOn w:val="DefaultParagraphFont"/>
    <w:rsid w:val="00F95960"/>
  </w:style>
  <w:style w:type="table" w:styleId="TableGrid">
    <w:name w:val="Table Grid"/>
    <w:basedOn w:val="TableNormal"/>
    <w:rsid w:val="00DE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9C104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FD5"/>
    <w:rPr>
      <w:rFonts w:ascii="Courier New" w:eastAsia="SimSun" w:hAnsi="Courier New" w:cs="Courier New"/>
      <w:lang w:eastAsia="zh-CN"/>
    </w:rPr>
  </w:style>
  <w:style w:type="character" w:styleId="Emphasis">
    <w:name w:val="Emphasis"/>
    <w:basedOn w:val="DefaultParagraphFont"/>
    <w:uiPriority w:val="20"/>
    <w:qFormat/>
    <w:rsid w:val="00476FD5"/>
    <w:rPr>
      <w:i/>
      <w:iCs/>
    </w:rPr>
  </w:style>
  <w:style w:type="character" w:styleId="Strong">
    <w:name w:val="Strong"/>
    <w:basedOn w:val="DefaultParagraphFont"/>
    <w:uiPriority w:val="22"/>
    <w:qFormat/>
    <w:rsid w:val="00751F7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C5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rsid w:val="0059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://localhost/lab5/dbstu.php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yperlink" Target="http://localhost/lab5/frmupdate.php?id=3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://localhost/lab5/frmupdate.php?id=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315CB-5F44-4426-BAAF-D25AB940F59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272D39E-2F86-4877-9ACD-268794B71E36}">
      <dgm:prSet phldrT="[Text]"/>
      <dgm:spPr/>
      <dgm:t>
        <a:bodyPr/>
        <a:lstStyle/>
        <a:p>
          <a:r>
            <a:rPr lang="en-US" altLang="zh-TW"/>
            <a:t>db.inc.php</a:t>
          </a:r>
          <a:endParaRPr lang="zh-TW" altLang="en-US"/>
        </a:p>
      </dgm:t>
    </dgm:pt>
    <dgm:pt modelId="{8DA47695-D782-4DC5-BEC6-18D1A10E3C5C}" type="parTrans" cxnId="{049351F7-DCBB-4E44-B972-E824C88AD73A}">
      <dgm:prSet/>
      <dgm:spPr/>
      <dgm:t>
        <a:bodyPr/>
        <a:lstStyle/>
        <a:p>
          <a:endParaRPr lang="zh-TW" altLang="en-US"/>
        </a:p>
      </dgm:t>
    </dgm:pt>
    <dgm:pt modelId="{65CF3E19-42CA-4775-A642-07EFD176A135}" type="sibTrans" cxnId="{049351F7-DCBB-4E44-B972-E824C88AD73A}">
      <dgm:prSet/>
      <dgm:spPr/>
      <dgm:t>
        <a:bodyPr/>
        <a:lstStyle/>
        <a:p>
          <a:endParaRPr lang="zh-TW" altLang="en-US"/>
        </a:p>
      </dgm:t>
    </dgm:pt>
    <dgm:pt modelId="{C1B40E6F-7033-4B9A-9911-21A0D04AF726}" type="pres">
      <dgm:prSet presAssocID="{9EE315CB-5F44-4426-BAAF-D25AB940F594}" presName="diagram" presStyleCnt="0">
        <dgm:presLayoutVars>
          <dgm:dir/>
          <dgm:resizeHandles val="exact"/>
        </dgm:presLayoutVars>
      </dgm:prSet>
      <dgm:spPr/>
    </dgm:pt>
    <dgm:pt modelId="{A562F6E5-9D72-4CE5-94E6-5E116B855A4B}" type="pres">
      <dgm:prSet presAssocID="{5272D39E-2F86-4877-9ACD-268794B71E36}" presName="node" presStyleLbl="node1" presStyleIdx="0" presStyleCnt="1">
        <dgm:presLayoutVars>
          <dgm:bulletEnabled val="1"/>
        </dgm:presLayoutVars>
      </dgm:prSet>
      <dgm:spPr/>
    </dgm:pt>
  </dgm:ptLst>
  <dgm:cxnLst>
    <dgm:cxn modelId="{B1781C08-7997-FA4E-A2EA-447054CCE9B2}" type="presOf" srcId="{9EE315CB-5F44-4426-BAAF-D25AB940F594}" destId="{C1B40E6F-7033-4B9A-9911-21A0D04AF726}" srcOrd="0" destOrd="0" presId="urn:microsoft.com/office/officeart/2005/8/layout/default"/>
    <dgm:cxn modelId="{2ED714A5-889F-B447-98B7-577C21B2A83A}" type="presOf" srcId="{5272D39E-2F86-4877-9ACD-268794B71E36}" destId="{A562F6E5-9D72-4CE5-94E6-5E116B855A4B}" srcOrd="0" destOrd="0" presId="urn:microsoft.com/office/officeart/2005/8/layout/default"/>
    <dgm:cxn modelId="{049351F7-DCBB-4E44-B972-E824C88AD73A}" srcId="{9EE315CB-5F44-4426-BAAF-D25AB940F594}" destId="{5272D39E-2F86-4877-9ACD-268794B71E36}" srcOrd="0" destOrd="0" parTransId="{8DA47695-D782-4DC5-BEC6-18D1A10E3C5C}" sibTransId="{65CF3E19-42CA-4775-A642-07EFD176A135}"/>
    <dgm:cxn modelId="{A1944F17-0B13-984A-AE3B-F027A962FB57}" type="presParOf" srcId="{C1B40E6F-7033-4B9A-9911-21A0D04AF726}" destId="{A562F6E5-9D72-4CE5-94E6-5E116B855A4B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A5B53E-68F1-47DE-9E6D-11264FF6CA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C620562-80C4-4E24-BAC0-6D9365018933}">
      <dgm:prSet phldrT="[Text]"/>
      <dgm:spPr/>
      <dgm:t>
        <a:bodyPr/>
        <a:lstStyle/>
        <a:p>
          <a:r>
            <a:rPr lang="en-US" altLang="zh-TW"/>
            <a:t>dbstu.php</a:t>
          </a:r>
          <a:endParaRPr lang="zh-TW" altLang="en-US"/>
        </a:p>
      </dgm:t>
    </dgm:pt>
    <dgm:pt modelId="{E9417F49-4973-46AD-8514-06EB1CF13398}" type="parTrans" cxnId="{E5FC2F73-84FD-4002-976C-68305B12568A}">
      <dgm:prSet/>
      <dgm:spPr/>
      <dgm:t>
        <a:bodyPr/>
        <a:lstStyle/>
        <a:p>
          <a:endParaRPr lang="zh-TW" altLang="en-US"/>
        </a:p>
      </dgm:t>
    </dgm:pt>
    <dgm:pt modelId="{E7DF26B5-62E7-4CB4-B23B-C16AE79C1138}" type="sibTrans" cxnId="{E5FC2F73-84FD-4002-976C-68305B12568A}">
      <dgm:prSet/>
      <dgm:spPr/>
      <dgm:t>
        <a:bodyPr/>
        <a:lstStyle/>
        <a:p>
          <a:endParaRPr lang="zh-TW" altLang="en-US"/>
        </a:p>
      </dgm:t>
    </dgm:pt>
    <dgm:pt modelId="{D48D5570-4A0F-453F-B146-03D0ADDEC458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TW"/>
            <a:t>frminsert.php</a:t>
          </a:r>
          <a:endParaRPr lang="zh-TW" altLang="en-US"/>
        </a:p>
      </dgm:t>
    </dgm:pt>
    <dgm:pt modelId="{22A71F70-D22C-4B11-978C-AA017A9241DF}" type="parTrans" cxnId="{B08032A5-F120-4B0F-984B-795D97A83B8E}">
      <dgm:prSet/>
      <dgm:spPr/>
      <dgm:t>
        <a:bodyPr/>
        <a:lstStyle/>
        <a:p>
          <a:endParaRPr lang="zh-TW" altLang="en-US"/>
        </a:p>
      </dgm:t>
    </dgm:pt>
    <dgm:pt modelId="{6491F42A-9969-4323-A7CC-C19E6B585B32}" type="sibTrans" cxnId="{B08032A5-F120-4B0F-984B-795D97A83B8E}">
      <dgm:prSet/>
      <dgm:spPr/>
      <dgm:t>
        <a:bodyPr/>
        <a:lstStyle/>
        <a:p>
          <a:endParaRPr lang="zh-TW" altLang="en-US"/>
        </a:p>
      </dgm:t>
    </dgm:pt>
    <dgm:pt modelId="{D1E73168-D7A5-4C1B-B0D0-DBA473F1F74E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TW"/>
            <a:t>frmupdate.php</a:t>
          </a:r>
          <a:endParaRPr lang="zh-TW" altLang="en-US"/>
        </a:p>
      </dgm:t>
    </dgm:pt>
    <dgm:pt modelId="{8706DD91-441A-4D54-A0AC-DA823DAC2C68}" type="parTrans" cxnId="{24469327-9EFE-4184-96E4-A34501955D96}">
      <dgm:prSet/>
      <dgm:spPr/>
      <dgm:t>
        <a:bodyPr/>
        <a:lstStyle/>
        <a:p>
          <a:endParaRPr lang="zh-TW" altLang="en-US"/>
        </a:p>
      </dgm:t>
    </dgm:pt>
    <dgm:pt modelId="{9AA89A00-9671-4B38-913D-13FF63CFCC96}" type="sibTrans" cxnId="{24469327-9EFE-4184-96E4-A34501955D96}">
      <dgm:prSet/>
      <dgm:spPr/>
      <dgm:t>
        <a:bodyPr/>
        <a:lstStyle/>
        <a:p>
          <a:endParaRPr lang="zh-TW" altLang="en-US"/>
        </a:p>
      </dgm:t>
    </dgm:pt>
    <dgm:pt modelId="{1CAD2DBD-7DE8-413C-AC3B-5480F6F4A3C5}">
      <dgm:prSet phldrT="[Text]"/>
      <dgm:spPr/>
      <dgm:t>
        <a:bodyPr/>
        <a:lstStyle/>
        <a:p>
          <a:r>
            <a:rPr lang="en-US" altLang="zh-TW"/>
            <a:t>dbdelete.php</a:t>
          </a:r>
          <a:endParaRPr lang="zh-TW" altLang="en-US"/>
        </a:p>
      </dgm:t>
    </dgm:pt>
    <dgm:pt modelId="{515399C4-39C6-4F83-B55E-628EBABF4DFB}" type="parTrans" cxnId="{B2FF6C9D-5889-49BD-BA3C-57AC4441BF64}">
      <dgm:prSet/>
      <dgm:spPr/>
      <dgm:t>
        <a:bodyPr/>
        <a:lstStyle/>
        <a:p>
          <a:endParaRPr lang="zh-TW" altLang="en-US"/>
        </a:p>
      </dgm:t>
    </dgm:pt>
    <dgm:pt modelId="{F849A6F3-0B00-4506-B474-6891FFA92B15}" type="sibTrans" cxnId="{B2FF6C9D-5889-49BD-BA3C-57AC4441BF64}">
      <dgm:prSet/>
      <dgm:spPr/>
      <dgm:t>
        <a:bodyPr/>
        <a:lstStyle/>
        <a:p>
          <a:endParaRPr lang="zh-TW" altLang="en-US"/>
        </a:p>
      </dgm:t>
    </dgm:pt>
    <dgm:pt modelId="{68B046F6-AE3A-43A0-A401-52E78DDBFDCC}">
      <dgm:prSet phldrT="[Text]"/>
      <dgm:spPr/>
      <dgm:t>
        <a:bodyPr/>
        <a:lstStyle/>
        <a:p>
          <a:r>
            <a:rPr lang="en-US" altLang="zh-TW"/>
            <a:t>dbinsert.php</a:t>
          </a:r>
          <a:endParaRPr lang="zh-TW" altLang="en-US"/>
        </a:p>
      </dgm:t>
    </dgm:pt>
    <dgm:pt modelId="{C6C6A63A-F800-46D2-8531-36BF86E4E7E7}" type="parTrans" cxnId="{0521A7FD-8A4D-41D7-B60C-E1BFAC7D81FD}">
      <dgm:prSet/>
      <dgm:spPr/>
      <dgm:t>
        <a:bodyPr/>
        <a:lstStyle/>
        <a:p>
          <a:endParaRPr lang="zh-TW" altLang="en-US"/>
        </a:p>
      </dgm:t>
    </dgm:pt>
    <dgm:pt modelId="{4277E4F4-0CB1-43D6-9982-542580E2036F}" type="sibTrans" cxnId="{0521A7FD-8A4D-41D7-B60C-E1BFAC7D81FD}">
      <dgm:prSet/>
      <dgm:spPr/>
      <dgm:t>
        <a:bodyPr/>
        <a:lstStyle/>
        <a:p>
          <a:endParaRPr lang="zh-TW" altLang="en-US"/>
        </a:p>
      </dgm:t>
    </dgm:pt>
    <dgm:pt modelId="{74429091-C7E3-4D33-8868-629370F831B7}">
      <dgm:prSet phldrT="[Text]"/>
      <dgm:spPr/>
      <dgm:t>
        <a:bodyPr/>
        <a:lstStyle/>
        <a:p>
          <a:r>
            <a:rPr lang="en-US" altLang="zh-TW"/>
            <a:t>dbupdate.php</a:t>
          </a:r>
          <a:endParaRPr lang="zh-TW" altLang="en-US"/>
        </a:p>
      </dgm:t>
    </dgm:pt>
    <dgm:pt modelId="{75469853-759C-4753-90E6-A4740D9205AD}" type="parTrans" cxnId="{2D8C3AEF-15A8-445F-966A-A36048DA658E}">
      <dgm:prSet/>
      <dgm:spPr/>
      <dgm:t>
        <a:bodyPr/>
        <a:lstStyle/>
        <a:p>
          <a:endParaRPr lang="zh-TW" altLang="en-US"/>
        </a:p>
      </dgm:t>
    </dgm:pt>
    <dgm:pt modelId="{9D936C06-E715-474E-9552-0ACEBAFB52CE}" type="sibTrans" cxnId="{2D8C3AEF-15A8-445F-966A-A36048DA658E}">
      <dgm:prSet/>
      <dgm:spPr/>
      <dgm:t>
        <a:bodyPr/>
        <a:lstStyle/>
        <a:p>
          <a:endParaRPr lang="zh-TW" altLang="en-US"/>
        </a:p>
      </dgm:t>
    </dgm:pt>
    <dgm:pt modelId="{7640AF2D-D15E-4F1D-8883-0E3C841F5D46}">
      <dgm:prSet phldrT="[Text]"/>
      <dgm:spPr>
        <a:solidFill>
          <a:srgbClr val="00B050"/>
        </a:solidFill>
      </dgm:spPr>
      <dgm:t>
        <a:bodyPr/>
        <a:lstStyle/>
        <a:p>
          <a:r>
            <a:rPr lang="en-US" altLang="zh-TW"/>
            <a:t>msginsert.php</a:t>
          </a:r>
          <a:endParaRPr lang="zh-TW" altLang="en-US"/>
        </a:p>
      </dgm:t>
    </dgm:pt>
    <dgm:pt modelId="{F06094DF-D852-4134-8326-8911A08D653C}" type="parTrans" cxnId="{DC9A3B67-3A6C-4A39-B635-9EC1517F4873}">
      <dgm:prSet/>
      <dgm:spPr/>
      <dgm:t>
        <a:bodyPr/>
        <a:lstStyle/>
        <a:p>
          <a:endParaRPr lang="zh-TW" altLang="en-US"/>
        </a:p>
      </dgm:t>
    </dgm:pt>
    <dgm:pt modelId="{5FBB5071-A26F-4208-93C7-1CE2022EC066}" type="sibTrans" cxnId="{DC9A3B67-3A6C-4A39-B635-9EC1517F4873}">
      <dgm:prSet/>
      <dgm:spPr/>
      <dgm:t>
        <a:bodyPr/>
        <a:lstStyle/>
        <a:p>
          <a:endParaRPr lang="zh-TW" altLang="en-US"/>
        </a:p>
      </dgm:t>
    </dgm:pt>
    <dgm:pt modelId="{16B24F4D-B582-412B-995F-F535DA0A9DB4}">
      <dgm:prSet phldrT="[Text]"/>
      <dgm:spPr>
        <a:solidFill>
          <a:srgbClr val="00B050"/>
        </a:solidFill>
      </dgm:spPr>
      <dgm:t>
        <a:bodyPr/>
        <a:lstStyle/>
        <a:p>
          <a:r>
            <a:rPr lang="en-US" altLang="zh-TW"/>
            <a:t>msgupdate.php</a:t>
          </a:r>
          <a:endParaRPr lang="zh-TW" altLang="en-US"/>
        </a:p>
      </dgm:t>
    </dgm:pt>
    <dgm:pt modelId="{98E77DFA-2461-4E5A-BBE0-2228E6A36296}" type="parTrans" cxnId="{28E1A29F-A2AE-4E30-819B-CF1C1661478C}">
      <dgm:prSet/>
      <dgm:spPr/>
      <dgm:t>
        <a:bodyPr/>
        <a:lstStyle/>
        <a:p>
          <a:endParaRPr lang="zh-TW" altLang="en-US"/>
        </a:p>
      </dgm:t>
    </dgm:pt>
    <dgm:pt modelId="{469E13D2-3ED3-44AE-9380-C98DAAE02E49}" type="sibTrans" cxnId="{28E1A29F-A2AE-4E30-819B-CF1C1661478C}">
      <dgm:prSet/>
      <dgm:spPr/>
      <dgm:t>
        <a:bodyPr/>
        <a:lstStyle/>
        <a:p>
          <a:endParaRPr lang="zh-TW" altLang="en-US"/>
        </a:p>
      </dgm:t>
    </dgm:pt>
    <dgm:pt modelId="{6A581678-039B-47B9-981B-BFADEE0A9686}">
      <dgm:prSet phldrT="[Text]"/>
      <dgm:spPr>
        <a:solidFill>
          <a:srgbClr val="00B050"/>
        </a:solidFill>
      </dgm:spPr>
      <dgm:t>
        <a:bodyPr/>
        <a:lstStyle/>
        <a:p>
          <a:r>
            <a:rPr lang="en-US" altLang="zh-TW"/>
            <a:t>msgdelete.php</a:t>
          </a:r>
          <a:endParaRPr lang="zh-TW" altLang="en-US"/>
        </a:p>
      </dgm:t>
    </dgm:pt>
    <dgm:pt modelId="{AAA54D03-6F36-40BC-8F75-C66917BE489B}" type="parTrans" cxnId="{E2A5A7E5-6870-48ED-8DC0-84733B565158}">
      <dgm:prSet/>
      <dgm:spPr/>
      <dgm:t>
        <a:bodyPr/>
        <a:lstStyle/>
        <a:p>
          <a:endParaRPr lang="zh-TW" altLang="en-US"/>
        </a:p>
      </dgm:t>
    </dgm:pt>
    <dgm:pt modelId="{B358B5A9-A367-4ED3-81E0-D1539F0B102A}" type="sibTrans" cxnId="{E2A5A7E5-6870-48ED-8DC0-84733B565158}">
      <dgm:prSet/>
      <dgm:spPr/>
      <dgm:t>
        <a:bodyPr/>
        <a:lstStyle/>
        <a:p>
          <a:endParaRPr lang="zh-TW" altLang="en-US"/>
        </a:p>
      </dgm:t>
    </dgm:pt>
    <dgm:pt modelId="{20504152-EF5A-44B8-9E99-3939D643259D}" type="pres">
      <dgm:prSet presAssocID="{DFA5B53E-68F1-47DE-9E6D-11264FF6CA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4A30F1-B0B2-4B91-9BB4-8A475BFA948A}" type="pres">
      <dgm:prSet presAssocID="{9C620562-80C4-4E24-BAC0-6D9365018933}" presName="hierRoot1" presStyleCnt="0">
        <dgm:presLayoutVars>
          <dgm:hierBranch val="init"/>
        </dgm:presLayoutVars>
      </dgm:prSet>
      <dgm:spPr/>
    </dgm:pt>
    <dgm:pt modelId="{948C773A-C7E3-42B9-9D34-1F0AF1DF5D94}" type="pres">
      <dgm:prSet presAssocID="{9C620562-80C4-4E24-BAC0-6D9365018933}" presName="rootComposite1" presStyleCnt="0"/>
      <dgm:spPr/>
    </dgm:pt>
    <dgm:pt modelId="{165C8CAC-8DA5-4331-97CD-E45038384133}" type="pres">
      <dgm:prSet presAssocID="{9C620562-80C4-4E24-BAC0-6D9365018933}" presName="rootText1" presStyleLbl="node0" presStyleIdx="0" presStyleCnt="1">
        <dgm:presLayoutVars>
          <dgm:chPref val="3"/>
        </dgm:presLayoutVars>
      </dgm:prSet>
      <dgm:spPr/>
    </dgm:pt>
    <dgm:pt modelId="{DD23273D-F01A-4B12-9D42-77CFE1DC9620}" type="pres">
      <dgm:prSet presAssocID="{9C620562-80C4-4E24-BAC0-6D9365018933}" presName="rootConnector1" presStyleLbl="node1" presStyleIdx="0" presStyleCnt="0"/>
      <dgm:spPr/>
    </dgm:pt>
    <dgm:pt modelId="{17E38ED5-F8BF-4A3F-8BFF-3F616172A141}" type="pres">
      <dgm:prSet presAssocID="{9C620562-80C4-4E24-BAC0-6D9365018933}" presName="hierChild2" presStyleCnt="0"/>
      <dgm:spPr/>
    </dgm:pt>
    <dgm:pt modelId="{1B2E0D2D-C58B-4D25-8AFA-4F86812B430C}" type="pres">
      <dgm:prSet presAssocID="{22A71F70-D22C-4B11-978C-AA017A9241DF}" presName="Name37" presStyleLbl="parChTrans1D2" presStyleIdx="0" presStyleCnt="3"/>
      <dgm:spPr/>
    </dgm:pt>
    <dgm:pt modelId="{59E2CAEE-B10C-4004-AA05-3C70C5AA389D}" type="pres">
      <dgm:prSet presAssocID="{D48D5570-4A0F-453F-B146-03D0ADDEC458}" presName="hierRoot2" presStyleCnt="0">
        <dgm:presLayoutVars>
          <dgm:hierBranch/>
        </dgm:presLayoutVars>
      </dgm:prSet>
      <dgm:spPr/>
    </dgm:pt>
    <dgm:pt modelId="{FF916FB1-13FC-40E2-BE10-0D5279DB85F7}" type="pres">
      <dgm:prSet presAssocID="{D48D5570-4A0F-453F-B146-03D0ADDEC458}" presName="rootComposite" presStyleCnt="0"/>
      <dgm:spPr/>
    </dgm:pt>
    <dgm:pt modelId="{BAD05C18-CDF8-439F-AF0E-50C31C697C7D}" type="pres">
      <dgm:prSet presAssocID="{D48D5570-4A0F-453F-B146-03D0ADDEC458}" presName="rootText" presStyleLbl="node2" presStyleIdx="0" presStyleCnt="3">
        <dgm:presLayoutVars>
          <dgm:chPref val="3"/>
        </dgm:presLayoutVars>
      </dgm:prSet>
      <dgm:spPr/>
    </dgm:pt>
    <dgm:pt modelId="{EC510162-C2E3-4E78-8E8E-B56F78251692}" type="pres">
      <dgm:prSet presAssocID="{D48D5570-4A0F-453F-B146-03D0ADDEC458}" presName="rootConnector" presStyleLbl="node2" presStyleIdx="0" presStyleCnt="3"/>
      <dgm:spPr/>
    </dgm:pt>
    <dgm:pt modelId="{6404D2DE-100A-4D35-87F4-5B37372D849D}" type="pres">
      <dgm:prSet presAssocID="{D48D5570-4A0F-453F-B146-03D0ADDEC458}" presName="hierChild4" presStyleCnt="0"/>
      <dgm:spPr/>
    </dgm:pt>
    <dgm:pt modelId="{7E7A79BE-8885-4659-B531-B3F308EEC71A}" type="pres">
      <dgm:prSet presAssocID="{C6C6A63A-F800-46D2-8531-36BF86E4E7E7}" presName="Name35" presStyleLbl="parChTrans1D3" presStyleIdx="0" presStyleCnt="3"/>
      <dgm:spPr/>
    </dgm:pt>
    <dgm:pt modelId="{A352C9E9-456D-4B21-AC4A-635225EE5B53}" type="pres">
      <dgm:prSet presAssocID="{68B046F6-AE3A-43A0-A401-52E78DDBFDCC}" presName="hierRoot2" presStyleCnt="0">
        <dgm:presLayoutVars>
          <dgm:hierBranch/>
        </dgm:presLayoutVars>
      </dgm:prSet>
      <dgm:spPr/>
    </dgm:pt>
    <dgm:pt modelId="{F529E38B-5F20-4147-8635-8EDB61A07B0D}" type="pres">
      <dgm:prSet presAssocID="{68B046F6-AE3A-43A0-A401-52E78DDBFDCC}" presName="rootComposite" presStyleCnt="0"/>
      <dgm:spPr/>
    </dgm:pt>
    <dgm:pt modelId="{A576BFC7-1B59-436A-A5CC-B59D1FC24AF5}" type="pres">
      <dgm:prSet presAssocID="{68B046F6-AE3A-43A0-A401-52E78DDBFDCC}" presName="rootText" presStyleLbl="node3" presStyleIdx="0" presStyleCnt="3">
        <dgm:presLayoutVars>
          <dgm:chPref val="3"/>
        </dgm:presLayoutVars>
      </dgm:prSet>
      <dgm:spPr/>
    </dgm:pt>
    <dgm:pt modelId="{B0D8E6C2-22F7-4999-8A05-D1F7C386A00F}" type="pres">
      <dgm:prSet presAssocID="{68B046F6-AE3A-43A0-A401-52E78DDBFDCC}" presName="rootConnector" presStyleLbl="node3" presStyleIdx="0" presStyleCnt="3"/>
      <dgm:spPr/>
    </dgm:pt>
    <dgm:pt modelId="{827B7670-597A-495A-85E1-EB3F7D5A610E}" type="pres">
      <dgm:prSet presAssocID="{68B046F6-AE3A-43A0-A401-52E78DDBFDCC}" presName="hierChild4" presStyleCnt="0"/>
      <dgm:spPr/>
    </dgm:pt>
    <dgm:pt modelId="{67E02B04-A372-4A51-AB9E-D92F64095CB2}" type="pres">
      <dgm:prSet presAssocID="{F06094DF-D852-4134-8326-8911A08D653C}" presName="Name35" presStyleLbl="parChTrans1D4" presStyleIdx="0" presStyleCnt="2"/>
      <dgm:spPr/>
    </dgm:pt>
    <dgm:pt modelId="{796C491A-A9C9-4D4C-830E-2C39C0169F54}" type="pres">
      <dgm:prSet presAssocID="{7640AF2D-D15E-4F1D-8883-0E3C841F5D46}" presName="hierRoot2" presStyleCnt="0">
        <dgm:presLayoutVars>
          <dgm:hierBranch/>
        </dgm:presLayoutVars>
      </dgm:prSet>
      <dgm:spPr/>
    </dgm:pt>
    <dgm:pt modelId="{D14BF4C5-88ED-4870-9763-0AF3FCBE5CC3}" type="pres">
      <dgm:prSet presAssocID="{7640AF2D-D15E-4F1D-8883-0E3C841F5D46}" presName="rootComposite" presStyleCnt="0"/>
      <dgm:spPr/>
    </dgm:pt>
    <dgm:pt modelId="{FFB5E203-5B9C-4E8E-B808-6C1F0F98D67E}" type="pres">
      <dgm:prSet presAssocID="{7640AF2D-D15E-4F1D-8883-0E3C841F5D46}" presName="rootText" presStyleLbl="node4" presStyleIdx="0" presStyleCnt="2">
        <dgm:presLayoutVars>
          <dgm:chPref val="3"/>
        </dgm:presLayoutVars>
      </dgm:prSet>
      <dgm:spPr/>
    </dgm:pt>
    <dgm:pt modelId="{68899840-5C60-44DF-B7E7-49B678F9D244}" type="pres">
      <dgm:prSet presAssocID="{7640AF2D-D15E-4F1D-8883-0E3C841F5D46}" presName="rootConnector" presStyleLbl="node4" presStyleIdx="0" presStyleCnt="2"/>
      <dgm:spPr/>
    </dgm:pt>
    <dgm:pt modelId="{3F18EC16-6363-454B-8134-0C1D5D315E5E}" type="pres">
      <dgm:prSet presAssocID="{7640AF2D-D15E-4F1D-8883-0E3C841F5D46}" presName="hierChild4" presStyleCnt="0"/>
      <dgm:spPr/>
    </dgm:pt>
    <dgm:pt modelId="{283C6589-0828-4910-88CF-31FA38108983}" type="pres">
      <dgm:prSet presAssocID="{7640AF2D-D15E-4F1D-8883-0E3C841F5D46}" presName="hierChild5" presStyleCnt="0"/>
      <dgm:spPr/>
    </dgm:pt>
    <dgm:pt modelId="{3E8E7A72-7B98-430A-A635-D09D37D1039B}" type="pres">
      <dgm:prSet presAssocID="{68B046F6-AE3A-43A0-A401-52E78DDBFDCC}" presName="hierChild5" presStyleCnt="0"/>
      <dgm:spPr/>
    </dgm:pt>
    <dgm:pt modelId="{B81BF6DD-E2F7-42B0-8D5D-A231D921F919}" type="pres">
      <dgm:prSet presAssocID="{D48D5570-4A0F-453F-B146-03D0ADDEC458}" presName="hierChild5" presStyleCnt="0"/>
      <dgm:spPr/>
    </dgm:pt>
    <dgm:pt modelId="{C3F4AE5D-1A54-4515-B9E0-AC86D55043DD}" type="pres">
      <dgm:prSet presAssocID="{8706DD91-441A-4D54-A0AC-DA823DAC2C68}" presName="Name37" presStyleLbl="parChTrans1D2" presStyleIdx="1" presStyleCnt="3"/>
      <dgm:spPr/>
    </dgm:pt>
    <dgm:pt modelId="{D1BD2C25-2091-46C7-B7F4-ADF3E6AD293C}" type="pres">
      <dgm:prSet presAssocID="{D1E73168-D7A5-4C1B-B0D0-DBA473F1F74E}" presName="hierRoot2" presStyleCnt="0">
        <dgm:presLayoutVars>
          <dgm:hierBranch/>
        </dgm:presLayoutVars>
      </dgm:prSet>
      <dgm:spPr/>
    </dgm:pt>
    <dgm:pt modelId="{4E8D1AE1-856A-4623-B98E-4FA3BA0A30F5}" type="pres">
      <dgm:prSet presAssocID="{D1E73168-D7A5-4C1B-B0D0-DBA473F1F74E}" presName="rootComposite" presStyleCnt="0"/>
      <dgm:spPr/>
    </dgm:pt>
    <dgm:pt modelId="{F79D4B93-E573-445D-B2AD-2931913C9AF4}" type="pres">
      <dgm:prSet presAssocID="{D1E73168-D7A5-4C1B-B0D0-DBA473F1F74E}" presName="rootText" presStyleLbl="node2" presStyleIdx="1" presStyleCnt="3">
        <dgm:presLayoutVars>
          <dgm:chPref val="3"/>
        </dgm:presLayoutVars>
      </dgm:prSet>
      <dgm:spPr/>
    </dgm:pt>
    <dgm:pt modelId="{7D9FA862-4E58-461A-B5E2-FF29CB5F181F}" type="pres">
      <dgm:prSet presAssocID="{D1E73168-D7A5-4C1B-B0D0-DBA473F1F74E}" presName="rootConnector" presStyleLbl="node2" presStyleIdx="1" presStyleCnt="3"/>
      <dgm:spPr/>
    </dgm:pt>
    <dgm:pt modelId="{CF87725C-C9EA-48F9-8FFD-05BC71CAD7CE}" type="pres">
      <dgm:prSet presAssocID="{D1E73168-D7A5-4C1B-B0D0-DBA473F1F74E}" presName="hierChild4" presStyleCnt="0"/>
      <dgm:spPr/>
    </dgm:pt>
    <dgm:pt modelId="{9C918B5E-F32D-420F-846F-375C78A48F06}" type="pres">
      <dgm:prSet presAssocID="{75469853-759C-4753-90E6-A4740D9205AD}" presName="Name35" presStyleLbl="parChTrans1D3" presStyleIdx="1" presStyleCnt="3"/>
      <dgm:spPr/>
    </dgm:pt>
    <dgm:pt modelId="{FBA32FA6-A492-46C6-88E7-30343374FDFC}" type="pres">
      <dgm:prSet presAssocID="{74429091-C7E3-4D33-8868-629370F831B7}" presName="hierRoot2" presStyleCnt="0">
        <dgm:presLayoutVars>
          <dgm:hierBranch/>
        </dgm:presLayoutVars>
      </dgm:prSet>
      <dgm:spPr/>
    </dgm:pt>
    <dgm:pt modelId="{7940F96D-8304-4636-942F-83120248A909}" type="pres">
      <dgm:prSet presAssocID="{74429091-C7E3-4D33-8868-629370F831B7}" presName="rootComposite" presStyleCnt="0"/>
      <dgm:spPr/>
    </dgm:pt>
    <dgm:pt modelId="{CEC5686C-D691-4466-9F67-70B3B43CCB54}" type="pres">
      <dgm:prSet presAssocID="{74429091-C7E3-4D33-8868-629370F831B7}" presName="rootText" presStyleLbl="node3" presStyleIdx="1" presStyleCnt="3">
        <dgm:presLayoutVars>
          <dgm:chPref val="3"/>
        </dgm:presLayoutVars>
      </dgm:prSet>
      <dgm:spPr/>
    </dgm:pt>
    <dgm:pt modelId="{9DBAB6AE-2F82-4C1B-BBC2-9EDFB1300777}" type="pres">
      <dgm:prSet presAssocID="{74429091-C7E3-4D33-8868-629370F831B7}" presName="rootConnector" presStyleLbl="node3" presStyleIdx="1" presStyleCnt="3"/>
      <dgm:spPr/>
    </dgm:pt>
    <dgm:pt modelId="{5C7BBE69-4F03-43A1-BA0B-28FAF8C9B3FF}" type="pres">
      <dgm:prSet presAssocID="{74429091-C7E3-4D33-8868-629370F831B7}" presName="hierChild4" presStyleCnt="0"/>
      <dgm:spPr/>
    </dgm:pt>
    <dgm:pt modelId="{A140749B-02D8-40A5-8F7E-C379B9D451BB}" type="pres">
      <dgm:prSet presAssocID="{98E77DFA-2461-4E5A-BBE0-2228E6A36296}" presName="Name35" presStyleLbl="parChTrans1D4" presStyleIdx="1" presStyleCnt="2"/>
      <dgm:spPr/>
    </dgm:pt>
    <dgm:pt modelId="{76A66202-1ECD-47A2-8071-C658311940C1}" type="pres">
      <dgm:prSet presAssocID="{16B24F4D-B582-412B-995F-F535DA0A9DB4}" presName="hierRoot2" presStyleCnt="0">
        <dgm:presLayoutVars>
          <dgm:hierBranch val="init"/>
        </dgm:presLayoutVars>
      </dgm:prSet>
      <dgm:spPr/>
    </dgm:pt>
    <dgm:pt modelId="{E158811C-4202-4719-836A-8856FBAEB891}" type="pres">
      <dgm:prSet presAssocID="{16B24F4D-B582-412B-995F-F535DA0A9DB4}" presName="rootComposite" presStyleCnt="0"/>
      <dgm:spPr/>
    </dgm:pt>
    <dgm:pt modelId="{408F1C4C-2600-4F60-A013-67C7347D2F17}" type="pres">
      <dgm:prSet presAssocID="{16B24F4D-B582-412B-995F-F535DA0A9DB4}" presName="rootText" presStyleLbl="node4" presStyleIdx="1" presStyleCnt="2">
        <dgm:presLayoutVars>
          <dgm:chPref val="3"/>
        </dgm:presLayoutVars>
      </dgm:prSet>
      <dgm:spPr/>
    </dgm:pt>
    <dgm:pt modelId="{9EBE8F7D-7A91-4A51-BE9D-3D9F4AC8474A}" type="pres">
      <dgm:prSet presAssocID="{16B24F4D-B582-412B-995F-F535DA0A9DB4}" presName="rootConnector" presStyleLbl="node4" presStyleIdx="1" presStyleCnt="2"/>
      <dgm:spPr/>
    </dgm:pt>
    <dgm:pt modelId="{973BA960-71D6-4F1D-B82B-4AA172F7902B}" type="pres">
      <dgm:prSet presAssocID="{16B24F4D-B582-412B-995F-F535DA0A9DB4}" presName="hierChild4" presStyleCnt="0"/>
      <dgm:spPr/>
    </dgm:pt>
    <dgm:pt modelId="{DD16F5B7-9381-4418-B54A-A3B7EBAF0DFE}" type="pres">
      <dgm:prSet presAssocID="{16B24F4D-B582-412B-995F-F535DA0A9DB4}" presName="hierChild5" presStyleCnt="0"/>
      <dgm:spPr/>
    </dgm:pt>
    <dgm:pt modelId="{8E1BC520-51F8-4366-BA5F-9095F32E19E6}" type="pres">
      <dgm:prSet presAssocID="{74429091-C7E3-4D33-8868-629370F831B7}" presName="hierChild5" presStyleCnt="0"/>
      <dgm:spPr/>
    </dgm:pt>
    <dgm:pt modelId="{DFC7B294-A5E2-4B0E-9E85-6F76665EE9CF}" type="pres">
      <dgm:prSet presAssocID="{D1E73168-D7A5-4C1B-B0D0-DBA473F1F74E}" presName="hierChild5" presStyleCnt="0"/>
      <dgm:spPr/>
    </dgm:pt>
    <dgm:pt modelId="{526DE24E-F4DA-4FF1-AD3B-10B0119A40E9}" type="pres">
      <dgm:prSet presAssocID="{515399C4-39C6-4F83-B55E-628EBABF4DFB}" presName="Name37" presStyleLbl="parChTrans1D2" presStyleIdx="2" presStyleCnt="3"/>
      <dgm:spPr/>
    </dgm:pt>
    <dgm:pt modelId="{DB004502-6E28-4F69-B35C-56ABCC14C1E8}" type="pres">
      <dgm:prSet presAssocID="{1CAD2DBD-7DE8-413C-AC3B-5480F6F4A3C5}" presName="hierRoot2" presStyleCnt="0">
        <dgm:presLayoutVars>
          <dgm:hierBranch/>
        </dgm:presLayoutVars>
      </dgm:prSet>
      <dgm:spPr/>
    </dgm:pt>
    <dgm:pt modelId="{4AE9E222-ED59-4F40-9275-04636D96A6A1}" type="pres">
      <dgm:prSet presAssocID="{1CAD2DBD-7DE8-413C-AC3B-5480F6F4A3C5}" presName="rootComposite" presStyleCnt="0"/>
      <dgm:spPr/>
    </dgm:pt>
    <dgm:pt modelId="{752D0669-3655-4227-B905-A6A7E1068045}" type="pres">
      <dgm:prSet presAssocID="{1CAD2DBD-7DE8-413C-AC3B-5480F6F4A3C5}" presName="rootText" presStyleLbl="node2" presStyleIdx="2" presStyleCnt="3">
        <dgm:presLayoutVars>
          <dgm:chPref val="3"/>
        </dgm:presLayoutVars>
      </dgm:prSet>
      <dgm:spPr/>
    </dgm:pt>
    <dgm:pt modelId="{27C56D97-1D50-4FE9-9FCA-225E92853974}" type="pres">
      <dgm:prSet presAssocID="{1CAD2DBD-7DE8-413C-AC3B-5480F6F4A3C5}" presName="rootConnector" presStyleLbl="node2" presStyleIdx="2" presStyleCnt="3"/>
      <dgm:spPr/>
    </dgm:pt>
    <dgm:pt modelId="{55962500-BFC5-47C6-A496-168CA8E4538F}" type="pres">
      <dgm:prSet presAssocID="{1CAD2DBD-7DE8-413C-AC3B-5480F6F4A3C5}" presName="hierChild4" presStyleCnt="0"/>
      <dgm:spPr/>
    </dgm:pt>
    <dgm:pt modelId="{FA8EE246-149A-4CD1-ACA6-15C251ADA1E0}" type="pres">
      <dgm:prSet presAssocID="{AAA54D03-6F36-40BC-8F75-C66917BE489B}" presName="Name35" presStyleLbl="parChTrans1D3" presStyleIdx="2" presStyleCnt="3"/>
      <dgm:spPr/>
    </dgm:pt>
    <dgm:pt modelId="{F2A55C8F-1127-4FDE-8881-1F2F614C9DB8}" type="pres">
      <dgm:prSet presAssocID="{6A581678-039B-47B9-981B-BFADEE0A9686}" presName="hierRoot2" presStyleCnt="0">
        <dgm:presLayoutVars>
          <dgm:hierBranch val="init"/>
        </dgm:presLayoutVars>
      </dgm:prSet>
      <dgm:spPr/>
    </dgm:pt>
    <dgm:pt modelId="{A48C76F6-628C-474E-9B5B-03DD990D5E59}" type="pres">
      <dgm:prSet presAssocID="{6A581678-039B-47B9-981B-BFADEE0A9686}" presName="rootComposite" presStyleCnt="0"/>
      <dgm:spPr/>
    </dgm:pt>
    <dgm:pt modelId="{7BC67EDE-9A16-4F4B-96A8-270C260471B9}" type="pres">
      <dgm:prSet presAssocID="{6A581678-039B-47B9-981B-BFADEE0A9686}" presName="rootText" presStyleLbl="node3" presStyleIdx="2" presStyleCnt="3">
        <dgm:presLayoutVars>
          <dgm:chPref val="3"/>
        </dgm:presLayoutVars>
      </dgm:prSet>
      <dgm:spPr/>
    </dgm:pt>
    <dgm:pt modelId="{FABC83AA-2C0C-4024-8571-971489A1FF05}" type="pres">
      <dgm:prSet presAssocID="{6A581678-039B-47B9-981B-BFADEE0A9686}" presName="rootConnector" presStyleLbl="node3" presStyleIdx="2" presStyleCnt="3"/>
      <dgm:spPr/>
    </dgm:pt>
    <dgm:pt modelId="{8115EE91-3D08-4801-9182-FA22C3E5B6EE}" type="pres">
      <dgm:prSet presAssocID="{6A581678-039B-47B9-981B-BFADEE0A9686}" presName="hierChild4" presStyleCnt="0"/>
      <dgm:spPr/>
    </dgm:pt>
    <dgm:pt modelId="{1E99B476-0E21-41F5-9FCC-852708D4FD62}" type="pres">
      <dgm:prSet presAssocID="{6A581678-039B-47B9-981B-BFADEE0A9686}" presName="hierChild5" presStyleCnt="0"/>
      <dgm:spPr/>
    </dgm:pt>
    <dgm:pt modelId="{4E061E28-9080-4F7B-AFA4-3055F806096E}" type="pres">
      <dgm:prSet presAssocID="{1CAD2DBD-7DE8-413C-AC3B-5480F6F4A3C5}" presName="hierChild5" presStyleCnt="0"/>
      <dgm:spPr/>
    </dgm:pt>
    <dgm:pt modelId="{6556579D-3F8C-444C-BD8A-67E735C252C7}" type="pres">
      <dgm:prSet presAssocID="{9C620562-80C4-4E24-BAC0-6D9365018933}" presName="hierChild3" presStyleCnt="0"/>
      <dgm:spPr/>
    </dgm:pt>
  </dgm:ptLst>
  <dgm:cxnLst>
    <dgm:cxn modelId="{A64E2200-963C-1347-B860-8F01D589C694}" type="presOf" srcId="{98E77DFA-2461-4E5A-BBE0-2228E6A36296}" destId="{A140749B-02D8-40A5-8F7E-C379B9D451BB}" srcOrd="0" destOrd="0" presId="urn:microsoft.com/office/officeart/2005/8/layout/orgChart1"/>
    <dgm:cxn modelId="{09E31C02-FF78-5446-B1B6-5EFC7D4C4B3E}" type="presOf" srcId="{74429091-C7E3-4D33-8868-629370F831B7}" destId="{CEC5686C-D691-4466-9F67-70B3B43CCB54}" srcOrd="0" destOrd="0" presId="urn:microsoft.com/office/officeart/2005/8/layout/orgChart1"/>
    <dgm:cxn modelId="{8148B409-1E2D-7D49-8663-3D8BFF29A6BF}" type="presOf" srcId="{68B046F6-AE3A-43A0-A401-52E78DDBFDCC}" destId="{A576BFC7-1B59-436A-A5CC-B59D1FC24AF5}" srcOrd="0" destOrd="0" presId="urn:microsoft.com/office/officeart/2005/8/layout/orgChart1"/>
    <dgm:cxn modelId="{790DB91C-6BDC-A34B-9D95-832E4039DF5E}" type="presOf" srcId="{22A71F70-D22C-4B11-978C-AA017A9241DF}" destId="{1B2E0D2D-C58B-4D25-8AFA-4F86812B430C}" srcOrd="0" destOrd="0" presId="urn:microsoft.com/office/officeart/2005/8/layout/orgChart1"/>
    <dgm:cxn modelId="{24469327-9EFE-4184-96E4-A34501955D96}" srcId="{9C620562-80C4-4E24-BAC0-6D9365018933}" destId="{D1E73168-D7A5-4C1B-B0D0-DBA473F1F74E}" srcOrd="1" destOrd="0" parTransId="{8706DD91-441A-4D54-A0AC-DA823DAC2C68}" sibTransId="{9AA89A00-9671-4B38-913D-13FF63CFCC96}"/>
    <dgm:cxn modelId="{C604162F-E7A0-5A4A-980A-4514EDD9A0B5}" type="presOf" srcId="{C6C6A63A-F800-46D2-8531-36BF86E4E7E7}" destId="{7E7A79BE-8885-4659-B531-B3F308EEC71A}" srcOrd="0" destOrd="0" presId="urn:microsoft.com/office/officeart/2005/8/layout/orgChart1"/>
    <dgm:cxn modelId="{1A746036-232C-0E49-ACA9-C3444087605B}" type="presOf" srcId="{D48D5570-4A0F-453F-B146-03D0ADDEC458}" destId="{BAD05C18-CDF8-439F-AF0E-50C31C697C7D}" srcOrd="0" destOrd="0" presId="urn:microsoft.com/office/officeart/2005/8/layout/orgChart1"/>
    <dgm:cxn modelId="{F8AA3764-8D8B-8A4B-9880-1A26E021D498}" type="presOf" srcId="{D1E73168-D7A5-4C1B-B0D0-DBA473F1F74E}" destId="{F79D4B93-E573-445D-B2AD-2931913C9AF4}" srcOrd="0" destOrd="0" presId="urn:microsoft.com/office/officeart/2005/8/layout/orgChart1"/>
    <dgm:cxn modelId="{DC9A3B67-3A6C-4A39-B635-9EC1517F4873}" srcId="{68B046F6-AE3A-43A0-A401-52E78DDBFDCC}" destId="{7640AF2D-D15E-4F1D-8883-0E3C841F5D46}" srcOrd="0" destOrd="0" parTransId="{F06094DF-D852-4134-8326-8911A08D653C}" sibTransId="{5FBB5071-A26F-4208-93C7-1CE2022EC066}"/>
    <dgm:cxn modelId="{2ECA4E6B-500C-9645-B24B-703720CF4C05}" type="presOf" srcId="{6A581678-039B-47B9-981B-BFADEE0A9686}" destId="{FABC83AA-2C0C-4024-8571-971489A1FF05}" srcOrd="1" destOrd="0" presId="urn:microsoft.com/office/officeart/2005/8/layout/orgChart1"/>
    <dgm:cxn modelId="{AC7BCB4B-6B33-C34E-ACE6-5BEF009A5710}" type="presOf" srcId="{D48D5570-4A0F-453F-B146-03D0ADDEC458}" destId="{EC510162-C2E3-4E78-8E8E-B56F78251692}" srcOrd="1" destOrd="0" presId="urn:microsoft.com/office/officeart/2005/8/layout/orgChart1"/>
    <dgm:cxn modelId="{50BE544C-8BC9-2E45-AC62-E90A403E1DEF}" type="presOf" srcId="{16B24F4D-B582-412B-995F-F535DA0A9DB4}" destId="{9EBE8F7D-7A91-4A51-BE9D-3D9F4AC8474A}" srcOrd="1" destOrd="0" presId="urn:microsoft.com/office/officeart/2005/8/layout/orgChart1"/>
    <dgm:cxn modelId="{E5FC2F73-84FD-4002-976C-68305B12568A}" srcId="{DFA5B53E-68F1-47DE-9E6D-11264FF6CA9F}" destId="{9C620562-80C4-4E24-BAC0-6D9365018933}" srcOrd="0" destOrd="0" parTransId="{E9417F49-4973-46AD-8514-06EB1CF13398}" sibTransId="{E7DF26B5-62E7-4CB4-B23B-C16AE79C1138}"/>
    <dgm:cxn modelId="{E9588175-6C26-4A40-90D7-9C1CA1F631DD}" type="presOf" srcId="{9C620562-80C4-4E24-BAC0-6D9365018933}" destId="{DD23273D-F01A-4B12-9D42-77CFE1DC9620}" srcOrd="1" destOrd="0" presId="urn:microsoft.com/office/officeart/2005/8/layout/orgChart1"/>
    <dgm:cxn modelId="{2CDF337C-F97B-C242-9673-D3551E9A4620}" type="presOf" srcId="{8706DD91-441A-4D54-A0AC-DA823DAC2C68}" destId="{C3F4AE5D-1A54-4515-B9E0-AC86D55043DD}" srcOrd="0" destOrd="0" presId="urn:microsoft.com/office/officeart/2005/8/layout/orgChart1"/>
    <dgm:cxn modelId="{8FD4A083-C369-994E-833F-06B627040FC1}" type="presOf" srcId="{9C620562-80C4-4E24-BAC0-6D9365018933}" destId="{165C8CAC-8DA5-4331-97CD-E45038384133}" srcOrd="0" destOrd="0" presId="urn:microsoft.com/office/officeart/2005/8/layout/orgChart1"/>
    <dgm:cxn modelId="{48FC3485-34FA-5E44-AADA-72555C34D272}" type="presOf" srcId="{DFA5B53E-68F1-47DE-9E6D-11264FF6CA9F}" destId="{20504152-EF5A-44B8-9E99-3939D643259D}" srcOrd="0" destOrd="0" presId="urn:microsoft.com/office/officeart/2005/8/layout/orgChart1"/>
    <dgm:cxn modelId="{B2FF6C9D-5889-49BD-BA3C-57AC4441BF64}" srcId="{9C620562-80C4-4E24-BAC0-6D9365018933}" destId="{1CAD2DBD-7DE8-413C-AC3B-5480F6F4A3C5}" srcOrd="2" destOrd="0" parTransId="{515399C4-39C6-4F83-B55E-628EBABF4DFB}" sibTransId="{F849A6F3-0B00-4506-B474-6891FFA92B15}"/>
    <dgm:cxn modelId="{74A38E9F-918C-7149-9CD3-7B75941FD241}" type="presOf" srcId="{68B046F6-AE3A-43A0-A401-52E78DDBFDCC}" destId="{B0D8E6C2-22F7-4999-8A05-D1F7C386A00F}" srcOrd="1" destOrd="0" presId="urn:microsoft.com/office/officeart/2005/8/layout/orgChart1"/>
    <dgm:cxn modelId="{28E1A29F-A2AE-4E30-819B-CF1C1661478C}" srcId="{74429091-C7E3-4D33-8868-629370F831B7}" destId="{16B24F4D-B582-412B-995F-F535DA0A9DB4}" srcOrd="0" destOrd="0" parTransId="{98E77DFA-2461-4E5A-BBE0-2228E6A36296}" sibTransId="{469E13D2-3ED3-44AE-9380-C98DAAE02E49}"/>
    <dgm:cxn modelId="{B08032A5-F120-4B0F-984B-795D97A83B8E}" srcId="{9C620562-80C4-4E24-BAC0-6D9365018933}" destId="{D48D5570-4A0F-453F-B146-03D0ADDEC458}" srcOrd="0" destOrd="0" parTransId="{22A71F70-D22C-4B11-978C-AA017A9241DF}" sibTransId="{6491F42A-9969-4323-A7CC-C19E6B585B32}"/>
    <dgm:cxn modelId="{FAF095B2-1513-C24B-81CA-6676017B2CA8}" type="presOf" srcId="{7640AF2D-D15E-4F1D-8883-0E3C841F5D46}" destId="{FFB5E203-5B9C-4E8E-B808-6C1F0F98D67E}" srcOrd="0" destOrd="0" presId="urn:microsoft.com/office/officeart/2005/8/layout/orgChart1"/>
    <dgm:cxn modelId="{C93FD6BC-925B-B244-B137-22260A153CA4}" type="presOf" srcId="{AAA54D03-6F36-40BC-8F75-C66917BE489B}" destId="{FA8EE246-149A-4CD1-ACA6-15C251ADA1E0}" srcOrd="0" destOrd="0" presId="urn:microsoft.com/office/officeart/2005/8/layout/orgChart1"/>
    <dgm:cxn modelId="{4DC129C4-DF72-F04E-ACE2-CF63FFCE956A}" type="presOf" srcId="{75469853-759C-4753-90E6-A4740D9205AD}" destId="{9C918B5E-F32D-420F-846F-375C78A48F06}" srcOrd="0" destOrd="0" presId="urn:microsoft.com/office/officeart/2005/8/layout/orgChart1"/>
    <dgm:cxn modelId="{173775CB-F132-0142-A2C7-9DC077038602}" type="presOf" srcId="{1CAD2DBD-7DE8-413C-AC3B-5480F6F4A3C5}" destId="{752D0669-3655-4227-B905-A6A7E1068045}" srcOrd="0" destOrd="0" presId="urn:microsoft.com/office/officeart/2005/8/layout/orgChart1"/>
    <dgm:cxn modelId="{5D7A76CD-3A66-724B-BCC5-C97DEA9F5002}" type="presOf" srcId="{1CAD2DBD-7DE8-413C-AC3B-5480F6F4A3C5}" destId="{27C56D97-1D50-4FE9-9FCA-225E92853974}" srcOrd="1" destOrd="0" presId="urn:microsoft.com/office/officeart/2005/8/layout/orgChart1"/>
    <dgm:cxn modelId="{6471E2D0-D9B4-3645-930E-E2278AA9B63B}" type="presOf" srcId="{7640AF2D-D15E-4F1D-8883-0E3C841F5D46}" destId="{68899840-5C60-44DF-B7E7-49B678F9D244}" srcOrd="1" destOrd="0" presId="urn:microsoft.com/office/officeart/2005/8/layout/orgChart1"/>
    <dgm:cxn modelId="{958B4CD5-1A55-2E42-94BA-56632DB3C1F1}" type="presOf" srcId="{D1E73168-D7A5-4C1B-B0D0-DBA473F1F74E}" destId="{7D9FA862-4E58-461A-B5E2-FF29CB5F181F}" srcOrd="1" destOrd="0" presId="urn:microsoft.com/office/officeart/2005/8/layout/orgChart1"/>
    <dgm:cxn modelId="{E2A5A7E5-6870-48ED-8DC0-84733B565158}" srcId="{1CAD2DBD-7DE8-413C-AC3B-5480F6F4A3C5}" destId="{6A581678-039B-47B9-981B-BFADEE0A9686}" srcOrd="0" destOrd="0" parTransId="{AAA54D03-6F36-40BC-8F75-C66917BE489B}" sibTransId="{B358B5A9-A367-4ED3-81E0-D1539F0B102A}"/>
    <dgm:cxn modelId="{E434F9EC-3601-CA46-A2BA-5CB45B6EBF3F}" type="presOf" srcId="{6A581678-039B-47B9-981B-BFADEE0A9686}" destId="{7BC67EDE-9A16-4F4B-96A8-270C260471B9}" srcOrd="0" destOrd="0" presId="urn:microsoft.com/office/officeart/2005/8/layout/orgChart1"/>
    <dgm:cxn modelId="{788C84EE-6C2A-C843-9C03-68E534C8A653}" type="presOf" srcId="{16B24F4D-B582-412B-995F-F535DA0A9DB4}" destId="{408F1C4C-2600-4F60-A013-67C7347D2F17}" srcOrd="0" destOrd="0" presId="urn:microsoft.com/office/officeart/2005/8/layout/orgChart1"/>
    <dgm:cxn modelId="{2D8C3AEF-15A8-445F-966A-A36048DA658E}" srcId="{D1E73168-D7A5-4C1B-B0D0-DBA473F1F74E}" destId="{74429091-C7E3-4D33-8868-629370F831B7}" srcOrd="0" destOrd="0" parTransId="{75469853-759C-4753-90E6-A4740D9205AD}" sibTransId="{9D936C06-E715-474E-9552-0ACEBAFB52CE}"/>
    <dgm:cxn modelId="{9E6FD0EF-754D-CC43-8E39-50CD2007865F}" type="presOf" srcId="{515399C4-39C6-4F83-B55E-628EBABF4DFB}" destId="{526DE24E-F4DA-4FF1-AD3B-10B0119A40E9}" srcOrd="0" destOrd="0" presId="urn:microsoft.com/office/officeart/2005/8/layout/orgChart1"/>
    <dgm:cxn modelId="{652289F7-D4E8-8A4C-AF05-37F71826E89E}" type="presOf" srcId="{F06094DF-D852-4134-8326-8911A08D653C}" destId="{67E02B04-A372-4A51-AB9E-D92F64095CB2}" srcOrd="0" destOrd="0" presId="urn:microsoft.com/office/officeart/2005/8/layout/orgChart1"/>
    <dgm:cxn modelId="{97DEA4F7-70E2-DA49-9BC4-ED39446C5059}" type="presOf" srcId="{74429091-C7E3-4D33-8868-629370F831B7}" destId="{9DBAB6AE-2F82-4C1B-BBC2-9EDFB1300777}" srcOrd="1" destOrd="0" presId="urn:microsoft.com/office/officeart/2005/8/layout/orgChart1"/>
    <dgm:cxn modelId="{0521A7FD-8A4D-41D7-B60C-E1BFAC7D81FD}" srcId="{D48D5570-4A0F-453F-B146-03D0ADDEC458}" destId="{68B046F6-AE3A-43A0-A401-52E78DDBFDCC}" srcOrd="0" destOrd="0" parTransId="{C6C6A63A-F800-46D2-8531-36BF86E4E7E7}" sibTransId="{4277E4F4-0CB1-43D6-9982-542580E2036F}"/>
    <dgm:cxn modelId="{19AEEDA6-8276-C64D-B32B-C610C361429C}" type="presParOf" srcId="{20504152-EF5A-44B8-9E99-3939D643259D}" destId="{A44A30F1-B0B2-4B91-9BB4-8A475BFA948A}" srcOrd="0" destOrd="0" presId="urn:microsoft.com/office/officeart/2005/8/layout/orgChart1"/>
    <dgm:cxn modelId="{C62C63B2-05AB-2A4E-9E84-CED3C51B285A}" type="presParOf" srcId="{A44A30F1-B0B2-4B91-9BB4-8A475BFA948A}" destId="{948C773A-C7E3-42B9-9D34-1F0AF1DF5D94}" srcOrd="0" destOrd="0" presId="urn:microsoft.com/office/officeart/2005/8/layout/orgChart1"/>
    <dgm:cxn modelId="{0E9412AB-AEEB-0C4F-981F-B2CC9E4B8408}" type="presParOf" srcId="{948C773A-C7E3-42B9-9D34-1F0AF1DF5D94}" destId="{165C8CAC-8DA5-4331-97CD-E45038384133}" srcOrd="0" destOrd="0" presId="urn:microsoft.com/office/officeart/2005/8/layout/orgChart1"/>
    <dgm:cxn modelId="{85A8DDB9-F744-8747-99A7-AE535D11A887}" type="presParOf" srcId="{948C773A-C7E3-42B9-9D34-1F0AF1DF5D94}" destId="{DD23273D-F01A-4B12-9D42-77CFE1DC9620}" srcOrd="1" destOrd="0" presId="urn:microsoft.com/office/officeart/2005/8/layout/orgChart1"/>
    <dgm:cxn modelId="{3DAF7379-047F-1445-972B-718A1053D121}" type="presParOf" srcId="{A44A30F1-B0B2-4B91-9BB4-8A475BFA948A}" destId="{17E38ED5-F8BF-4A3F-8BFF-3F616172A141}" srcOrd="1" destOrd="0" presId="urn:microsoft.com/office/officeart/2005/8/layout/orgChart1"/>
    <dgm:cxn modelId="{9AA60A3C-1A6C-A745-AD1C-834825CB0211}" type="presParOf" srcId="{17E38ED5-F8BF-4A3F-8BFF-3F616172A141}" destId="{1B2E0D2D-C58B-4D25-8AFA-4F86812B430C}" srcOrd="0" destOrd="0" presId="urn:microsoft.com/office/officeart/2005/8/layout/orgChart1"/>
    <dgm:cxn modelId="{DE3AE1E0-E4A6-B741-B8A7-8E7FEDDB71F9}" type="presParOf" srcId="{17E38ED5-F8BF-4A3F-8BFF-3F616172A141}" destId="{59E2CAEE-B10C-4004-AA05-3C70C5AA389D}" srcOrd="1" destOrd="0" presId="urn:microsoft.com/office/officeart/2005/8/layout/orgChart1"/>
    <dgm:cxn modelId="{74640483-28DC-2845-82C2-7EEA357BE42E}" type="presParOf" srcId="{59E2CAEE-B10C-4004-AA05-3C70C5AA389D}" destId="{FF916FB1-13FC-40E2-BE10-0D5279DB85F7}" srcOrd="0" destOrd="0" presId="urn:microsoft.com/office/officeart/2005/8/layout/orgChart1"/>
    <dgm:cxn modelId="{DB691775-4572-2B45-A0EF-4C3CEF3EDF8B}" type="presParOf" srcId="{FF916FB1-13FC-40E2-BE10-0D5279DB85F7}" destId="{BAD05C18-CDF8-439F-AF0E-50C31C697C7D}" srcOrd="0" destOrd="0" presId="urn:microsoft.com/office/officeart/2005/8/layout/orgChart1"/>
    <dgm:cxn modelId="{084B41AB-3DE8-2B46-B7F3-F8A7FAA4DAB4}" type="presParOf" srcId="{FF916FB1-13FC-40E2-BE10-0D5279DB85F7}" destId="{EC510162-C2E3-4E78-8E8E-B56F78251692}" srcOrd="1" destOrd="0" presId="urn:microsoft.com/office/officeart/2005/8/layout/orgChart1"/>
    <dgm:cxn modelId="{D91CA8B5-F852-484F-B031-7939BFC2B54C}" type="presParOf" srcId="{59E2CAEE-B10C-4004-AA05-3C70C5AA389D}" destId="{6404D2DE-100A-4D35-87F4-5B37372D849D}" srcOrd="1" destOrd="0" presId="urn:microsoft.com/office/officeart/2005/8/layout/orgChart1"/>
    <dgm:cxn modelId="{512AA136-274F-4448-8938-2D468043DAF6}" type="presParOf" srcId="{6404D2DE-100A-4D35-87F4-5B37372D849D}" destId="{7E7A79BE-8885-4659-B531-B3F308EEC71A}" srcOrd="0" destOrd="0" presId="urn:microsoft.com/office/officeart/2005/8/layout/orgChart1"/>
    <dgm:cxn modelId="{EF9AA1CD-F4B7-584B-8D9A-AA08A5C3A469}" type="presParOf" srcId="{6404D2DE-100A-4D35-87F4-5B37372D849D}" destId="{A352C9E9-456D-4B21-AC4A-635225EE5B53}" srcOrd="1" destOrd="0" presId="urn:microsoft.com/office/officeart/2005/8/layout/orgChart1"/>
    <dgm:cxn modelId="{9B15C6C3-A01A-9344-BB7D-65E8E06BCDB7}" type="presParOf" srcId="{A352C9E9-456D-4B21-AC4A-635225EE5B53}" destId="{F529E38B-5F20-4147-8635-8EDB61A07B0D}" srcOrd="0" destOrd="0" presId="urn:microsoft.com/office/officeart/2005/8/layout/orgChart1"/>
    <dgm:cxn modelId="{4DDF3B9D-A78E-CF40-ADE1-CEDDAE4BB065}" type="presParOf" srcId="{F529E38B-5F20-4147-8635-8EDB61A07B0D}" destId="{A576BFC7-1B59-436A-A5CC-B59D1FC24AF5}" srcOrd="0" destOrd="0" presId="urn:microsoft.com/office/officeart/2005/8/layout/orgChart1"/>
    <dgm:cxn modelId="{ACAA5A29-5509-714D-A063-5EADA95B6AD8}" type="presParOf" srcId="{F529E38B-5F20-4147-8635-8EDB61A07B0D}" destId="{B0D8E6C2-22F7-4999-8A05-D1F7C386A00F}" srcOrd="1" destOrd="0" presId="urn:microsoft.com/office/officeart/2005/8/layout/orgChart1"/>
    <dgm:cxn modelId="{27E792FF-9A0B-A14B-BD80-8684EE2D5863}" type="presParOf" srcId="{A352C9E9-456D-4B21-AC4A-635225EE5B53}" destId="{827B7670-597A-495A-85E1-EB3F7D5A610E}" srcOrd="1" destOrd="0" presId="urn:microsoft.com/office/officeart/2005/8/layout/orgChart1"/>
    <dgm:cxn modelId="{9AE40C27-0FF2-8E41-884F-6A53DA39D1CB}" type="presParOf" srcId="{827B7670-597A-495A-85E1-EB3F7D5A610E}" destId="{67E02B04-A372-4A51-AB9E-D92F64095CB2}" srcOrd="0" destOrd="0" presId="urn:microsoft.com/office/officeart/2005/8/layout/orgChart1"/>
    <dgm:cxn modelId="{989953E9-DE83-8345-B3D2-EB6FB1B96963}" type="presParOf" srcId="{827B7670-597A-495A-85E1-EB3F7D5A610E}" destId="{796C491A-A9C9-4D4C-830E-2C39C0169F54}" srcOrd="1" destOrd="0" presId="urn:microsoft.com/office/officeart/2005/8/layout/orgChart1"/>
    <dgm:cxn modelId="{4BEA5992-9163-C841-B975-4F60E061F181}" type="presParOf" srcId="{796C491A-A9C9-4D4C-830E-2C39C0169F54}" destId="{D14BF4C5-88ED-4870-9763-0AF3FCBE5CC3}" srcOrd="0" destOrd="0" presId="urn:microsoft.com/office/officeart/2005/8/layout/orgChart1"/>
    <dgm:cxn modelId="{0E2DDDFC-47E1-B948-87A9-1EA2A7D810AF}" type="presParOf" srcId="{D14BF4C5-88ED-4870-9763-0AF3FCBE5CC3}" destId="{FFB5E203-5B9C-4E8E-B808-6C1F0F98D67E}" srcOrd="0" destOrd="0" presId="urn:microsoft.com/office/officeart/2005/8/layout/orgChart1"/>
    <dgm:cxn modelId="{15CF393D-2A40-5345-A45F-960B66C0FE60}" type="presParOf" srcId="{D14BF4C5-88ED-4870-9763-0AF3FCBE5CC3}" destId="{68899840-5C60-44DF-B7E7-49B678F9D244}" srcOrd="1" destOrd="0" presId="urn:microsoft.com/office/officeart/2005/8/layout/orgChart1"/>
    <dgm:cxn modelId="{69CD0955-8779-3343-A292-583B4E0FEF2C}" type="presParOf" srcId="{796C491A-A9C9-4D4C-830E-2C39C0169F54}" destId="{3F18EC16-6363-454B-8134-0C1D5D315E5E}" srcOrd="1" destOrd="0" presId="urn:microsoft.com/office/officeart/2005/8/layout/orgChart1"/>
    <dgm:cxn modelId="{9CCEFE91-4FCE-1D41-A357-82767F3C12E6}" type="presParOf" srcId="{796C491A-A9C9-4D4C-830E-2C39C0169F54}" destId="{283C6589-0828-4910-88CF-31FA38108983}" srcOrd="2" destOrd="0" presId="urn:microsoft.com/office/officeart/2005/8/layout/orgChart1"/>
    <dgm:cxn modelId="{C52281FC-78C3-C74C-AB9B-73DB5E245511}" type="presParOf" srcId="{A352C9E9-456D-4B21-AC4A-635225EE5B53}" destId="{3E8E7A72-7B98-430A-A635-D09D37D1039B}" srcOrd="2" destOrd="0" presId="urn:microsoft.com/office/officeart/2005/8/layout/orgChart1"/>
    <dgm:cxn modelId="{B50F7232-8555-D04F-89F9-F80BFD347138}" type="presParOf" srcId="{59E2CAEE-B10C-4004-AA05-3C70C5AA389D}" destId="{B81BF6DD-E2F7-42B0-8D5D-A231D921F919}" srcOrd="2" destOrd="0" presId="urn:microsoft.com/office/officeart/2005/8/layout/orgChart1"/>
    <dgm:cxn modelId="{8CC2ED13-A995-244F-A358-189FD8969AAF}" type="presParOf" srcId="{17E38ED5-F8BF-4A3F-8BFF-3F616172A141}" destId="{C3F4AE5D-1A54-4515-B9E0-AC86D55043DD}" srcOrd="2" destOrd="0" presId="urn:microsoft.com/office/officeart/2005/8/layout/orgChart1"/>
    <dgm:cxn modelId="{AA21A5A5-A96A-BD4B-90A9-548B9EFEDF30}" type="presParOf" srcId="{17E38ED5-F8BF-4A3F-8BFF-3F616172A141}" destId="{D1BD2C25-2091-46C7-B7F4-ADF3E6AD293C}" srcOrd="3" destOrd="0" presId="urn:microsoft.com/office/officeart/2005/8/layout/orgChart1"/>
    <dgm:cxn modelId="{BDC7043B-A29A-D142-9C55-64E3A58A535A}" type="presParOf" srcId="{D1BD2C25-2091-46C7-B7F4-ADF3E6AD293C}" destId="{4E8D1AE1-856A-4623-B98E-4FA3BA0A30F5}" srcOrd="0" destOrd="0" presId="urn:microsoft.com/office/officeart/2005/8/layout/orgChart1"/>
    <dgm:cxn modelId="{42723808-B2C9-0C40-BC6D-28CEADA21BEA}" type="presParOf" srcId="{4E8D1AE1-856A-4623-B98E-4FA3BA0A30F5}" destId="{F79D4B93-E573-445D-B2AD-2931913C9AF4}" srcOrd="0" destOrd="0" presId="urn:microsoft.com/office/officeart/2005/8/layout/orgChart1"/>
    <dgm:cxn modelId="{24B9FE1A-C5AB-B44F-9B85-7A326A1E5F13}" type="presParOf" srcId="{4E8D1AE1-856A-4623-B98E-4FA3BA0A30F5}" destId="{7D9FA862-4E58-461A-B5E2-FF29CB5F181F}" srcOrd="1" destOrd="0" presId="urn:microsoft.com/office/officeart/2005/8/layout/orgChart1"/>
    <dgm:cxn modelId="{C05091F4-130B-9A4C-B321-F540805F58C8}" type="presParOf" srcId="{D1BD2C25-2091-46C7-B7F4-ADF3E6AD293C}" destId="{CF87725C-C9EA-48F9-8FFD-05BC71CAD7CE}" srcOrd="1" destOrd="0" presId="urn:microsoft.com/office/officeart/2005/8/layout/orgChart1"/>
    <dgm:cxn modelId="{A573473A-60E0-FA40-9BE7-72F32609DF4A}" type="presParOf" srcId="{CF87725C-C9EA-48F9-8FFD-05BC71CAD7CE}" destId="{9C918B5E-F32D-420F-846F-375C78A48F06}" srcOrd="0" destOrd="0" presId="urn:microsoft.com/office/officeart/2005/8/layout/orgChart1"/>
    <dgm:cxn modelId="{E6A962B0-DEF1-084E-BBD0-C96474CBCC6B}" type="presParOf" srcId="{CF87725C-C9EA-48F9-8FFD-05BC71CAD7CE}" destId="{FBA32FA6-A492-46C6-88E7-30343374FDFC}" srcOrd="1" destOrd="0" presId="urn:microsoft.com/office/officeart/2005/8/layout/orgChart1"/>
    <dgm:cxn modelId="{B244BCD3-8039-0048-973B-F48A6582758E}" type="presParOf" srcId="{FBA32FA6-A492-46C6-88E7-30343374FDFC}" destId="{7940F96D-8304-4636-942F-83120248A909}" srcOrd="0" destOrd="0" presId="urn:microsoft.com/office/officeart/2005/8/layout/orgChart1"/>
    <dgm:cxn modelId="{58FE99E8-D18E-3D45-8797-047A79DFBADA}" type="presParOf" srcId="{7940F96D-8304-4636-942F-83120248A909}" destId="{CEC5686C-D691-4466-9F67-70B3B43CCB54}" srcOrd="0" destOrd="0" presId="urn:microsoft.com/office/officeart/2005/8/layout/orgChart1"/>
    <dgm:cxn modelId="{6E6B21E4-AF52-1E45-AC69-187923D70415}" type="presParOf" srcId="{7940F96D-8304-4636-942F-83120248A909}" destId="{9DBAB6AE-2F82-4C1B-BBC2-9EDFB1300777}" srcOrd="1" destOrd="0" presId="urn:microsoft.com/office/officeart/2005/8/layout/orgChart1"/>
    <dgm:cxn modelId="{8551FD4D-EBD2-6747-AEA2-90DB4E0474B8}" type="presParOf" srcId="{FBA32FA6-A492-46C6-88E7-30343374FDFC}" destId="{5C7BBE69-4F03-43A1-BA0B-28FAF8C9B3FF}" srcOrd="1" destOrd="0" presId="urn:microsoft.com/office/officeart/2005/8/layout/orgChart1"/>
    <dgm:cxn modelId="{FA1A57C3-7008-7F40-8CFD-A0FB937A415E}" type="presParOf" srcId="{5C7BBE69-4F03-43A1-BA0B-28FAF8C9B3FF}" destId="{A140749B-02D8-40A5-8F7E-C379B9D451BB}" srcOrd="0" destOrd="0" presId="urn:microsoft.com/office/officeart/2005/8/layout/orgChart1"/>
    <dgm:cxn modelId="{62FBA341-647D-324E-AB31-872732F8C4C2}" type="presParOf" srcId="{5C7BBE69-4F03-43A1-BA0B-28FAF8C9B3FF}" destId="{76A66202-1ECD-47A2-8071-C658311940C1}" srcOrd="1" destOrd="0" presId="urn:microsoft.com/office/officeart/2005/8/layout/orgChart1"/>
    <dgm:cxn modelId="{509638EB-DDAB-ED46-9F43-4CBB10F8C729}" type="presParOf" srcId="{76A66202-1ECD-47A2-8071-C658311940C1}" destId="{E158811C-4202-4719-836A-8856FBAEB891}" srcOrd="0" destOrd="0" presId="urn:microsoft.com/office/officeart/2005/8/layout/orgChart1"/>
    <dgm:cxn modelId="{709A38D8-760B-1649-BE3F-8DFC9A654EF4}" type="presParOf" srcId="{E158811C-4202-4719-836A-8856FBAEB891}" destId="{408F1C4C-2600-4F60-A013-67C7347D2F17}" srcOrd="0" destOrd="0" presId="urn:microsoft.com/office/officeart/2005/8/layout/orgChart1"/>
    <dgm:cxn modelId="{D6E9B574-C1B5-DC44-AF8D-EAD59C18C24B}" type="presParOf" srcId="{E158811C-4202-4719-836A-8856FBAEB891}" destId="{9EBE8F7D-7A91-4A51-BE9D-3D9F4AC8474A}" srcOrd="1" destOrd="0" presId="urn:microsoft.com/office/officeart/2005/8/layout/orgChart1"/>
    <dgm:cxn modelId="{5464D30B-64E6-D242-B880-6917BEDBEED3}" type="presParOf" srcId="{76A66202-1ECD-47A2-8071-C658311940C1}" destId="{973BA960-71D6-4F1D-B82B-4AA172F7902B}" srcOrd="1" destOrd="0" presId="urn:microsoft.com/office/officeart/2005/8/layout/orgChart1"/>
    <dgm:cxn modelId="{81A2AA2F-8986-034D-BD71-E826339BEE0A}" type="presParOf" srcId="{76A66202-1ECD-47A2-8071-C658311940C1}" destId="{DD16F5B7-9381-4418-B54A-A3B7EBAF0DFE}" srcOrd="2" destOrd="0" presId="urn:microsoft.com/office/officeart/2005/8/layout/orgChart1"/>
    <dgm:cxn modelId="{4F5032DA-5271-934C-85BF-BFD13E7A30BB}" type="presParOf" srcId="{FBA32FA6-A492-46C6-88E7-30343374FDFC}" destId="{8E1BC520-51F8-4366-BA5F-9095F32E19E6}" srcOrd="2" destOrd="0" presId="urn:microsoft.com/office/officeart/2005/8/layout/orgChart1"/>
    <dgm:cxn modelId="{3E0C9A03-5FB0-5F4A-A71D-8CEEB4EBA7A2}" type="presParOf" srcId="{D1BD2C25-2091-46C7-B7F4-ADF3E6AD293C}" destId="{DFC7B294-A5E2-4B0E-9E85-6F76665EE9CF}" srcOrd="2" destOrd="0" presId="urn:microsoft.com/office/officeart/2005/8/layout/orgChart1"/>
    <dgm:cxn modelId="{EDB4C178-37EF-664E-B2DB-E49C2555DE20}" type="presParOf" srcId="{17E38ED5-F8BF-4A3F-8BFF-3F616172A141}" destId="{526DE24E-F4DA-4FF1-AD3B-10B0119A40E9}" srcOrd="4" destOrd="0" presId="urn:microsoft.com/office/officeart/2005/8/layout/orgChart1"/>
    <dgm:cxn modelId="{9A31E10B-7207-B649-8D2A-395C15F8F7FF}" type="presParOf" srcId="{17E38ED5-F8BF-4A3F-8BFF-3F616172A141}" destId="{DB004502-6E28-4F69-B35C-56ABCC14C1E8}" srcOrd="5" destOrd="0" presId="urn:microsoft.com/office/officeart/2005/8/layout/orgChart1"/>
    <dgm:cxn modelId="{64F7A855-39FD-E241-B876-998E319EE3BF}" type="presParOf" srcId="{DB004502-6E28-4F69-B35C-56ABCC14C1E8}" destId="{4AE9E222-ED59-4F40-9275-04636D96A6A1}" srcOrd="0" destOrd="0" presId="urn:microsoft.com/office/officeart/2005/8/layout/orgChart1"/>
    <dgm:cxn modelId="{7AC8FDC6-3ED7-CE48-BF89-56BD2F24BC26}" type="presParOf" srcId="{4AE9E222-ED59-4F40-9275-04636D96A6A1}" destId="{752D0669-3655-4227-B905-A6A7E1068045}" srcOrd="0" destOrd="0" presId="urn:microsoft.com/office/officeart/2005/8/layout/orgChart1"/>
    <dgm:cxn modelId="{F7C8FDDF-1821-7843-AB98-921591CD16F3}" type="presParOf" srcId="{4AE9E222-ED59-4F40-9275-04636D96A6A1}" destId="{27C56D97-1D50-4FE9-9FCA-225E92853974}" srcOrd="1" destOrd="0" presId="urn:microsoft.com/office/officeart/2005/8/layout/orgChart1"/>
    <dgm:cxn modelId="{39FCC079-2738-F346-804D-9ED228FC4342}" type="presParOf" srcId="{DB004502-6E28-4F69-B35C-56ABCC14C1E8}" destId="{55962500-BFC5-47C6-A496-168CA8E4538F}" srcOrd="1" destOrd="0" presId="urn:microsoft.com/office/officeart/2005/8/layout/orgChart1"/>
    <dgm:cxn modelId="{EC930974-185F-AC4A-A3DF-0C9A5755EC8D}" type="presParOf" srcId="{55962500-BFC5-47C6-A496-168CA8E4538F}" destId="{FA8EE246-149A-4CD1-ACA6-15C251ADA1E0}" srcOrd="0" destOrd="0" presId="urn:microsoft.com/office/officeart/2005/8/layout/orgChart1"/>
    <dgm:cxn modelId="{FDABC00C-234F-9640-B54A-A743BD47FC8F}" type="presParOf" srcId="{55962500-BFC5-47C6-A496-168CA8E4538F}" destId="{F2A55C8F-1127-4FDE-8881-1F2F614C9DB8}" srcOrd="1" destOrd="0" presId="urn:microsoft.com/office/officeart/2005/8/layout/orgChart1"/>
    <dgm:cxn modelId="{A7C1EE58-5E8C-BF41-90FF-CD8D7B34EE35}" type="presParOf" srcId="{F2A55C8F-1127-4FDE-8881-1F2F614C9DB8}" destId="{A48C76F6-628C-474E-9B5B-03DD990D5E59}" srcOrd="0" destOrd="0" presId="urn:microsoft.com/office/officeart/2005/8/layout/orgChart1"/>
    <dgm:cxn modelId="{1D05081B-A178-C442-82B8-C9D57970C830}" type="presParOf" srcId="{A48C76F6-628C-474E-9B5B-03DD990D5E59}" destId="{7BC67EDE-9A16-4F4B-96A8-270C260471B9}" srcOrd="0" destOrd="0" presId="urn:microsoft.com/office/officeart/2005/8/layout/orgChart1"/>
    <dgm:cxn modelId="{55E31526-133A-C64E-8881-C0F770EB0C74}" type="presParOf" srcId="{A48C76F6-628C-474E-9B5B-03DD990D5E59}" destId="{FABC83AA-2C0C-4024-8571-971489A1FF05}" srcOrd="1" destOrd="0" presId="urn:microsoft.com/office/officeart/2005/8/layout/orgChart1"/>
    <dgm:cxn modelId="{2C116AD5-0483-214D-8B92-01F6971B21A9}" type="presParOf" srcId="{F2A55C8F-1127-4FDE-8881-1F2F614C9DB8}" destId="{8115EE91-3D08-4801-9182-FA22C3E5B6EE}" srcOrd="1" destOrd="0" presId="urn:microsoft.com/office/officeart/2005/8/layout/orgChart1"/>
    <dgm:cxn modelId="{A61C28C7-4901-2140-94BF-91854B81E477}" type="presParOf" srcId="{F2A55C8F-1127-4FDE-8881-1F2F614C9DB8}" destId="{1E99B476-0E21-41F5-9FCC-852708D4FD62}" srcOrd="2" destOrd="0" presId="urn:microsoft.com/office/officeart/2005/8/layout/orgChart1"/>
    <dgm:cxn modelId="{9546ECB6-7AC0-4844-B8AC-8375DD7D5139}" type="presParOf" srcId="{DB004502-6E28-4F69-B35C-56ABCC14C1E8}" destId="{4E061E28-9080-4F7B-AFA4-3055F806096E}" srcOrd="2" destOrd="0" presId="urn:microsoft.com/office/officeart/2005/8/layout/orgChart1"/>
    <dgm:cxn modelId="{EC51C041-B635-B94D-9E3E-16FD87CB5C6A}" type="presParOf" srcId="{A44A30F1-B0B2-4B91-9BB4-8A475BFA948A}" destId="{6556579D-3F8C-444C-BD8A-67E735C252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2F6E5-9D72-4CE5-94E6-5E116B855A4B}">
      <dsp:nvSpPr>
        <dsp:cNvPr id="0" name=""/>
        <dsp:cNvSpPr/>
      </dsp:nvSpPr>
      <dsp:spPr>
        <a:xfrm>
          <a:off x="0" y="685692"/>
          <a:ext cx="1121134" cy="672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db.inc.php</a:t>
          </a:r>
          <a:endParaRPr lang="zh-TW" altLang="en-US" sz="1700" kern="1200"/>
        </a:p>
      </dsp:txBody>
      <dsp:txXfrm>
        <a:off x="0" y="685692"/>
        <a:ext cx="1121134" cy="6726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8EE246-149A-4CD1-ACA6-15C251ADA1E0}">
      <dsp:nvSpPr>
        <dsp:cNvPr id="0" name=""/>
        <dsp:cNvSpPr/>
      </dsp:nvSpPr>
      <dsp:spPr>
        <a:xfrm>
          <a:off x="3857641" y="2074088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DE24E-F4DA-4FF1-AD3B-10B0119A40E9}">
      <dsp:nvSpPr>
        <dsp:cNvPr id="0" name=""/>
        <dsp:cNvSpPr/>
      </dsp:nvSpPr>
      <dsp:spPr>
        <a:xfrm>
          <a:off x="2286000" y="1125058"/>
          <a:ext cx="1617361" cy="280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49"/>
              </a:lnTo>
              <a:lnTo>
                <a:pt x="1617361" y="140349"/>
              </a:lnTo>
              <a:lnTo>
                <a:pt x="1617361" y="280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0749B-02D8-40A5-8F7E-C379B9D451BB}">
      <dsp:nvSpPr>
        <dsp:cNvPr id="0" name=""/>
        <dsp:cNvSpPr/>
      </dsp:nvSpPr>
      <dsp:spPr>
        <a:xfrm>
          <a:off x="2240279" y="3023119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18B5E-F32D-420F-846F-375C78A48F06}">
      <dsp:nvSpPr>
        <dsp:cNvPr id="0" name=""/>
        <dsp:cNvSpPr/>
      </dsp:nvSpPr>
      <dsp:spPr>
        <a:xfrm>
          <a:off x="2240279" y="2074088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4AE5D-1A54-4515-B9E0-AC86D55043DD}">
      <dsp:nvSpPr>
        <dsp:cNvPr id="0" name=""/>
        <dsp:cNvSpPr/>
      </dsp:nvSpPr>
      <dsp:spPr>
        <a:xfrm>
          <a:off x="2240279" y="1125058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2B04-A372-4A51-AB9E-D92F64095CB2}">
      <dsp:nvSpPr>
        <dsp:cNvPr id="0" name=""/>
        <dsp:cNvSpPr/>
      </dsp:nvSpPr>
      <dsp:spPr>
        <a:xfrm>
          <a:off x="622918" y="3023119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A79BE-8885-4659-B531-B3F308EEC71A}">
      <dsp:nvSpPr>
        <dsp:cNvPr id="0" name=""/>
        <dsp:cNvSpPr/>
      </dsp:nvSpPr>
      <dsp:spPr>
        <a:xfrm>
          <a:off x="622918" y="2074088"/>
          <a:ext cx="91440" cy="280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E0D2D-C58B-4D25-8AFA-4F86812B430C}">
      <dsp:nvSpPr>
        <dsp:cNvPr id="0" name=""/>
        <dsp:cNvSpPr/>
      </dsp:nvSpPr>
      <dsp:spPr>
        <a:xfrm>
          <a:off x="668638" y="1125058"/>
          <a:ext cx="1617361" cy="280699"/>
        </a:xfrm>
        <a:custGeom>
          <a:avLst/>
          <a:gdLst/>
          <a:ahLst/>
          <a:cxnLst/>
          <a:rect l="0" t="0" r="0" b="0"/>
          <a:pathLst>
            <a:path>
              <a:moveTo>
                <a:pt x="1617361" y="0"/>
              </a:moveTo>
              <a:lnTo>
                <a:pt x="1617361" y="140349"/>
              </a:lnTo>
              <a:lnTo>
                <a:pt x="0" y="140349"/>
              </a:lnTo>
              <a:lnTo>
                <a:pt x="0" y="280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C8CAC-8DA5-4331-97CD-E45038384133}">
      <dsp:nvSpPr>
        <dsp:cNvPr id="0" name=""/>
        <dsp:cNvSpPr/>
      </dsp:nvSpPr>
      <dsp:spPr>
        <a:xfrm>
          <a:off x="1617668" y="456727"/>
          <a:ext cx="1336662" cy="668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dbstu.php</a:t>
          </a:r>
          <a:endParaRPr lang="zh-TW" altLang="en-US" sz="1600" kern="1200"/>
        </a:p>
      </dsp:txBody>
      <dsp:txXfrm>
        <a:off x="1617668" y="456727"/>
        <a:ext cx="1336662" cy="668331"/>
      </dsp:txXfrm>
    </dsp:sp>
    <dsp:sp modelId="{BAD05C18-CDF8-439F-AF0E-50C31C697C7D}">
      <dsp:nvSpPr>
        <dsp:cNvPr id="0" name=""/>
        <dsp:cNvSpPr/>
      </dsp:nvSpPr>
      <dsp:spPr>
        <a:xfrm>
          <a:off x="306" y="1405757"/>
          <a:ext cx="1336662" cy="66833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frminsert.php</a:t>
          </a:r>
          <a:endParaRPr lang="zh-TW" altLang="en-US" sz="1600" kern="1200"/>
        </a:p>
      </dsp:txBody>
      <dsp:txXfrm>
        <a:off x="306" y="1405757"/>
        <a:ext cx="1336662" cy="668331"/>
      </dsp:txXfrm>
    </dsp:sp>
    <dsp:sp modelId="{A576BFC7-1B59-436A-A5CC-B59D1FC24AF5}">
      <dsp:nvSpPr>
        <dsp:cNvPr id="0" name=""/>
        <dsp:cNvSpPr/>
      </dsp:nvSpPr>
      <dsp:spPr>
        <a:xfrm>
          <a:off x="306" y="2354788"/>
          <a:ext cx="1336662" cy="668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dbinsert.php</a:t>
          </a:r>
          <a:endParaRPr lang="zh-TW" altLang="en-US" sz="1600" kern="1200"/>
        </a:p>
      </dsp:txBody>
      <dsp:txXfrm>
        <a:off x="306" y="2354788"/>
        <a:ext cx="1336662" cy="668331"/>
      </dsp:txXfrm>
    </dsp:sp>
    <dsp:sp modelId="{FFB5E203-5B9C-4E8E-B808-6C1F0F98D67E}">
      <dsp:nvSpPr>
        <dsp:cNvPr id="0" name=""/>
        <dsp:cNvSpPr/>
      </dsp:nvSpPr>
      <dsp:spPr>
        <a:xfrm>
          <a:off x="306" y="3303818"/>
          <a:ext cx="1336662" cy="668331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msginsert.php</a:t>
          </a:r>
          <a:endParaRPr lang="zh-TW" altLang="en-US" sz="1600" kern="1200"/>
        </a:p>
      </dsp:txBody>
      <dsp:txXfrm>
        <a:off x="306" y="3303818"/>
        <a:ext cx="1336662" cy="668331"/>
      </dsp:txXfrm>
    </dsp:sp>
    <dsp:sp modelId="{F79D4B93-E573-445D-B2AD-2931913C9AF4}">
      <dsp:nvSpPr>
        <dsp:cNvPr id="0" name=""/>
        <dsp:cNvSpPr/>
      </dsp:nvSpPr>
      <dsp:spPr>
        <a:xfrm>
          <a:off x="1617668" y="1405757"/>
          <a:ext cx="1336662" cy="66833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frmupdate.php</a:t>
          </a:r>
          <a:endParaRPr lang="zh-TW" altLang="en-US" sz="1600" kern="1200"/>
        </a:p>
      </dsp:txBody>
      <dsp:txXfrm>
        <a:off x="1617668" y="1405757"/>
        <a:ext cx="1336662" cy="668331"/>
      </dsp:txXfrm>
    </dsp:sp>
    <dsp:sp modelId="{CEC5686C-D691-4466-9F67-70B3B43CCB54}">
      <dsp:nvSpPr>
        <dsp:cNvPr id="0" name=""/>
        <dsp:cNvSpPr/>
      </dsp:nvSpPr>
      <dsp:spPr>
        <a:xfrm>
          <a:off x="1617668" y="2354788"/>
          <a:ext cx="1336662" cy="668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dbupdate.php</a:t>
          </a:r>
          <a:endParaRPr lang="zh-TW" altLang="en-US" sz="1600" kern="1200"/>
        </a:p>
      </dsp:txBody>
      <dsp:txXfrm>
        <a:off x="1617668" y="2354788"/>
        <a:ext cx="1336662" cy="668331"/>
      </dsp:txXfrm>
    </dsp:sp>
    <dsp:sp modelId="{408F1C4C-2600-4F60-A013-67C7347D2F17}">
      <dsp:nvSpPr>
        <dsp:cNvPr id="0" name=""/>
        <dsp:cNvSpPr/>
      </dsp:nvSpPr>
      <dsp:spPr>
        <a:xfrm>
          <a:off x="1617668" y="3303818"/>
          <a:ext cx="1336662" cy="668331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msgupdate.php</a:t>
          </a:r>
          <a:endParaRPr lang="zh-TW" altLang="en-US" sz="1600" kern="1200"/>
        </a:p>
      </dsp:txBody>
      <dsp:txXfrm>
        <a:off x="1617668" y="3303818"/>
        <a:ext cx="1336662" cy="668331"/>
      </dsp:txXfrm>
    </dsp:sp>
    <dsp:sp modelId="{752D0669-3655-4227-B905-A6A7E1068045}">
      <dsp:nvSpPr>
        <dsp:cNvPr id="0" name=""/>
        <dsp:cNvSpPr/>
      </dsp:nvSpPr>
      <dsp:spPr>
        <a:xfrm>
          <a:off x="3235030" y="1405757"/>
          <a:ext cx="1336662" cy="668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dbdelete.php</a:t>
          </a:r>
          <a:endParaRPr lang="zh-TW" altLang="en-US" sz="1600" kern="1200"/>
        </a:p>
      </dsp:txBody>
      <dsp:txXfrm>
        <a:off x="3235030" y="1405757"/>
        <a:ext cx="1336662" cy="668331"/>
      </dsp:txXfrm>
    </dsp:sp>
    <dsp:sp modelId="{7BC67EDE-9A16-4F4B-96A8-270C260471B9}">
      <dsp:nvSpPr>
        <dsp:cNvPr id="0" name=""/>
        <dsp:cNvSpPr/>
      </dsp:nvSpPr>
      <dsp:spPr>
        <a:xfrm>
          <a:off x="3235030" y="2354788"/>
          <a:ext cx="1336662" cy="668331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msgdelete.php</a:t>
          </a:r>
          <a:endParaRPr lang="zh-TW" altLang="en-US" sz="1600" kern="1200"/>
        </a:p>
      </dsp:txBody>
      <dsp:txXfrm>
        <a:off x="3235030" y="2354788"/>
        <a:ext cx="1336662" cy="668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1834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Links>
    <vt:vector size="6" baseType="variant">
      <vt:variant>
        <vt:i4>7340143</vt:i4>
      </vt:variant>
      <vt:variant>
        <vt:i4>7867</vt:i4>
      </vt:variant>
      <vt:variant>
        <vt:i4>1025</vt:i4>
      </vt:variant>
      <vt:variant>
        <vt:i4>1</vt:i4>
      </vt:variant>
      <vt:variant>
        <vt:lpwstr>imgmap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CHAU Ka Ho (230296430)</cp:lastModifiedBy>
  <cp:revision>420</cp:revision>
  <cp:lastPrinted>2017-02-03T08:35:00Z</cp:lastPrinted>
  <dcterms:created xsi:type="dcterms:W3CDTF">2018-03-07T02:45:00Z</dcterms:created>
  <dcterms:modified xsi:type="dcterms:W3CDTF">2024-06-05T13:17:00Z</dcterms:modified>
</cp:coreProperties>
</file>
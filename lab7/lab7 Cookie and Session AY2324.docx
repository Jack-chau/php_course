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C29B0" w14:textId="700E8934" w:rsidR="008656DD" w:rsidRPr="001D463D" w:rsidRDefault="00BA6E29" w:rsidP="004A3FA4">
      <w:pPr>
        <w:ind w:right="29"/>
        <w:jc w:val="both"/>
        <w:rPr>
          <w:szCs w:val="24"/>
          <w:lang w:eastAsia="zh-HK"/>
        </w:rPr>
      </w:pPr>
      <w:r w:rsidRPr="001D463D">
        <w:rPr>
          <w:b/>
          <w:szCs w:val="24"/>
        </w:rPr>
        <w:t xml:space="preserve">Lab </w:t>
      </w:r>
      <w:r w:rsidR="004D4765" w:rsidRPr="001D463D">
        <w:rPr>
          <w:rFonts w:hint="eastAsia"/>
          <w:b/>
          <w:szCs w:val="24"/>
          <w:lang w:eastAsia="zh-HK"/>
        </w:rPr>
        <w:t>0</w:t>
      </w:r>
      <w:r w:rsidR="00F94F08">
        <w:rPr>
          <w:b/>
          <w:szCs w:val="24"/>
          <w:lang w:eastAsia="zh-HK"/>
        </w:rPr>
        <w:t>7</w:t>
      </w:r>
      <w:r w:rsidRPr="001D463D">
        <w:rPr>
          <w:b/>
          <w:szCs w:val="24"/>
        </w:rPr>
        <w:tab/>
      </w:r>
      <w:r w:rsidRPr="001D463D">
        <w:rPr>
          <w:rFonts w:hint="eastAsia"/>
          <w:b/>
          <w:szCs w:val="24"/>
          <w:lang w:eastAsia="zh-HK"/>
        </w:rPr>
        <w:tab/>
      </w:r>
      <w:r w:rsidRPr="001D463D">
        <w:rPr>
          <w:b/>
          <w:szCs w:val="24"/>
        </w:rPr>
        <w:tab/>
      </w:r>
      <w:r w:rsidR="005529AE" w:rsidRPr="005529AE">
        <w:rPr>
          <w:b/>
          <w:sz w:val="28"/>
          <w:szCs w:val="28"/>
          <w:lang w:eastAsia="zh-HK"/>
        </w:rPr>
        <w:t>Server-side Programming using PHP (</w:t>
      </w:r>
      <w:r w:rsidR="00BF7A96">
        <w:rPr>
          <w:b/>
          <w:sz w:val="28"/>
          <w:szCs w:val="28"/>
          <w:lang w:eastAsia="zh-HK"/>
        </w:rPr>
        <w:t>5</w:t>
      </w:r>
      <w:r w:rsidR="005529AE" w:rsidRPr="005529AE">
        <w:rPr>
          <w:b/>
          <w:sz w:val="28"/>
          <w:szCs w:val="28"/>
          <w:lang w:eastAsia="zh-HK"/>
        </w:rPr>
        <w:t>)</w:t>
      </w:r>
    </w:p>
    <w:p w14:paraId="57F824D8" w14:textId="77777777" w:rsidR="004D4765" w:rsidRPr="001D463D" w:rsidRDefault="004D4765" w:rsidP="004D4765">
      <w:pPr>
        <w:ind w:right="29"/>
        <w:rPr>
          <w:szCs w:val="24"/>
          <w:lang w:eastAsia="zh-HK"/>
        </w:rPr>
      </w:pPr>
    </w:p>
    <w:p w14:paraId="65AA5F7D" w14:textId="7F1B4B74" w:rsidR="004D4765" w:rsidRPr="001D463D" w:rsidRDefault="004D4765" w:rsidP="004D4765">
      <w:pPr>
        <w:ind w:right="29"/>
        <w:rPr>
          <w:szCs w:val="24"/>
          <w:lang w:eastAsia="zh-HK"/>
        </w:rPr>
      </w:pPr>
    </w:p>
    <w:p w14:paraId="541E2343" w14:textId="77777777" w:rsidR="004D4765" w:rsidRPr="001D463D" w:rsidRDefault="004D4765" w:rsidP="00017B35">
      <w:pPr>
        <w:ind w:right="29"/>
        <w:jc w:val="both"/>
        <w:outlineLvl w:val="0"/>
        <w:rPr>
          <w:b/>
          <w:szCs w:val="24"/>
          <w:u w:val="single"/>
          <w:lang w:eastAsia="zh-HK"/>
        </w:rPr>
      </w:pPr>
      <w:r w:rsidRPr="001D463D">
        <w:rPr>
          <w:b/>
          <w:szCs w:val="24"/>
          <w:u w:val="single"/>
          <w:lang w:eastAsia="zh-HK"/>
        </w:rPr>
        <w:t>Module Intended Learning Outcome (#1</w:t>
      </w:r>
      <w:r w:rsidRPr="001D463D">
        <w:rPr>
          <w:rFonts w:hint="eastAsia"/>
          <w:b/>
          <w:szCs w:val="24"/>
          <w:u w:val="single"/>
          <w:lang w:eastAsia="zh-HK"/>
        </w:rPr>
        <w:t xml:space="preserve"> and #2</w:t>
      </w:r>
      <w:r w:rsidRPr="001D463D">
        <w:rPr>
          <w:b/>
          <w:szCs w:val="24"/>
          <w:u w:val="single"/>
          <w:lang w:eastAsia="zh-HK"/>
        </w:rPr>
        <w:t>):</w:t>
      </w:r>
    </w:p>
    <w:p w14:paraId="233BADEA" w14:textId="77777777" w:rsidR="004D4765" w:rsidRPr="001D463D" w:rsidRDefault="004D4765" w:rsidP="004D4765">
      <w:pPr>
        <w:ind w:right="29"/>
        <w:jc w:val="both"/>
        <w:rPr>
          <w:b/>
          <w:szCs w:val="24"/>
          <w:lang w:eastAsia="zh-HK"/>
        </w:rPr>
      </w:pPr>
    </w:p>
    <w:p w14:paraId="438BA50D" w14:textId="77777777" w:rsidR="004D4765" w:rsidRPr="001D463D" w:rsidRDefault="004D4765" w:rsidP="00017B35">
      <w:pPr>
        <w:ind w:right="29"/>
        <w:jc w:val="both"/>
        <w:outlineLvl w:val="0"/>
        <w:rPr>
          <w:b/>
          <w:szCs w:val="24"/>
          <w:lang w:eastAsia="zh-HK"/>
        </w:rPr>
      </w:pPr>
      <w:r w:rsidRPr="001D463D">
        <w:rPr>
          <w:b/>
          <w:szCs w:val="24"/>
          <w:lang w:eastAsia="zh-HK"/>
        </w:rPr>
        <w:t>On completion of the module, students are expected to be able to:</w:t>
      </w:r>
    </w:p>
    <w:p w14:paraId="5F47C2A8" w14:textId="77777777" w:rsidR="004D4765" w:rsidRPr="001D463D" w:rsidRDefault="004D4765" w:rsidP="004D4765">
      <w:pPr>
        <w:ind w:right="29"/>
        <w:jc w:val="both"/>
        <w:rPr>
          <w:b/>
          <w:szCs w:val="24"/>
          <w:lang w:eastAsia="zh-HK"/>
        </w:rPr>
      </w:pPr>
    </w:p>
    <w:p w14:paraId="6505F8F4" w14:textId="3C9606E8" w:rsidR="004D4765" w:rsidRDefault="004D4765" w:rsidP="005529AE">
      <w:pPr>
        <w:ind w:left="540" w:right="29" w:hanging="540"/>
        <w:jc w:val="both"/>
        <w:rPr>
          <w:b/>
          <w:szCs w:val="24"/>
          <w:lang w:eastAsia="zh-HK"/>
        </w:rPr>
      </w:pPr>
      <w:r w:rsidRPr="001D463D">
        <w:rPr>
          <w:rFonts w:hint="eastAsia"/>
          <w:b/>
          <w:szCs w:val="24"/>
          <w:lang w:eastAsia="zh-HK"/>
        </w:rPr>
        <w:t>•</w:t>
      </w:r>
      <w:r w:rsidRPr="001D463D">
        <w:rPr>
          <w:b/>
          <w:szCs w:val="24"/>
          <w:lang w:eastAsia="zh-HK"/>
        </w:rPr>
        <w:tab/>
      </w:r>
      <w:r w:rsidR="005529AE" w:rsidRPr="005529AE">
        <w:rPr>
          <w:b/>
          <w:szCs w:val="24"/>
          <w:lang w:eastAsia="zh-HK"/>
        </w:rPr>
        <w:t>Understand basic server-side programming using PHP.</w:t>
      </w:r>
    </w:p>
    <w:p w14:paraId="6293B75D" w14:textId="77777777" w:rsidR="005529AE" w:rsidRPr="001D463D" w:rsidRDefault="005529AE" w:rsidP="005529AE">
      <w:pPr>
        <w:ind w:left="540" w:right="29" w:hanging="540"/>
        <w:jc w:val="both"/>
        <w:rPr>
          <w:b/>
          <w:szCs w:val="24"/>
          <w:lang w:eastAsia="zh-HK"/>
        </w:rPr>
      </w:pPr>
    </w:p>
    <w:p w14:paraId="312C95D0" w14:textId="05823510" w:rsidR="004D4765" w:rsidRPr="001D463D" w:rsidRDefault="004D4765" w:rsidP="00017B35">
      <w:pPr>
        <w:ind w:right="29"/>
        <w:jc w:val="both"/>
        <w:outlineLvl w:val="0"/>
        <w:rPr>
          <w:b/>
          <w:szCs w:val="24"/>
          <w:u w:val="single"/>
          <w:lang w:eastAsia="zh-HK"/>
        </w:rPr>
      </w:pPr>
      <w:r w:rsidRPr="001D463D">
        <w:rPr>
          <w:b/>
          <w:szCs w:val="24"/>
          <w:u w:val="single"/>
          <w:lang w:eastAsia="zh-HK"/>
        </w:rPr>
        <w:t>Lesson Intended Learning Outcome:</w:t>
      </w:r>
    </w:p>
    <w:p w14:paraId="167C18FE" w14:textId="77777777" w:rsidR="004D4765" w:rsidRPr="001D463D" w:rsidRDefault="004D4765" w:rsidP="004D4765">
      <w:pPr>
        <w:ind w:right="29"/>
        <w:jc w:val="both"/>
        <w:rPr>
          <w:b/>
          <w:szCs w:val="24"/>
          <w:lang w:eastAsia="zh-HK"/>
        </w:rPr>
      </w:pPr>
    </w:p>
    <w:p w14:paraId="31D7863E" w14:textId="77777777" w:rsidR="004D4765" w:rsidRPr="001D463D" w:rsidRDefault="004D4765" w:rsidP="00017B35">
      <w:pPr>
        <w:ind w:right="29"/>
        <w:jc w:val="both"/>
        <w:outlineLvl w:val="0"/>
        <w:rPr>
          <w:b/>
          <w:szCs w:val="24"/>
          <w:lang w:eastAsia="zh-HK"/>
        </w:rPr>
      </w:pPr>
      <w:r w:rsidRPr="001D463D">
        <w:rPr>
          <w:b/>
          <w:szCs w:val="24"/>
          <w:lang w:eastAsia="zh-HK"/>
        </w:rPr>
        <w:t>On completion of this lab, students are expected to be able to:</w:t>
      </w:r>
    </w:p>
    <w:p w14:paraId="3445B451" w14:textId="7E073EE1" w:rsidR="004D4765" w:rsidRPr="001D463D" w:rsidRDefault="004D4765" w:rsidP="004D4765">
      <w:pPr>
        <w:ind w:right="29"/>
        <w:jc w:val="both"/>
        <w:rPr>
          <w:b/>
          <w:szCs w:val="24"/>
          <w:lang w:eastAsia="zh-HK"/>
        </w:rPr>
      </w:pPr>
    </w:p>
    <w:p w14:paraId="750C82BC" w14:textId="7471CB9D" w:rsidR="004D4765" w:rsidRDefault="004D4765" w:rsidP="004A5318">
      <w:pPr>
        <w:ind w:left="540" w:right="29" w:hanging="540"/>
        <w:jc w:val="both"/>
        <w:rPr>
          <w:b/>
          <w:szCs w:val="24"/>
          <w:lang w:eastAsia="zh-HK"/>
        </w:rPr>
      </w:pPr>
      <w:r w:rsidRPr="001D463D">
        <w:rPr>
          <w:rFonts w:hint="eastAsia"/>
          <w:b/>
          <w:szCs w:val="24"/>
          <w:lang w:eastAsia="zh-HK"/>
        </w:rPr>
        <w:t>•</w:t>
      </w:r>
      <w:r w:rsidRPr="001D463D">
        <w:rPr>
          <w:b/>
          <w:szCs w:val="24"/>
          <w:lang w:eastAsia="zh-HK"/>
        </w:rPr>
        <w:tab/>
      </w:r>
      <w:r w:rsidR="00BF7A96">
        <w:rPr>
          <w:b/>
          <w:szCs w:val="24"/>
          <w:lang w:eastAsia="zh-HK"/>
        </w:rPr>
        <w:t xml:space="preserve">Authenticate user credential with PHP </w:t>
      </w:r>
      <w:r w:rsidR="00BF7A96">
        <w:rPr>
          <w:rFonts w:hint="eastAsia"/>
          <w:b/>
          <w:szCs w:val="24"/>
          <w:lang w:eastAsia="zh-HK"/>
        </w:rPr>
        <w:t>a</w:t>
      </w:r>
      <w:r w:rsidR="00BF7A96">
        <w:rPr>
          <w:b/>
          <w:szCs w:val="24"/>
          <w:lang w:eastAsia="zh-HK"/>
        </w:rPr>
        <w:t>nd MySQL</w:t>
      </w:r>
    </w:p>
    <w:p w14:paraId="3C2A047E" w14:textId="55B56548" w:rsidR="00BF7A96" w:rsidRPr="00BF7A96" w:rsidRDefault="00BF7A96" w:rsidP="004A5318">
      <w:pPr>
        <w:ind w:left="540" w:right="29" w:hanging="540"/>
        <w:jc w:val="both"/>
        <w:rPr>
          <w:b/>
          <w:szCs w:val="24"/>
          <w:lang w:eastAsia="zh-HK"/>
        </w:rPr>
      </w:pPr>
      <w:r w:rsidRPr="001D463D">
        <w:rPr>
          <w:rFonts w:hint="eastAsia"/>
          <w:b/>
          <w:szCs w:val="24"/>
          <w:lang w:eastAsia="zh-HK"/>
        </w:rPr>
        <w:t>•</w:t>
      </w:r>
      <w:r w:rsidRPr="001D463D">
        <w:rPr>
          <w:b/>
          <w:szCs w:val="24"/>
          <w:lang w:eastAsia="zh-HK"/>
        </w:rPr>
        <w:tab/>
      </w:r>
      <w:r>
        <w:rPr>
          <w:b/>
          <w:szCs w:val="24"/>
          <w:lang w:eastAsia="zh-HK"/>
        </w:rPr>
        <w:t>Apply state mechanism in web application</w:t>
      </w:r>
    </w:p>
    <w:p w14:paraId="7C005E1B" w14:textId="742CD4D1" w:rsidR="000C07B7" w:rsidRDefault="000C07B7" w:rsidP="004D4765">
      <w:pPr>
        <w:ind w:left="540" w:right="29" w:hanging="540"/>
        <w:jc w:val="both"/>
        <w:rPr>
          <w:b/>
          <w:szCs w:val="24"/>
          <w:lang w:eastAsia="zh-HK"/>
        </w:rPr>
      </w:pPr>
    </w:p>
    <w:p w14:paraId="173AAD50" w14:textId="35238BDE" w:rsidR="00B6611F" w:rsidRDefault="003D06C0" w:rsidP="004D4765">
      <w:pPr>
        <w:ind w:left="540" w:right="29" w:hanging="540"/>
        <w:jc w:val="both"/>
        <w:rPr>
          <w:b/>
          <w:szCs w:val="24"/>
          <w:lang w:eastAsia="zh-HK"/>
        </w:rPr>
      </w:pPr>
      <w:r>
        <w:rPr>
          <w:rFonts w:hint="eastAsia"/>
          <w:b/>
          <w:noProof/>
          <w:szCs w:val="24"/>
          <w:lang w:val="en-GB"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8185C0" wp14:editId="428413A4">
                <wp:simplePos x="0" y="0"/>
                <wp:positionH relativeFrom="column">
                  <wp:posOffset>791845</wp:posOffset>
                </wp:positionH>
                <wp:positionV relativeFrom="paragraph">
                  <wp:posOffset>4728391</wp:posOffset>
                </wp:positionV>
                <wp:extent cx="654685" cy="2698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9B51D" w14:textId="77777777" w:rsidR="00094F65" w:rsidRDefault="00094F65" w:rsidP="00153223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redirect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185C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62.35pt;margin-top:372.3pt;width:51.55pt;height:21.2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" filled="f" stroked="f" strokeweight=".5pt">
                <v:textbox>
                  <w:txbxContent>
                    <w:p w14:paraId="0B49B51D" w14:textId="77777777" w:rsidR="00094F65" w:rsidRDefault="00094F65" w:rsidP="00153223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redirect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Cs w:val="24"/>
          <w:lang w:val="en-GB"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06EFA0" wp14:editId="3B1F40DE">
                <wp:simplePos x="0" y="0"/>
                <wp:positionH relativeFrom="column">
                  <wp:posOffset>4361906</wp:posOffset>
                </wp:positionH>
                <wp:positionV relativeFrom="paragraph">
                  <wp:posOffset>3450681</wp:posOffset>
                </wp:positionV>
                <wp:extent cx="443865" cy="269875"/>
                <wp:effectExtent l="0" t="0" r="0" b="0"/>
                <wp:wrapNone/>
                <wp:docPr id="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D4A3A" w14:textId="77777777" w:rsidR="001802BB" w:rsidRDefault="001802BB" w:rsidP="001802BB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lang w:eastAsia="zh-TW"/>
                              </w:rPr>
                              <w:t>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EFA0" id="Text Box 12" o:spid="_x0000_s1027" type="#_x0000_t202" style="position:absolute;left:0;text-align:left;margin-left:343.45pt;margin-top:271.7pt;width:34.95pt;height:21.2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" filled="f" stroked="f" strokeweight=".5pt">
                <v:textbox>
                  <w:txbxContent>
                    <w:p w14:paraId="3AAD4A3A" w14:textId="77777777" w:rsidR="001802BB" w:rsidRDefault="001802BB" w:rsidP="001802BB">
                      <w:pPr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p</w:t>
                      </w:r>
                      <w:r>
                        <w:rPr>
                          <w:lang w:eastAsia="zh-TW"/>
                        </w:rPr>
                        <w:t>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Cs w:val="24"/>
          <w:lang w:val="en-GB"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F398CE" wp14:editId="42EA1E4C">
                <wp:simplePos x="0" y="0"/>
                <wp:positionH relativeFrom="column">
                  <wp:posOffset>4818471</wp:posOffset>
                </wp:positionH>
                <wp:positionV relativeFrom="paragraph">
                  <wp:posOffset>1161052</wp:posOffset>
                </wp:positionV>
                <wp:extent cx="443865" cy="269875"/>
                <wp:effectExtent l="0" t="0" r="0" b="0"/>
                <wp:wrapNone/>
                <wp:docPr id="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48560" w14:textId="77777777" w:rsidR="00843A25" w:rsidRDefault="00843A25" w:rsidP="00843A25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lang w:eastAsia="zh-TW"/>
                              </w:rPr>
                              <w:t>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98CE" id="_x0000_s1028" type="#_x0000_t202" style="position:absolute;left:0;text-align:left;margin-left:379.4pt;margin-top:91.4pt;width:34.95pt;height:21.2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" filled="f" stroked="f" strokeweight=".5pt">
                <v:textbox>
                  <w:txbxContent>
                    <w:p w14:paraId="56748560" w14:textId="77777777" w:rsidR="00843A25" w:rsidRDefault="00843A25" w:rsidP="00843A25">
                      <w:pPr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p</w:t>
                      </w:r>
                      <w:r>
                        <w:rPr>
                          <w:lang w:eastAsia="zh-TW"/>
                        </w:rPr>
                        <w:t>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Cs w:val="24"/>
          <w:lang w:val="en-GB"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EAB34" wp14:editId="035F2804">
                <wp:simplePos x="0" y="0"/>
                <wp:positionH relativeFrom="column">
                  <wp:posOffset>1632494</wp:posOffset>
                </wp:positionH>
                <wp:positionV relativeFrom="paragraph">
                  <wp:posOffset>2150654</wp:posOffset>
                </wp:positionV>
                <wp:extent cx="375920" cy="2698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88D31" w14:textId="54327050" w:rsidR="00094F65" w:rsidRDefault="00094F65" w:rsidP="00153223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AB34" id="Text Box 18" o:spid="_x0000_s1029" type="#_x0000_t202" style="position:absolute;left:0;text-align:left;margin-left:128.55pt;margin-top:169.35pt;width:29.6pt;height:21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" filled="f" stroked="f" strokeweight=".5pt">
                <v:textbox>
                  <w:txbxContent>
                    <w:p w14:paraId="6EF88D31" w14:textId="54327050" w:rsidR="00094F65" w:rsidRDefault="00094F65" w:rsidP="00153223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Cs w:val="24"/>
          <w:lang w:val="en-GB"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5FD60E" wp14:editId="54461706">
                <wp:simplePos x="0" y="0"/>
                <wp:positionH relativeFrom="column">
                  <wp:posOffset>1604736</wp:posOffset>
                </wp:positionH>
                <wp:positionV relativeFrom="paragraph">
                  <wp:posOffset>1007292</wp:posOffset>
                </wp:positionV>
                <wp:extent cx="654685" cy="2698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7A178" w14:textId="77777777" w:rsidR="00094F65" w:rsidRDefault="00094F65" w:rsidP="00153223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redirect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D60E" id="Text Box 17" o:spid="_x0000_s1030" type="#_x0000_t202" style="position:absolute;left:0;text-align:left;margin-left:126.35pt;margin-top:79.3pt;width:51.55pt;height:21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" filled="f" stroked="f" strokeweight=".5pt">
                <v:textbox>
                  <w:txbxContent>
                    <w:p w14:paraId="51A7A178" w14:textId="77777777" w:rsidR="00094F65" w:rsidRDefault="00094F65" w:rsidP="00153223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redirect</w:t>
                      </w:r>
                    </w:p>
                  </w:txbxContent>
                </v:textbox>
              </v:shape>
            </w:pict>
          </mc:Fallback>
        </mc:AlternateContent>
      </w:r>
      <w:r w:rsidR="00186579">
        <w:rPr>
          <w:rFonts w:hint="eastAsia"/>
          <w:b/>
          <w:noProof/>
          <w:szCs w:val="24"/>
          <w:lang w:val="en-GB"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91EF7" wp14:editId="6D4194D9">
                <wp:simplePos x="0" y="0"/>
                <wp:positionH relativeFrom="column">
                  <wp:posOffset>746579</wp:posOffset>
                </wp:positionH>
                <wp:positionV relativeFrom="paragraph">
                  <wp:posOffset>3389993</wp:posOffset>
                </wp:positionV>
                <wp:extent cx="443865" cy="2698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1A4BC" w14:textId="77777777" w:rsidR="00094F65" w:rsidRDefault="00094F65" w:rsidP="00AA1658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lang w:eastAsia="zh-TW"/>
                              </w:rPr>
                              <w:t>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1EF7" id="_x0000_s1031" type="#_x0000_t202" style="position:absolute;left:0;text-align:left;margin-left:58.8pt;margin-top:266.95pt;width:34.95pt;height:21.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" filled="f" stroked="f" strokeweight=".5pt">
                <v:textbox>
                  <w:txbxContent>
                    <w:p w14:paraId="2D61A4BC" w14:textId="77777777" w:rsidR="00094F65" w:rsidRDefault="00094F65" w:rsidP="00AA1658">
                      <w:pPr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p</w:t>
                      </w:r>
                      <w:r>
                        <w:rPr>
                          <w:lang w:eastAsia="zh-TW"/>
                        </w:rPr>
                        <w:t>ost</w:t>
                      </w:r>
                    </w:p>
                  </w:txbxContent>
                </v:textbox>
              </v:shape>
            </w:pict>
          </mc:Fallback>
        </mc:AlternateContent>
      </w:r>
      <w:r w:rsidR="00186579">
        <w:rPr>
          <w:rFonts w:hint="eastAsia"/>
          <w:b/>
          <w:noProof/>
          <w:szCs w:val="24"/>
          <w:lang w:val="en-GB" w:eastAsia="zh-TW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8F270FF" wp14:editId="4442D131">
                <wp:simplePos x="0" y="0"/>
                <wp:positionH relativeFrom="column">
                  <wp:posOffset>3036934</wp:posOffset>
                </wp:positionH>
                <wp:positionV relativeFrom="paragraph">
                  <wp:posOffset>3288404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C17C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38.45pt;margin-top:258.25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">
                <v:imagedata r:id="rId8" o:title=""/>
              </v:shape>
            </w:pict>
          </mc:Fallback>
        </mc:AlternateContent>
      </w:r>
      <w:r w:rsidR="00186579">
        <w:rPr>
          <w:rFonts w:hint="eastAsia"/>
          <w:b/>
          <w:noProof/>
          <w:szCs w:val="24"/>
          <w:lang w:val="en-GB" w:eastAsia="zh-TW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B13473B" wp14:editId="7BFF630B">
                <wp:simplePos x="0" y="0"/>
                <wp:positionH relativeFrom="column">
                  <wp:posOffset>2356534</wp:posOffset>
                </wp:positionH>
                <wp:positionV relativeFrom="paragraph">
                  <wp:posOffset>3114164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79907" id="Ink 5" o:spid="_x0000_s1026" type="#_x0000_t75" style="position:absolute;margin-left:184.85pt;margin-top:244.5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">
                <v:imagedata r:id="rId8" o:title=""/>
              </v:shape>
            </w:pict>
          </mc:Fallback>
        </mc:AlternateContent>
      </w:r>
      <w:r w:rsidR="001D68F0">
        <w:rPr>
          <w:rFonts w:hint="eastAsia"/>
          <w:b/>
          <w:noProof/>
          <w:szCs w:val="24"/>
          <w:lang w:val="en-GB" w:eastAsia="zh-TW"/>
        </w:rPr>
        <w:drawing>
          <wp:anchor distT="0" distB="0" distL="114300" distR="114300" simplePos="0" relativeHeight="251658240" behindDoc="0" locked="0" layoutInCell="1" allowOverlap="1" wp14:anchorId="5E53E5CB" wp14:editId="1A0A4528">
            <wp:simplePos x="0" y="0"/>
            <wp:positionH relativeFrom="margin">
              <wp:posOffset>-637540</wp:posOffset>
            </wp:positionH>
            <wp:positionV relativeFrom="paragraph">
              <wp:posOffset>160655</wp:posOffset>
            </wp:positionV>
            <wp:extent cx="1120775" cy="2040941"/>
            <wp:effectExtent l="0" t="0" r="3175" b="16510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11F">
        <w:rPr>
          <w:b/>
          <w:noProof/>
          <w:szCs w:val="24"/>
          <w:lang w:val="en-GB" w:eastAsia="zh-TW"/>
        </w:rPr>
        <w:drawing>
          <wp:inline distT="0" distB="0" distL="0" distR="0" wp14:anchorId="3C62E228" wp14:editId="60584511">
            <wp:extent cx="6105525" cy="6134100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C174431" w14:textId="425EF635" w:rsidR="00A346B9" w:rsidRDefault="00A346B9">
      <w:pPr>
        <w:rPr>
          <w:b/>
          <w:szCs w:val="24"/>
          <w:lang w:eastAsia="zh-HK"/>
        </w:rPr>
      </w:pPr>
      <w:r>
        <w:rPr>
          <w:b/>
          <w:szCs w:val="24"/>
          <w:lang w:eastAsia="zh-HK"/>
        </w:rPr>
        <w:br w:type="page"/>
      </w:r>
    </w:p>
    <w:p w14:paraId="501832C2" w14:textId="77777777" w:rsidR="00B6611F" w:rsidRDefault="00B6611F" w:rsidP="004D4765">
      <w:pPr>
        <w:ind w:left="540" w:right="29" w:hanging="540"/>
        <w:jc w:val="both"/>
        <w:rPr>
          <w:b/>
          <w:szCs w:val="24"/>
          <w:lang w:eastAsia="zh-HK"/>
        </w:rPr>
      </w:pPr>
    </w:p>
    <w:p w14:paraId="260D1E3C" w14:textId="1CCD841D" w:rsidR="00B6611F" w:rsidRPr="00CF7162" w:rsidRDefault="00B6611F" w:rsidP="004D4765">
      <w:pPr>
        <w:ind w:left="540" w:right="29" w:hanging="540"/>
        <w:jc w:val="both"/>
        <w:rPr>
          <w:szCs w:val="24"/>
          <w:lang w:eastAsia="zh-HK"/>
        </w:rPr>
      </w:pPr>
      <w:r w:rsidRPr="00CF7162">
        <w:rPr>
          <w:rFonts w:hint="eastAsia"/>
          <w:szCs w:val="24"/>
          <w:lang w:eastAsia="zh-HK"/>
        </w:rPr>
        <w:t>S</w:t>
      </w:r>
      <w:r w:rsidRPr="00CF7162">
        <w:rPr>
          <w:szCs w:val="24"/>
          <w:lang w:eastAsia="zh-HK"/>
        </w:rPr>
        <w:t xml:space="preserve">tructure of </w:t>
      </w:r>
      <w:r w:rsidR="00C84846" w:rsidRPr="00CF7162">
        <w:rPr>
          <w:rFonts w:hint="eastAsia"/>
          <w:szCs w:val="24"/>
          <w:lang w:eastAsia="zh-HK"/>
        </w:rPr>
        <w:t>t</w:t>
      </w:r>
      <w:r w:rsidR="00C84846" w:rsidRPr="00CF7162">
        <w:rPr>
          <w:szCs w:val="24"/>
          <w:lang w:eastAsia="zh-HK"/>
        </w:rPr>
        <w:t>he website</w:t>
      </w:r>
      <w:r w:rsidR="00CF7162" w:rsidRPr="00CF7162">
        <w:rPr>
          <w:szCs w:val="24"/>
          <w:lang w:eastAsia="zh-HK"/>
        </w:rPr>
        <w:t>:</w:t>
      </w:r>
    </w:p>
    <w:p w14:paraId="135215BE" w14:textId="5DDC7B8E" w:rsidR="00CF7162" w:rsidRPr="00CF7162" w:rsidRDefault="00CF7162" w:rsidP="00CF7162">
      <w:pPr>
        <w:pStyle w:val="ListParagraph"/>
        <w:numPr>
          <w:ilvl w:val="0"/>
          <w:numId w:val="18"/>
        </w:numPr>
        <w:ind w:leftChars="0" w:right="29"/>
        <w:jc w:val="both"/>
        <w:rPr>
          <w:szCs w:val="24"/>
          <w:lang w:eastAsia="zh-HK"/>
        </w:rPr>
      </w:pPr>
      <w:r w:rsidRPr="00CF7162">
        <w:rPr>
          <w:szCs w:val="24"/>
          <w:lang w:eastAsia="zh-HK"/>
        </w:rPr>
        <w:t>Main files:</w:t>
      </w:r>
    </w:p>
    <w:p w14:paraId="5BC942A8" w14:textId="1E5865C1" w:rsidR="00C84846" w:rsidRPr="00CF7162" w:rsidRDefault="00C84846" w:rsidP="00CF7162">
      <w:pPr>
        <w:pStyle w:val="ListParagraph"/>
        <w:numPr>
          <w:ilvl w:val="1"/>
          <w:numId w:val="18"/>
        </w:numPr>
        <w:ind w:leftChars="0" w:right="29"/>
        <w:jc w:val="both"/>
        <w:rPr>
          <w:szCs w:val="24"/>
          <w:lang w:eastAsia="zh-HK"/>
        </w:rPr>
      </w:pPr>
      <w:proofErr w:type="gramStart"/>
      <w:r w:rsidRPr="00CF7162">
        <w:rPr>
          <w:szCs w:val="24"/>
          <w:lang w:eastAsia="zh-HK"/>
        </w:rPr>
        <w:t>fr</w:t>
      </w:r>
      <w:r w:rsidRPr="00CF7162">
        <w:rPr>
          <w:rFonts w:hint="eastAsia"/>
          <w:szCs w:val="24"/>
          <w:lang w:eastAsia="zh-HK"/>
        </w:rPr>
        <w:t>m</w:t>
      </w:r>
      <w:r w:rsidRPr="00CF7162">
        <w:rPr>
          <w:i/>
          <w:szCs w:val="24"/>
          <w:u w:val="single"/>
          <w:lang w:eastAsia="zh-HK"/>
        </w:rPr>
        <w:t>xxx</w:t>
      </w:r>
      <w:r w:rsidR="00CF7162">
        <w:rPr>
          <w:szCs w:val="24"/>
          <w:lang w:eastAsia="zh-HK"/>
        </w:rPr>
        <w:t>.php</w:t>
      </w:r>
      <w:r w:rsidRPr="00CF7162">
        <w:rPr>
          <w:szCs w:val="24"/>
          <w:lang w:eastAsia="zh-HK"/>
        </w:rPr>
        <w:t xml:space="preserve"> </w:t>
      </w:r>
      <w:r w:rsidRPr="00CF7162">
        <w:rPr>
          <w:rFonts w:hint="eastAsia"/>
          <w:szCs w:val="24"/>
          <w:lang w:eastAsia="zh-TW"/>
        </w:rPr>
        <w:t>:</w:t>
      </w:r>
      <w:proofErr w:type="gramEnd"/>
      <w:r w:rsidRPr="00CF7162">
        <w:rPr>
          <w:szCs w:val="24"/>
          <w:lang w:eastAsia="zh-HK"/>
        </w:rPr>
        <w:t xml:space="preserve"> </w:t>
      </w:r>
      <w:r w:rsidRPr="00CF7162">
        <w:rPr>
          <w:rFonts w:hint="eastAsia"/>
          <w:szCs w:val="24"/>
          <w:lang w:eastAsia="zh-TW"/>
        </w:rPr>
        <w:t>HTML</w:t>
      </w:r>
      <w:r w:rsidRPr="00CF7162">
        <w:rPr>
          <w:szCs w:val="24"/>
          <w:lang w:eastAsia="zh-HK"/>
        </w:rPr>
        <w:t xml:space="preserve"> </w:t>
      </w:r>
      <w:r w:rsidRPr="00CF7162">
        <w:rPr>
          <w:rFonts w:hint="eastAsia"/>
          <w:szCs w:val="24"/>
          <w:lang w:eastAsia="zh-TW"/>
        </w:rPr>
        <w:t>Fo</w:t>
      </w:r>
      <w:r w:rsidRPr="00CF7162">
        <w:rPr>
          <w:szCs w:val="24"/>
          <w:lang w:eastAsia="zh-TW"/>
        </w:rPr>
        <w:t>rm</w:t>
      </w:r>
    </w:p>
    <w:p w14:paraId="4BC4D4D5" w14:textId="70C69A92" w:rsidR="00C84846" w:rsidRPr="00CF7162" w:rsidRDefault="00C84846" w:rsidP="00CF7162">
      <w:pPr>
        <w:pStyle w:val="ListParagraph"/>
        <w:numPr>
          <w:ilvl w:val="1"/>
          <w:numId w:val="18"/>
        </w:numPr>
        <w:ind w:leftChars="0" w:right="29"/>
        <w:jc w:val="both"/>
        <w:rPr>
          <w:szCs w:val="24"/>
          <w:lang w:eastAsia="zh-HK"/>
        </w:rPr>
      </w:pPr>
      <w:proofErr w:type="gramStart"/>
      <w:r w:rsidRPr="00CF7162">
        <w:rPr>
          <w:rFonts w:hint="eastAsia"/>
          <w:szCs w:val="24"/>
          <w:lang w:eastAsia="zh-HK"/>
        </w:rPr>
        <w:t>d</w:t>
      </w:r>
      <w:r w:rsidRPr="00CF7162">
        <w:rPr>
          <w:szCs w:val="24"/>
          <w:lang w:eastAsia="zh-HK"/>
        </w:rPr>
        <w:t>b</w:t>
      </w:r>
      <w:r w:rsidRPr="00CF7162">
        <w:rPr>
          <w:i/>
          <w:szCs w:val="24"/>
          <w:u w:val="single"/>
          <w:lang w:eastAsia="zh-HK"/>
        </w:rPr>
        <w:t>xxx</w:t>
      </w:r>
      <w:r w:rsidR="00CF7162">
        <w:rPr>
          <w:szCs w:val="24"/>
          <w:lang w:eastAsia="zh-HK"/>
        </w:rPr>
        <w:t>.php</w:t>
      </w:r>
      <w:r w:rsidRPr="00CF7162">
        <w:rPr>
          <w:szCs w:val="24"/>
          <w:lang w:eastAsia="zh-HK"/>
        </w:rPr>
        <w:t xml:space="preserve"> :</w:t>
      </w:r>
      <w:proofErr w:type="gramEnd"/>
      <w:r w:rsidRPr="00CF7162">
        <w:rPr>
          <w:szCs w:val="24"/>
          <w:lang w:eastAsia="zh-HK"/>
        </w:rPr>
        <w:t xml:space="preserve"> Retrieve data from DB</w:t>
      </w:r>
    </w:p>
    <w:p w14:paraId="592FC373" w14:textId="4C29D021" w:rsidR="00C84846" w:rsidRDefault="00C84846" w:rsidP="00CF7162">
      <w:pPr>
        <w:pStyle w:val="ListParagraph"/>
        <w:numPr>
          <w:ilvl w:val="1"/>
          <w:numId w:val="18"/>
        </w:numPr>
        <w:ind w:leftChars="0" w:right="29"/>
        <w:jc w:val="both"/>
        <w:rPr>
          <w:szCs w:val="24"/>
          <w:lang w:eastAsia="zh-HK"/>
        </w:rPr>
      </w:pPr>
      <w:proofErr w:type="gramStart"/>
      <w:r w:rsidRPr="00CF7162">
        <w:rPr>
          <w:rFonts w:hint="eastAsia"/>
          <w:szCs w:val="24"/>
          <w:lang w:eastAsia="zh-HK"/>
        </w:rPr>
        <w:t>m</w:t>
      </w:r>
      <w:r w:rsidRPr="00CF7162">
        <w:rPr>
          <w:szCs w:val="24"/>
          <w:lang w:eastAsia="zh-HK"/>
        </w:rPr>
        <w:t>sg</w:t>
      </w:r>
      <w:r w:rsidRPr="00CF7162">
        <w:rPr>
          <w:i/>
          <w:szCs w:val="24"/>
          <w:u w:val="single"/>
          <w:lang w:eastAsia="zh-HK"/>
        </w:rPr>
        <w:t>xxx</w:t>
      </w:r>
      <w:r w:rsidR="00CF7162">
        <w:rPr>
          <w:szCs w:val="24"/>
          <w:lang w:eastAsia="zh-HK"/>
        </w:rPr>
        <w:t>.php</w:t>
      </w:r>
      <w:r w:rsidRPr="00CF7162">
        <w:rPr>
          <w:szCs w:val="24"/>
          <w:lang w:eastAsia="zh-HK"/>
        </w:rPr>
        <w:t xml:space="preserve"> </w:t>
      </w:r>
      <w:r w:rsidRPr="00CF7162">
        <w:rPr>
          <w:rFonts w:hint="eastAsia"/>
          <w:szCs w:val="24"/>
          <w:lang w:eastAsia="zh-TW"/>
        </w:rPr>
        <w:t>:</w:t>
      </w:r>
      <w:proofErr w:type="gramEnd"/>
      <w:r w:rsidRPr="00CF7162">
        <w:rPr>
          <w:szCs w:val="24"/>
          <w:lang w:eastAsia="zh-HK"/>
        </w:rPr>
        <w:t xml:space="preserve"> Reply message to the user</w:t>
      </w:r>
    </w:p>
    <w:p w14:paraId="7B2257DA" w14:textId="41721E16" w:rsidR="0066278B" w:rsidRPr="00BF5F9B" w:rsidRDefault="0066278B" w:rsidP="00CF7162">
      <w:pPr>
        <w:pStyle w:val="ListParagraph"/>
        <w:numPr>
          <w:ilvl w:val="1"/>
          <w:numId w:val="18"/>
        </w:numPr>
        <w:ind w:leftChars="0" w:right="29"/>
        <w:jc w:val="both"/>
        <w:rPr>
          <w:b/>
          <w:szCs w:val="24"/>
          <w:lang w:eastAsia="zh-HK"/>
        </w:rPr>
      </w:pPr>
      <w:proofErr w:type="gramStart"/>
      <w:r w:rsidRPr="00BF5F9B">
        <w:rPr>
          <w:rFonts w:hint="eastAsia"/>
          <w:b/>
          <w:szCs w:val="24"/>
          <w:lang w:eastAsia="zh-HK"/>
        </w:rPr>
        <w:t>l</w:t>
      </w:r>
      <w:r w:rsidRPr="00BF5F9B">
        <w:rPr>
          <w:b/>
          <w:szCs w:val="24"/>
          <w:lang w:eastAsia="zh-HK"/>
        </w:rPr>
        <w:t>ogin</w:t>
      </w:r>
      <w:r w:rsidR="003D3840">
        <w:rPr>
          <w:b/>
          <w:szCs w:val="24"/>
          <w:lang w:eastAsia="zh-HK"/>
        </w:rPr>
        <w:t>_form</w:t>
      </w:r>
      <w:r w:rsidRPr="00BF5F9B">
        <w:rPr>
          <w:b/>
          <w:szCs w:val="24"/>
          <w:lang w:eastAsia="zh-HK"/>
        </w:rPr>
        <w:t>.php</w:t>
      </w:r>
      <w:r w:rsidR="00E77A80">
        <w:rPr>
          <w:b/>
          <w:szCs w:val="24"/>
          <w:lang w:eastAsia="zh-HK"/>
        </w:rPr>
        <w:t xml:space="preserve"> </w:t>
      </w:r>
      <w:r w:rsidRPr="00BF5F9B">
        <w:rPr>
          <w:b/>
          <w:szCs w:val="24"/>
          <w:lang w:eastAsia="zh-HK"/>
        </w:rPr>
        <w:t>:</w:t>
      </w:r>
      <w:proofErr w:type="gramEnd"/>
      <w:r w:rsidRPr="00BF5F9B">
        <w:rPr>
          <w:b/>
          <w:szCs w:val="24"/>
          <w:lang w:eastAsia="zh-HK"/>
        </w:rPr>
        <w:t xml:space="preserve"> HTML Form and user authentication from DB</w:t>
      </w:r>
    </w:p>
    <w:p w14:paraId="3660656E" w14:textId="3D87BD74" w:rsidR="0066278B" w:rsidRPr="00BF5F9B" w:rsidRDefault="0066278B" w:rsidP="00CF7162">
      <w:pPr>
        <w:pStyle w:val="ListParagraph"/>
        <w:numPr>
          <w:ilvl w:val="1"/>
          <w:numId w:val="18"/>
        </w:numPr>
        <w:ind w:leftChars="0" w:right="29"/>
        <w:jc w:val="both"/>
        <w:rPr>
          <w:b/>
          <w:szCs w:val="24"/>
          <w:lang w:eastAsia="zh-HK"/>
        </w:rPr>
      </w:pPr>
      <w:proofErr w:type="gramStart"/>
      <w:r w:rsidRPr="00BF5F9B">
        <w:rPr>
          <w:b/>
          <w:szCs w:val="24"/>
          <w:lang w:eastAsia="zh-HK"/>
        </w:rPr>
        <w:t>logout.php</w:t>
      </w:r>
      <w:r w:rsidR="00E77A80">
        <w:rPr>
          <w:b/>
          <w:szCs w:val="24"/>
          <w:lang w:eastAsia="zh-HK"/>
        </w:rPr>
        <w:t xml:space="preserve"> </w:t>
      </w:r>
      <w:r w:rsidRPr="00BF5F9B">
        <w:rPr>
          <w:b/>
          <w:szCs w:val="24"/>
          <w:lang w:eastAsia="zh-HK"/>
        </w:rPr>
        <w:t>:</w:t>
      </w:r>
      <w:proofErr w:type="gramEnd"/>
      <w:r w:rsidRPr="00BF5F9B">
        <w:rPr>
          <w:b/>
          <w:szCs w:val="24"/>
          <w:lang w:eastAsia="zh-HK"/>
        </w:rPr>
        <w:t xml:space="preserve"> session logout</w:t>
      </w:r>
    </w:p>
    <w:p w14:paraId="3D7BC09F" w14:textId="440AF2E4" w:rsidR="008F5BA9" w:rsidRDefault="008F5BA9" w:rsidP="00CC2DA0">
      <w:pPr>
        <w:pStyle w:val="ListParagraph"/>
        <w:numPr>
          <w:ilvl w:val="1"/>
          <w:numId w:val="18"/>
        </w:numPr>
        <w:ind w:leftChars="0" w:right="29"/>
        <w:jc w:val="both"/>
        <w:rPr>
          <w:b/>
          <w:szCs w:val="24"/>
          <w:lang w:eastAsia="zh-HK"/>
        </w:rPr>
      </w:pPr>
      <w:proofErr w:type="gramStart"/>
      <w:r w:rsidRPr="00BF5F9B">
        <w:rPr>
          <w:rFonts w:hint="eastAsia"/>
          <w:b/>
          <w:szCs w:val="24"/>
          <w:lang w:eastAsia="zh-HK"/>
        </w:rPr>
        <w:t>d</w:t>
      </w:r>
      <w:r w:rsidRPr="00BF5F9B">
        <w:rPr>
          <w:b/>
          <w:szCs w:val="24"/>
          <w:lang w:eastAsia="zh-HK"/>
        </w:rPr>
        <w:t>ebug.php :</w:t>
      </w:r>
      <w:proofErr w:type="gramEnd"/>
      <w:r w:rsidRPr="00BF5F9B">
        <w:rPr>
          <w:b/>
          <w:szCs w:val="24"/>
          <w:lang w:eastAsia="zh-HK"/>
        </w:rPr>
        <w:t xml:space="preserve"> test cookie function and for debugging</w:t>
      </w:r>
    </w:p>
    <w:p w14:paraId="5C35DB1B" w14:textId="3134EA33" w:rsidR="003D3840" w:rsidRDefault="003D3840" w:rsidP="003D3840">
      <w:pPr>
        <w:pStyle w:val="ListParagraph"/>
        <w:numPr>
          <w:ilvl w:val="1"/>
          <w:numId w:val="18"/>
        </w:numPr>
        <w:ind w:right="29"/>
        <w:jc w:val="both"/>
        <w:rPr>
          <w:b/>
          <w:szCs w:val="24"/>
          <w:lang w:eastAsia="zh-HK"/>
        </w:rPr>
      </w:pPr>
      <w:proofErr w:type="gramStart"/>
      <w:r w:rsidRPr="003D3840">
        <w:rPr>
          <w:rFonts w:hint="eastAsia"/>
          <w:b/>
          <w:szCs w:val="24"/>
          <w:lang w:eastAsia="zh-HK"/>
        </w:rPr>
        <w:t>registration_form.php</w:t>
      </w:r>
      <w:r>
        <w:rPr>
          <w:b/>
          <w:szCs w:val="24"/>
          <w:lang w:eastAsia="zh-HK"/>
        </w:rPr>
        <w:t xml:space="preserve"> :</w:t>
      </w:r>
      <w:proofErr w:type="gramEnd"/>
      <w:r>
        <w:rPr>
          <w:b/>
          <w:szCs w:val="24"/>
          <w:lang w:eastAsia="zh-HK"/>
        </w:rPr>
        <w:t xml:space="preserve"> admin account registration from</w:t>
      </w:r>
    </w:p>
    <w:p w14:paraId="6502AC3E" w14:textId="5EDA1650" w:rsidR="003D3840" w:rsidRPr="003D3840" w:rsidRDefault="003D3840" w:rsidP="003D3840">
      <w:pPr>
        <w:pStyle w:val="ListParagraph"/>
        <w:numPr>
          <w:ilvl w:val="1"/>
          <w:numId w:val="18"/>
        </w:numPr>
        <w:ind w:right="29"/>
        <w:jc w:val="both"/>
        <w:rPr>
          <w:b/>
          <w:szCs w:val="24"/>
          <w:lang w:eastAsia="zh-HK"/>
        </w:rPr>
      </w:pPr>
      <w:r w:rsidRPr="003D3840">
        <w:rPr>
          <w:rFonts w:hint="eastAsia"/>
          <w:b/>
          <w:szCs w:val="24"/>
          <w:lang w:eastAsia="zh-HK"/>
        </w:rPr>
        <w:t>registration_</w:t>
      </w:r>
      <w:r>
        <w:rPr>
          <w:b/>
          <w:szCs w:val="24"/>
          <w:lang w:eastAsia="zh-HK"/>
        </w:rPr>
        <w:t>submit</w:t>
      </w:r>
      <w:r w:rsidRPr="003D3840">
        <w:rPr>
          <w:rFonts w:hint="eastAsia"/>
          <w:b/>
          <w:szCs w:val="24"/>
          <w:lang w:eastAsia="zh-HK"/>
        </w:rPr>
        <w:t>.php</w:t>
      </w:r>
      <w:r>
        <w:rPr>
          <w:b/>
          <w:szCs w:val="24"/>
          <w:lang w:eastAsia="zh-HK"/>
        </w:rPr>
        <w:t xml:space="preserve">: </w:t>
      </w:r>
      <w:r w:rsidR="0025753D">
        <w:rPr>
          <w:b/>
          <w:szCs w:val="24"/>
          <w:lang w:eastAsia="zh-HK"/>
        </w:rPr>
        <w:t xml:space="preserve">process the data from </w:t>
      </w:r>
      <w:r w:rsidRPr="003D3840">
        <w:rPr>
          <w:rFonts w:hint="eastAsia"/>
          <w:b/>
          <w:szCs w:val="24"/>
          <w:lang w:eastAsia="zh-HK"/>
        </w:rPr>
        <w:t>registration_form.php</w:t>
      </w:r>
      <w:r w:rsidR="000C42FC">
        <w:rPr>
          <w:b/>
          <w:szCs w:val="24"/>
          <w:lang w:eastAsia="zh-HK"/>
        </w:rPr>
        <w:t xml:space="preserve"> to create new admin account.</w:t>
      </w:r>
    </w:p>
    <w:p w14:paraId="02315D0D" w14:textId="7B371C14" w:rsidR="0025753D" w:rsidRPr="0025753D" w:rsidRDefault="0025753D" w:rsidP="0025753D">
      <w:pPr>
        <w:pStyle w:val="ListParagraph"/>
        <w:numPr>
          <w:ilvl w:val="1"/>
          <w:numId w:val="18"/>
        </w:numPr>
        <w:ind w:right="29"/>
        <w:jc w:val="both"/>
        <w:rPr>
          <w:b/>
          <w:szCs w:val="24"/>
          <w:lang w:eastAsia="zh-HK"/>
        </w:rPr>
      </w:pPr>
      <w:proofErr w:type="gramStart"/>
      <w:r w:rsidRPr="0025753D">
        <w:rPr>
          <w:rFonts w:hint="eastAsia"/>
          <w:b/>
          <w:szCs w:val="24"/>
          <w:lang w:eastAsia="zh-HK"/>
        </w:rPr>
        <w:t>frmAdminUpdate</w:t>
      </w:r>
      <w:r>
        <w:rPr>
          <w:b/>
          <w:szCs w:val="24"/>
          <w:lang w:eastAsia="zh-HK"/>
        </w:rPr>
        <w:t>.php :</w:t>
      </w:r>
      <w:proofErr w:type="gramEnd"/>
      <w:r>
        <w:rPr>
          <w:b/>
          <w:szCs w:val="24"/>
          <w:lang w:eastAsia="zh-HK"/>
        </w:rPr>
        <w:t xml:space="preserve"> update admin account information form.</w:t>
      </w:r>
    </w:p>
    <w:p w14:paraId="7C1E0662" w14:textId="3B758117" w:rsidR="0025753D" w:rsidRPr="0025753D" w:rsidRDefault="0025753D" w:rsidP="0025753D">
      <w:pPr>
        <w:pStyle w:val="ListParagraph"/>
        <w:numPr>
          <w:ilvl w:val="1"/>
          <w:numId w:val="18"/>
        </w:numPr>
        <w:ind w:right="29"/>
        <w:jc w:val="both"/>
        <w:rPr>
          <w:b/>
          <w:szCs w:val="24"/>
          <w:lang w:eastAsia="zh-HK"/>
        </w:rPr>
      </w:pPr>
      <w:r w:rsidRPr="0025753D">
        <w:rPr>
          <w:rFonts w:hint="eastAsia"/>
          <w:b/>
          <w:szCs w:val="24"/>
          <w:lang w:eastAsia="zh-HK"/>
        </w:rPr>
        <w:t>dbAdminUpdate</w:t>
      </w:r>
      <w:r>
        <w:rPr>
          <w:b/>
          <w:szCs w:val="24"/>
          <w:lang w:eastAsia="zh-HK"/>
        </w:rPr>
        <w:t xml:space="preserve">.php: process the data from </w:t>
      </w:r>
      <w:r w:rsidRPr="0025753D">
        <w:rPr>
          <w:rFonts w:hint="eastAsia"/>
          <w:b/>
          <w:szCs w:val="24"/>
          <w:lang w:eastAsia="zh-HK"/>
        </w:rPr>
        <w:t>frmAdminUpdate</w:t>
      </w:r>
      <w:r w:rsidR="003D3840" w:rsidRPr="003D3840">
        <w:rPr>
          <w:rFonts w:hint="eastAsia"/>
          <w:b/>
          <w:szCs w:val="24"/>
          <w:lang w:eastAsia="zh-HK"/>
        </w:rPr>
        <w:t>.php</w:t>
      </w:r>
      <w:r>
        <w:rPr>
          <w:b/>
          <w:szCs w:val="24"/>
          <w:lang w:eastAsia="zh-HK"/>
        </w:rPr>
        <w:t xml:space="preserve"> to update the </w:t>
      </w:r>
      <w:r w:rsidR="000C42FC">
        <w:rPr>
          <w:b/>
          <w:szCs w:val="24"/>
          <w:lang w:eastAsia="zh-HK"/>
        </w:rPr>
        <w:t>admin account information.</w:t>
      </w:r>
    </w:p>
    <w:p w14:paraId="37EB47CC" w14:textId="77777777" w:rsidR="00843A25" w:rsidRPr="0025753D" w:rsidRDefault="00843A25" w:rsidP="0025753D">
      <w:pPr>
        <w:pStyle w:val="ListParagraph"/>
        <w:ind w:leftChars="0" w:left="960" w:right="29"/>
        <w:jc w:val="both"/>
        <w:rPr>
          <w:b/>
          <w:szCs w:val="24"/>
          <w:lang w:eastAsia="zh-HK"/>
        </w:rPr>
      </w:pPr>
    </w:p>
    <w:p w14:paraId="5A8CEFA0" w14:textId="00C82679" w:rsidR="00CF7162" w:rsidRDefault="00CF7162" w:rsidP="00CF7162">
      <w:pPr>
        <w:pStyle w:val="ListParagraph"/>
        <w:numPr>
          <w:ilvl w:val="0"/>
          <w:numId w:val="18"/>
        </w:numPr>
        <w:ind w:leftChars="0" w:right="29"/>
        <w:jc w:val="both"/>
        <w:rPr>
          <w:szCs w:val="24"/>
          <w:lang w:eastAsia="zh-HK"/>
        </w:rPr>
      </w:pPr>
      <w:r>
        <w:rPr>
          <w:rFonts w:hint="eastAsia"/>
          <w:szCs w:val="24"/>
          <w:lang w:eastAsia="zh-HK"/>
        </w:rPr>
        <w:t>I</w:t>
      </w:r>
      <w:r>
        <w:rPr>
          <w:szCs w:val="24"/>
          <w:lang w:eastAsia="zh-HK"/>
        </w:rPr>
        <w:t>nclude files:</w:t>
      </w:r>
    </w:p>
    <w:p w14:paraId="363CF391" w14:textId="7F133243" w:rsidR="00B6611F" w:rsidRDefault="00CF7162" w:rsidP="00CF7162">
      <w:pPr>
        <w:pStyle w:val="ListParagraph"/>
        <w:numPr>
          <w:ilvl w:val="1"/>
          <w:numId w:val="18"/>
        </w:numPr>
        <w:ind w:leftChars="0" w:right="29"/>
        <w:jc w:val="both"/>
        <w:rPr>
          <w:szCs w:val="24"/>
          <w:lang w:eastAsia="zh-HK"/>
        </w:rPr>
      </w:pPr>
      <w:proofErr w:type="gramStart"/>
      <w:r w:rsidRPr="00CF7162">
        <w:rPr>
          <w:rFonts w:hint="eastAsia"/>
          <w:szCs w:val="24"/>
          <w:lang w:eastAsia="zh-HK"/>
        </w:rPr>
        <w:t>d</w:t>
      </w:r>
      <w:r w:rsidRPr="00CF7162">
        <w:rPr>
          <w:szCs w:val="24"/>
          <w:lang w:eastAsia="zh-HK"/>
        </w:rPr>
        <w:t>b.inc.php</w:t>
      </w:r>
      <w:r w:rsidR="0086079E">
        <w:rPr>
          <w:szCs w:val="24"/>
          <w:lang w:eastAsia="zh-HK"/>
        </w:rPr>
        <w:t xml:space="preserve"> </w:t>
      </w:r>
      <w:r w:rsidRPr="00CF7162">
        <w:rPr>
          <w:szCs w:val="24"/>
          <w:lang w:eastAsia="zh-HK"/>
        </w:rPr>
        <w:t>:</w:t>
      </w:r>
      <w:proofErr w:type="gramEnd"/>
      <w:r w:rsidRPr="00CF7162">
        <w:rPr>
          <w:szCs w:val="24"/>
          <w:lang w:eastAsia="zh-HK"/>
        </w:rPr>
        <w:t xml:space="preserve"> connect database; used by </w:t>
      </w:r>
      <w:r w:rsidR="00D4626D">
        <w:rPr>
          <w:szCs w:val="24"/>
          <w:lang w:eastAsia="zh-HK"/>
        </w:rPr>
        <w:t>all db</w:t>
      </w:r>
      <w:r w:rsidRPr="00CF7162">
        <w:rPr>
          <w:i/>
          <w:szCs w:val="24"/>
          <w:u w:val="single"/>
          <w:lang w:eastAsia="zh-HK"/>
        </w:rPr>
        <w:t>xxx</w:t>
      </w:r>
      <w:r>
        <w:rPr>
          <w:szCs w:val="24"/>
          <w:lang w:eastAsia="zh-HK"/>
        </w:rPr>
        <w:t>.php</w:t>
      </w:r>
      <w:r w:rsidR="0066278B">
        <w:rPr>
          <w:szCs w:val="24"/>
          <w:lang w:eastAsia="zh-HK"/>
        </w:rPr>
        <w:t xml:space="preserve">, </w:t>
      </w:r>
      <w:r w:rsidR="00F25309">
        <w:rPr>
          <w:szCs w:val="24"/>
          <w:lang w:eastAsia="zh-HK"/>
        </w:rPr>
        <w:t>frmupdate.php</w:t>
      </w:r>
      <w:r w:rsidR="0066278B">
        <w:rPr>
          <w:szCs w:val="24"/>
          <w:lang w:eastAsia="zh-HK"/>
        </w:rPr>
        <w:t xml:space="preserve"> and login.php</w:t>
      </w:r>
    </w:p>
    <w:p w14:paraId="15BDA776" w14:textId="3BFD0202" w:rsidR="0066278B" w:rsidRPr="00BF5F9B" w:rsidRDefault="0066278B" w:rsidP="00CF7162">
      <w:pPr>
        <w:pStyle w:val="ListParagraph"/>
        <w:numPr>
          <w:ilvl w:val="1"/>
          <w:numId w:val="18"/>
        </w:numPr>
        <w:ind w:leftChars="0" w:right="29"/>
        <w:jc w:val="both"/>
        <w:rPr>
          <w:b/>
          <w:szCs w:val="24"/>
          <w:lang w:eastAsia="zh-HK"/>
        </w:rPr>
      </w:pPr>
      <w:proofErr w:type="gramStart"/>
      <w:r w:rsidRPr="00BF5F9B">
        <w:rPr>
          <w:b/>
          <w:szCs w:val="24"/>
          <w:lang w:eastAsia="zh-HK"/>
        </w:rPr>
        <w:t xml:space="preserve">session.inc.php </w:t>
      </w:r>
      <w:r w:rsidRPr="00BF5F9B">
        <w:rPr>
          <w:rFonts w:hint="eastAsia"/>
          <w:b/>
          <w:szCs w:val="24"/>
          <w:lang w:eastAsia="zh-TW"/>
        </w:rPr>
        <w:t>:</w:t>
      </w:r>
      <w:proofErr w:type="gramEnd"/>
      <w:r w:rsidRPr="00BF5F9B">
        <w:rPr>
          <w:b/>
          <w:szCs w:val="24"/>
          <w:lang w:eastAsia="zh-HK"/>
        </w:rPr>
        <w:t xml:space="preserve"> </w:t>
      </w:r>
      <w:r w:rsidRPr="00BF5F9B">
        <w:rPr>
          <w:rFonts w:hint="eastAsia"/>
          <w:b/>
          <w:szCs w:val="24"/>
          <w:lang w:eastAsia="zh-HK"/>
        </w:rPr>
        <w:t>c</w:t>
      </w:r>
      <w:r w:rsidRPr="00BF5F9B">
        <w:rPr>
          <w:b/>
          <w:szCs w:val="24"/>
          <w:lang w:eastAsia="zh-HK"/>
        </w:rPr>
        <w:t>heck if user has been logged in</w:t>
      </w:r>
    </w:p>
    <w:p w14:paraId="299B6D4A" w14:textId="6A73C628" w:rsidR="00B6611F" w:rsidRDefault="00B6611F">
      <w:pPr>
        <w:rPr>
          <w:szCs w:val="24"/>
          <w:lang w:eastAsia="zh-TW"/>
        </w:rPr>
      </w:pPr>
    </w:p>
    <w:p w14:paraId="6C802182" w14:textId="41768E80" w:rsidR="00267A5E" w:rsidRPr="001901D9" w:rsidRDefault="00267A5E" w:rsidP="005B66A0">
      <w:pPr>
        <w:ind w:right="29"/>
        <w:outlineLvl w:val="0"/>
        <w:rPr>
          <w:sz w:val="40"/>
          <w:szCs w:val="24"/>
          <w:lang w:eastAsia="zh-TW"/>
        </w:rPr>
      </w:pPr>
      <w:r w:rsidRPr="001901D9">
        <w:rPr>
          <w:rFonts w:hint="eastAsia"/>
          <w:sz w:val="40"/>
          <w:szCs w:val="24"/>
          <w:lang w:eastAsia="zh-TW"/>
        </w:rPr>
        <w:t>U</w:t>
      </w:r>
      <w:r w:rsidRPr="001901D9">
        <w:rPr>
          <w:sz w:val="40"/>
          <w:szCs w:val="24"/>
          <w:lang w:eastAsia="zh-TW"/>
        </w:rPr>
        <w:t>nzip all file</w:t>
      </w:r>
      <w:r w:rsidR="00382B80" w:rsidRPr="001901D9">
        <w:rPr>
          <w:sz w:val="40"/>
          <w:szCs w:val="24"/>
          <w:lang w:eastAsia="zh-TW"/>
        </w:rPr>
        <w:t>s and put them into correct directories</w:t>
      </w:r>
      <w:r w:rsidR="005E59FC">
        <w:rPr>
          <w:sz w:val="40"/>
          <w:szCs w:val="24"/>
          <w:lang w:eastAsia="zh-TW"/>
        </w:rPr>
        <w:t xml:space="preserve"> and </w:t>
      </w:r>
    </w:p>
    <w:p w14:paraId="7246FBE7" w14:textId="1B34BC2D" w:rsidR="00382B80" w:rsidRPr="001901D9" w:rsidRDefault="00DE55CC" w:rsidP="005B66A0">
      <w:pPr>
        <w:ind w:right="29"/>
        <w:outlineLvl w:val="0"/>
        <w:rPr>
          <w:sz w:val="40"/>
          <w:szCs w:val="24"/>
          <w:lang w:eastAsia="zh-TW"/>
        </w:rPr>
      </w:pPr>
      <w:r>
        <w:rPr>
          <w:sz w:val="40"/>
          <w:szCs w:val="24"/>
          <w:lang w:eastAsia="zh-TW"/>
        </w:rPr>
        <w:t>c</w:t>
      </w:r>
      <w:r w:rsidR="001901D9" w:rsidRPr="001901D9">
        <w:rPr>
          <w:sz w:val="40"/>
          <w:szCs w:val="24"/>
          <w:lang w:eastAsia="zh-TW"/>
        </w:rPr>
        <w:t xml:space="preserve">reate folder </w:t>
      </w:r>
      <w:r w:rsidR="001901D9" w:rsidRPr="001901D9">
        <w:rPr>
          <w:b/>
          <w:sz w:val="40"/>
          <w:szCs w:val="24"/>
          <w:lang w:eastAsia="zh-TW"/>
        </w:rPr>
        <w:t xml:space="preserve">inc </w:t>
      </w:r>
      <w:r w:rsidR="001901D9" w:rsidRPr="001901D9">
        <w:rPr>
          <w:sz w:val="40"/>
          <w:szCs w:val="24"/>
          <w:lang w:eastAsia="zh-TW"/>
        </w:rPr>
        <w:t>on the lab7 directory</w:t>
      </w:r>
      <w:r w:rsidR="001901D9" w:rsidRPr="001901D9">
        <w:rPr>
          <w:b/>
          <w:sz w:val="40"/>
          <w:szCs w:val="24"/>
          <w:lang w:eastAsia="zh-TW"/>
        </w:rPr>
        <w:t xml:space="preserve"> </w:t>
      </w:r>
      <w:r w:rsidR="00264AB5" w:rsidRPr="00264AB5">
        <w:rPr>
          <w:sz w:val="40"/>
          <w:szCs w:val="24"/>
          <w:lang w:eastAsia="zh-TW"/>
        </w:rPr>
        <w:t>and put db.inc.php under inc folder.</w:t>
      </w:r>
    </w:p>
    <w:p w14:paraId="124BC6C0" w14:textId="28F6D83F" w:rsidR="009C4C94" w:rsidRPr="001901D9" w:rsidRDefault="00082507" w:rsidP="009C4C94">
      <w:pPr>
        <w:ind w:right="29"/>
        <w:outlineLvl w:val="0"/>
        <w:rPr>
          <w:sz w:val="40"/>
          <w:szCs w:val="24"/>
          <w:lang w:eastAsia="zh-TW"/>
        </w:rPr>
      </w:pPr>
      <w:r w:rsidRPr="001901D9">
        <w:rPr>
          <w:sz w:val="40"/>
          <w:szCs w:val="24"/>
          <w:lang w:eastAsia="zh-TW"/>
        </w:rPr>
        <w:t>/</w:t>
      </w:r>
      <w:r w:rsidR="00656187" w:rsidRPr="001901D9">
        <w:rPr>
          <w:rFonts w:hint="eastAsia"/>
          <w:sz w:val="40"/>
          <w:szCs w:val="24"/>
          <w:lang w:eastAsia="zh-TW"/>
        </w:rPr>
        <w:t>l</w:t>
      </w:r>
      <w:r w:rsidR="00656187" w:rsidRPr="001901D9">
        <w:rPr>
          <w:sz w:val="40"/>
          <w:szCs w:val="24"/>
          <w:lang w:eastAsia="zh-TW"/>
        </w:rPr>
        <w:t>ocalhost</w:t>
      </w:r>
      <w:r w:rsidRPr="001901D9">
        <w:rPr>
          <w:sz w:val="40"/>
          <w:szCs w:val="24"/>
          <w:lang w:eastAsia="zh-TW"/>
        </w:rPr>
        <w:t>/</w:t>
      </w:r>
      <w:r w:rsidRPr="001901D9">
        <w:rPr>
          <w:b/>
          <w:bCs/>
          <w:sz w:val="40"/>
          <w:szCs w:val="24"/>
          <w:lang w:eastAsia="zh-TW"/>
        </w:rPr>
        <w:t>lab7</w:t>
      </w:r>
      <w:r w:rsidRPr="001901D9">
        <w:rPr>
          <w:sz w:val="40"/>
          <w:szCs w:val="24"/>
          <w:lang w:eastAsia="zh-TW"/>
        </w:rPr>
        <w:t>/</w:t>
      </w:r>
      <w:r w:rsidR="009C4C94" w:rsidRPr="001901D9">
        <w:rPr>
          <w:b/>
          <w:sz w:val="40"/>
          <w:szCs w:val="24"/>
          <w:lang w:eastAsia="zh-TW"/>
        </w:rPr>
        <w:t>inc</w:t>
      </w:r>
      <w:r w:rsidRPr="001901D9">
        <w:rPr>
          <w:sz w:val="40"/>
          <w:szCs w:val="24"/>
          <w:lang w:eastAsia="zh-TW"/>
        </w:rPr>
        <w:t>/</w:t>
      </w:r>
      <w:r w:rsidR="009C4C94" w:rsidRPr="001901D9">
        <w:rPr>
          <w:sz w:val="40"/>
          <w:szCs w:val="24"/>
          <w:lang w:eastAsia="zh-TW"/>
        </w:rPr>
        <w:t>db.inc.php</w:t>
      </w:r>
    </w:p>
    <w:p w14:paraId="5900722F" w14:textId="2BD66177" w:rsidR="009C4C94" w:rsidRDefault="009C4C94" w:rsidP="005B66A0">
      <w:pPr>
        <w:ind w:right="29"/>
        <w:outlineLvl w:val="0"/>
        <w:rPr>
          <w:szCs w:val="24"/>
          <w:lang w:eastAsia="zh-TW"/>
        </w:rPr>
      </w:pPr>
    </w:p>
    <w:p w14:paraId="3D727CEC" w14:textId="429F215B" w:rsidR="00A304FF" w:rsidRPr="001556DF" w:rsidRDefault="00C46488" w:rsidP="005B66A0">
      <w:pPr>
        <w:ind w:right="29"/>
        <w:outlineLvl w:val="0"/>
        <w:rPr>
          <w:b/>
          <w:sz w:val="36"/>
          <w:szCs w:val="24"/>
          <w:lang w:eastAsia="zh-TW"/>
        </w:rPr>
      </w:pPr>
      <w:r w:rsidRPr="001556DF">
        <w:rPr>
          <w:b/>
          <w:sz w:val="36"/>
          <w:szCs w:val="24"/>
          <w:lang w:eastAsia="zh-TW"/>
        </w:rPr>
        <w:t xml:space="preserve">Import </w:t>
      </w:r>
      <w:r w:rsidR="00A304FF" w:rsidRPr="001556DF">
        <w:rPr>
          <w:b/>
          <w:sz w:val="36"/>
          <w:szCs w:val="24"/>
          <w:lang w:eastAsia="zh-TW"/>
        </w:rPr>
        <w:t>database</w:t>
      </w:r>
      <w:r w:rsidR="004E4580" w:rsidRPr="001556DF">
        <w:rPr>
          <w:b/>
          <w:sz w:val="36"/>
          <w:szCs w:val="24"/>
          <w:lang w:eastAsia="zh-TW"/>
        </w:rPr>
        <w:t xml:space="preserve"> from file</w:t>
      </w:r>
      <w:r w:rsidR="00A304FF" w:rsidRPr="001556DF">
        <w:rPr>
          <w:b/>
          <w:sz w:val="36"/>
          <w:szCs w:val="24"/>
          <w:lang w:eastAsia="zh-TW"/>
        </w:rPr>
        <w:t>:</w:t>
      </w:r>
    </w:p>
    <w:p w14:paraId="7BF9ED72" w14:textId="6FFF6D34" w:rsidR="00E72CF0" w:rsidRPr="001556DF" w:rsidRDefault="00C4014C" w:rsidP="005B66A0">
      <w:pPr>
        <w:ind w:right="29"/>
        <w:outlineLvl w:val="0"/>
        <w:rPr>
          <w:sz w:val="36"/>
          <w:szCs w:val="24"/>
          <w:lang w:eastAsia="zh-TW"/>
        </w:rPr>
      </w:pPr>
      <w:r w:rsidRPr="001556DF">
        <w:rPr>
          <w:sz w:val="36"/>
          <w:szCs w:val="24"/>
          <w:lang w:eastAsia="zh-TW"/>
        </w:rPr>
        <w:t>Extract</w:t>
      </w:r>
      <w:r w:rsidR="00410792" w:rsidRPr="001556DF">
        <w:rPr>
          <w:sz w:val="36"/>
          <w:szCs w:val="24"/>
          <w:lang w:eastAsia="zh-TW"/>
        </w:rPr>
        <w:t xml:space="preserve"> </w:t>
      </w:r>
      <w:r w:rsidR="00DD111A">
        <w:rPr>
          <w:sz w:val="36"/>
          <w:szCs w:val="24"/>
          <w:lang w:eastAsia="zh-TW"/>
        </w:rPr>
        <w:t>lab7.</w:t>
      </w:r>
      <w:r w:rsidR="00410792" w:rsidRPr="001556DF">
        <w:rPr>
          <w:sz w:val="36"/>
          <w:szCs w:val="24"/>
          <w:lang w:eastAsia="zh-TW"/>
        </w:rPr>
        <w:t>sql</w:t>
      </w:r>
      <w:r w:rsidR="0079028D" w:rsidRPr="001556DF">
        <w:rPr>
          <w:sz w:val="36"/>
          <w:szCs w:val="24"/>
          <w:lang w:eastAsia="zh-TW"/>
        </w:rPr>
        <w:t xml:space="preserve"> from the zip</w:t>
      </w:r>
      <w:r w:rsidR="0036253A" w:rsidRPr="001556DF">
        <w:rPr>
          <w:sz w:val="36"/>
          <w:szCs w:val="24"/>
          <w:lang w:eastAsia="zh-TW"/>
        </w:rPr>
        <w:t>.</w:t>
      </w:r>
    </w:p>
    <w:p w14:paraId="14DAF562" w14:textId="04A1DA0D" w:rsidR="00DE55CC" w:rsidRDefault="001901D9" w:rsidP="001556DF">
      <w:pPr>
        <w:ind w:right="29"/>
        <w:outlineLvl w:val="0"/>
        <w:rPr>
          <w:sz w:val="36"/>
          <w:szCs w:val="24"/>
          <w:lang w:eastAsia="zh-TW"/>
        </w:rPr>
      </w:pPr>
      <w:r w:rsidRPr="001556DF">
        <w:rPr>
          <w:sz w:val="36"/>
          <w:szCs w:val="24"/>
          <w:lang w:eastAsia="zh-TW"/>
        </w:rPr>
        <w:t>Use phpMyAdmin or MySQL workbench create the database and table.</w:t>
      </w:r>
    </w:p>
    <w:p w14:paraId="5036D2F4" w14:textId="77777777" w:rsidR="00DE55CC" w:rsidRDefault="00DE55CC">
      <w:pPr>
        <w:rPr>
          <w:sz w:val="36"/>
          <w:szCs w:val="24"/>
          <w:lang w:eastAsia="zh-TW"/>
        </w:rPr>
      </w:pPr>
      <w:r>
        <w:rPr>
          <w:sz w:val="36"/>
          <w:szCs w:val="24"/>
          <w:lang w:eastAsia="zh-TW"/>
        </w:rPr>
        <w:br w:type="page"/>
      </w:r>
    </w:p>
    <w:p w14:paraId="75D5898F" w14:textId="72731781" w:rsidR="00910DE1" w:rsidRPr="00575BDD" w:rsidRDefault="00910DE1" w:rsidP="00910DE1">
      <w:pPr>
        <w:ind w:right="29"/>
        <w:rPr>
          <w:b/>
          <w:sz w:val="40"/>
          <w:szCs w:val="40"/>
          <w:u w:val="single"/>
        </w:rPr>
      </w:pPr>
      <w:r w:rsidRPr="00575BDD">
        <w:rPr>
          <w:b/>
          <w:sz w:val="40"/>
          <w:szCs w:val="40"/>
          <w:u w:val="single"/>
        </w:rPr>
        <w:lastRenderedPageBreak/>
        <w:t xml:space="preserve">Task </w:t>
      </w:r>
      <w:r>
        <w:rPr>
          <w:b/>
          <w:sz w:val="40"/>
          <w:szCs w:val="40"/>
          <w:u w:val="single"/>
        </w:rPr>
        <w:t>1</w:t>
      </w:r>
      <w:r w:rsidRPr="00575BDD">
        <w:rPr>
          <w:b/>
          <w:sz w:val="40"/>
          <w:szCs w:val="40"/>
          <w:u w:val="single"/>
        </w:rPr>
        <w:t xml:space="preserve"> Cookies</w:t>
      </w:r>
    </w:p>
    <w:p w14:paraId="1C0B364D" w14:textId="77777777" w:rsidR="00910DE1" w:rsidRPr="0081478A" w:rsidRDefault="00910DE1" w:rsidP="00910DE1">
      <w:pPr>
        <w:pStyle w:val="ListParagraph"/>
        <w:numPr>
          <w:ilvl w:val="0"/>
          <w:numId w:val="22"/>
        </w:numPr>
        <w:ind w:leftChars="0" w:right="29"/>
        <w:outlineLvl w:val="0"/>
        <w:rPr>
          <w:sz w:val="28"/>
          <w:szCs w:val="28"/>
          <w:lang w:eastAsia="zh-TW"/>
        </w:rPr>
      </w:pPr>
      <w:r w:rsidRPr="0081478A">
        <w:rPr>
          <w:sz w:val="28"/>
          <w:szCs w:val="28"/>
          <w:lang w:eastAsia="zh-TW"/>
        </w:rPr>
        <w:t>Open debug.php</w:t>
      </w:r>
      <w:r>
        <w:rPr>
          <w:sz w:val="28"/>
          <w:szCs w:val="28"/>
          <w:lang w:eastAsia="zh-TW"/>
        </w:rPr>
        <w:t>, use</w:t>
      </w:r>
      <w:r w:rsidRPr="0081478A">
        <w:rPr>
          <w:sz w:val="28"/>
          <w:szCs w:val="28"/>
          <w:lang w:eastAsia="zh-TW"/>
        </w:rPr>
        <w:t xml:space="preserve"> var_</w:t>
      </w:r>
      <w:proofErr w:type="gramStart"/>
      <w:r w:rsidRPr="0081478A">
        <w:rPr>
          <w:sz w:val="28"/>
          <w:szCs w:val="28"/>
          <w:lang w:eastAsia="zh-TW"/>
        </w:rPr>
        <w:t>dump(</w:t>
      </w:r>
      <w:proofErr w:type="gramEnd"/>
      <w:r w:rsidRPr="0081478A">
        <w:rPr>
          <w:sz w:val="28"/>
          <w:szCs w:val="28"/>
          <w:lang w:eastAsia="zh-TW"/>
        </w:rPr>
        <w:t>)</w:t>
      </w:r>
      <w:r>
        <w:rPr>
          <w:sz w:val="28"/>
          <w:szCs w:val="28"/>
          <w:lang w:eastAsia="zh-TW"/>
        </w:rPr>
        <w:t xml:space="preserve"> to display</w:t>
      </w:r>
      <w:r w:rsidRPr="0081478A">
        <w:rPr>
          <w:sz w:val="28"/>
          <w:szCs w:val="28"/>
          <w:lang w:eastAsia="zh-TW"/>
        </w:rPr>
        <w:t xml:space="preserve"> the cookie array to check if there is no cookie.</w:t>
      </w:r>
    </w:p>
    <w:p w14:paraId="752EEB7B" w14:textId="77777777" w:rsidR="00910DE1" w:rsidRPr="0081478A" w:rsidRDefault="00910DE1" w:rsidP="00910D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 w:val="28"/>
          <w:szCs w:val="28"/>
        </w:rPr>
      </w:pPr>
      <w:r w:rsidRPr="0081478A">
        <w:rPr>
          <w:rFonts w:ascii="Courier New" w:hAnsi="Courier New" w:cs="Courier New"/>
          <w:sz w:val="28"/>
          <w:szCs w:val="28"/>
        </w:rPr>
        <w:t>echo password_hash('123</w:t>
      </w:r>
      <w:proofErr w:type="gramStart"/>
      <w:r w:rsidRPr="0081478A">
        <w:rPr>
          <w:rFonts w:ascii="Courier New" w:hAnsi="Courier New" w:cs="Courier New"/>
          <w:sz w:val="28"/>
          <w:szCs w:val="28"/>
        </w:rPr>
        <w:t>',PASSWORD</w:t>
      </w:r>
      <w:proofErr w:type="gramEnd"/>
      <w:r w:rsidRPr="0081478A">
        <w:rPr>
          <w:rFonts w:ascii="Courier New" w:hAnsi="Courier New" w:cs="Courier New"/>
          <w:sz w:val="28"/>
          <w:szCs w:val="28"/>
        </w:rPr>
        <w:t>_DEFAULT);</w:t>
      </w:r>
    </w:p>
    <w:p w14:paraId="240CC0C7" w14:textId="77777777" w:rsidR="00910DE1" w:rsidRPr="0081478A" w:rsidRDefault="00910DE1" w:rsidP="00910D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 w:val="28"/>
          <w:szCs w:val="28"/>
        </w:rPr>
      </w:pPr>
      <w:r w:rsidRPr="0081478A">
        <w:rPr>
          <w:rFonts w:ascii="Courier New" w:hAnsi="Courier New" w:cs="Courier New"/>
          <w:color w:val="FF0000"/>
          <w:sz w:val="28"/>
          <w:szCs w:val="28"/>
        </w:rPr>
        <w:t>var_dump($_COOKIE);</w:t>
      </w:r>
    </w:p>
    <w:p w14:paraId="184C45C5" w14:textId="77777777" w:rsidR="00910DE1" w:rsidRPr="0081478A" w:rsidRDefault="00910DE1" w:rsidP="00910DE1">
      <w:pPr>
        <w:ind w:right="29"/>
        <w:outlineLvl w:val="0"/>
        <w:rPr>
          <w:sz w:val="28"/>
          <w:szCs w:val="28"/>
          <w:lang w:eastAsia="zh-TW"/>
        </w:rPr>
      </w:pPr>
    </w:p>
    <w:p w14:paraId="411D683D" w14:textId="77777777" w:rsidR="00910DE1" w:rsidRPr="0081478A" w:rsidRDefault="00910DE1" w:rsidP="00910DE1">
      <w:pPr>
        <w:pStyle w:val="ListParagraph"/>
        <w:numPr>
          <w:ilvl w:val="0"/>
          <w:numId w:val="22"/>
        </w:numPr>
        <w:ind w:leftChars="0" w:right="29"/>
        <w:outlineLvl w:val="0"/>
        <w:rPr>
          <w:sz w:val="28"/>
          <w:szCs w:val="28"/>
          <w:lang w:eastAsia="zh-TW"/>
        </w:rPr>
      </w:pPr>
      <w:r w:rsidRPr="0081478A">
        <w:rPr>
          <w:sz w:val="28"/>
          <w:szCs w:val="28"/>
          <w:lang w:eastAsia="zh-TW"/>
        </w:rPr>
        <w:t xml:space="preserve">Create cookie information to save preferred language of the user. This cookie will be store </w:t>
      </w:r>
      <w:r>
        <w:rPr>
          <w:sz w:val="28"/>
          <w:szCs w:val="28"/>
          <w:lang w:eastAsia="zh-TW"/>
        </w:rPr>
        <w:t xml:space="preserve">in </w:t>
      </w:r>
      <w:r w:rsidRPr="0081478A">
        <w:rPr>
          <w:sz w:val="28"/>
          <w:szCs w:val="28"/>
          <w:lang w:eastAsia="zh-TW"/>
        </w:rPr>
        <w:t>5 minutes.</w:t>
      </w:r>
    </w:p>
    <w:p w14:paraId="2034C58D" w14:textId="77777777" w:rsidR="00910DE1" w:rsidRPr="0081478A" w:rsidRDefault="00910DE1" w:rsidP="00910D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 w:val="28"/>
          <w:szCs w:val="28"/>
        </w:rPr>
      </w:pPr>
      <w:r w:rsidRPr="0081478A">
        <w:rPr>
          <w:rFonts w:ascii="Courier New" w:hAnsi="Courier New" w:cs="Courier New"/>
          <w:sz w:val="28"/>
          <w:szCs w:val="28"/>
        </w:rPr>
        <w:t>var_dump($_COOKIE);</w:t>
      </w:r>
    </w:p>
    <w:p w14:paraId="238B8073" w14:textId="77777777" w:rsidR="00910DE1" w:rsidRPr="0081478A" w:rsidRDefault="00910DE1" w:rsidP="00910D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 w:val="28"/>
          <w:szCs w:val="28"/>
        </w:rPr>
      </w:pPr>
      <w:proofErr w:type="gramStart"/>
      <w:r w:rsidRPr="0081478A">
        <w:rPr>
          <w:rFonts w:ascii="Courier New" w:hAnsi="Courier New" w:cs="Courier New"/>
          <w:color w:val="FF0000"/>
          <w:sz w:val="28"/>
          <w:szCs w:val="28"/>
        </w:rPr>
        <w:t>setcookie(</w:t>
      </w:r>
      <w:proofErr w:type="gramEnd"/>
      <w:r w:rsidRPr="0081478A">
        <w:rPr>
          <w:rFonts w:ascii="Courier New" w:hAnsi="Courier New" w:cs="Courier New"/>
          <w:color w:val="FF0000"/>
          <w:sz w:val="28"/>
          <w:szCs w:val="28"/>
        </w:rPr>
        <w:t>'lang', 'en', time()+300);</w:t>
      </w:r>
    </w:p>
    <w:p w14:paraId="39CB8788" w14:textId="77777777" w:rsidR="00910DE1" w:rsidRPr="0081478A" w:rsidRDefault="00910DE1" w:rsidP="00910DE1">
      <w:pPr>
        <w:ind w:right="29"/>
        <w:outlineLvl w:val="0"/>
        <w:rPr>
          <w:sz w:val="28"/>
          <w:szCs w:val="28"/>
          <w:lang w:eastAsia="zh-TW"/>
        </w:rPr>
      </w:pPr>
    </w:p>
    <w:p w14:paraId="501B3862" w14:textId="77777777" w:rsidR="00910DE1" w:rsidRPr="0081478A" w:rsidRDefault="00910DE1" w:rsidP="00910DE1">
      <w:pPr>
        <w:pStyle w:val="ListParagraph"/>
        <w:numPr>
          <w:ilvl w:val="0"/>
          <w:numId w:val="22"/>
        </w:numPr>
        <w:ind w:leftChars="0" w:right="29"/>
        <w:outlineLvl w:val="0"/>
        <w:rPr>
          <w:sz w:val="28"/>
          <w:szCs w:val="28"/>
          <w:lang w:eastAsia="zh-TW"/>
        </w:rPr>
      </w:pPr>
      <w:r w:rsidRPr="0081478A">
        <w:rPr>
          <w:rFonts w:hint="eastAsia"/>
          <w:sz w:val="28"/>
          <w:szCs w:val="28"/>
          <w:lang w:eastAsia="zh-TW"/>
        </w:rPr>
        <w:t>B</w:t>
      </w:r>
      <w:r w:rsidRPr="0081478A">
        <w:rPr>
          <w:sz w:val="28"/>
          <w:szCs w:val="28"/>
          <w:lang w:eastAsia="zh-TW"/>
        </w:rPr>
        <w:t xml:space="preserve">rowse </w:t>
      </w:r>
      <w:hyperlink r:id="rId20" w:history="1">
        <w:r w:rsidRPr="0081478A">
          <w:rPr>
            <w:rStyle w:val="Hyperlink"/>
            <w:sz w:val="28"/>
            <w:szCs w:val="28"/>
            <w:lang w:eastAsia="zh-TW"/>
          </w:rPr>
          <w:t>http://localhost/lab7/debug.php</w:t>
        </w:r>
      </w:hyperlink>
      <w:r w:rsidRPr="0081478A">
        <w:rPr>
          <w:sz w:val="28"/>
          <w:szCs w:val="28"/>
          <w:lang w:eastAsia="zh-TW"/>
        </w:rPr>
        <w:t xml:space="preserve"> </w:t>
      </w:r>
      <w:r>
        <w:rPr>
          <w:sz w:val="28"/>
          <w:szCs w:val="28"/>
          <w:lang w:eastAsia="zh-TW"/>
        </w:rPr>
        <w:t xml:space="preserve">again </w:t>
      </w:r>
      <w:r w:rsidRPr="0081478A">
        <w:rPr>
          <w:sz w:val="28"/>
          <w:szCs w:val="28"/>
          <w:lang w:eastAsia="zh-TW"/>
        </w:rPr>
        <w:t>to check if cookie information can be received by the server.</w:t>
      </w:r>
    </w:p>
    <w:p w14:paraId="3F4EE87C" w14:textId="77777777" w:rsidR="00910DE1" w:rsidRDefault="00910DE1" w:rsidP="00910DE1">
      <w:pPr>
        <w:ind w:right="29"/>
        <w:outlineLvl w:val="0"/>
        <w:rPr>
          <w:sz w:val="28"/>
          <w:szCs w:val="28"/>
          <w:lang w:eastAsia="zh-TW"/>
        </w:rPr>
      </w:pPr>
      <w:r w:rsidRPr="0081478A">
        <w:rPr>
          <w:rFonts w:hint="eastAsia"/>
          <w:noProof/>
          <w:sz w:val="28"/>
          <w:szCs w:val="28"/>
          <w:lang w:val="en-GB" w:eastAsia="zh-TW"/>
        </w:rPr>
        <w:drawing>
          <wp:inline distT="0" distB="0" distL="0" distR="0" wp14:anchorId="4E43457C" wp14:editId="05CD958B">
            <wp:extent cx="3562350" cy="495300"/>
            <wp:effectExtent l="19050" t="19050" r="19050" b="19050"/>
            <wp:docPr id="279612307" name="Picture 11" descr="一張含有 文字, 字型, 白色, 筆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12307" name="Picture 11" descr="一張含有 文字, 字型, 白色, 筆跡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9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9B191" w14:textId="77777777" w:rsidR="00910DE1" w:rsidRPr="0081478A" w:rsidRDefault="00910DE1" w:rsidP="00910DE1">
      <w:pPr>
        <w:ind w:right="29"/>
        <w:outlineLvl w:val="0"/>
        <w:rPr>
          <w:sz w:val="28"/>
          <w:szCs w:val="28"/>
          <w:lang w:eastAsia="zh-TW"/>
        </w:rPr>
      </w:pPr>
    </w:p>
    <w:p w14:paraId="2D5DDD52" w14:textId="77777777" w:rsidR="00910DE1" w:rsidRPr="0081478A" w:rsidRDefault="00910DE1" w:rsidP="00910DE1">
      <w:pPr>
        <w:ind w:right="29"/>
        <w:outlineLvl w:val="0"/>
        <w:rPr>
          <w:sz w:val="28"/>
          <w:szCs w:val="28"/>
          <w:lang w:eastAsia="zh-TW"/>
        </w:rPr>
      </w:pPr>
    </w:p>
    <w:p w14:paraId="05005DDF" w14:textId="77777777" w:rsidR="00910DE1" w:rsidRPr="0081478A" w:rsidRDefault="00910DE1" w:rsidP="00910DE1">
      <w:pPr>
        <w:pStyle w:val="ListParagraph"/>
        <w:numPr>
          <w:ilvl w:val="0"/>
          <w:numId w:val="22"/>
        </w:numPr>
        <w:ind w:leftChars="0" w:right="29"/>
        <w:outlineLvl w:val="0"/>
        <w:rPr>
          <w:sz w:val="28"/>
          <w:szCs w:val="28"/>
          <w:lang w:eastAsia="zh-TW"/>
        </w:rPr>
      </w:pPr>
      <w:r w:rsidRPr="0081478A">
        <w:rPr>
          <w:sz w:val="28"/>
          <w:szCs w:val="28"/>
          <w:lang w:eastAsia="zh-TW"/>
        </w:rPr>
        <w:t>Comment the line of setcookie immediately after the result is checked.</w:t>
      </w:r>
      <w:r>
        <w:rPr>
          <w:sz w:val="28"/>
          <w:szCs w:val="28"/>
          <w:lang w:eastAsia="zh-TW"/>
        </w:rPr>
        <w:t xml:space="preserve"> </w:t>
      </w:r>
    </w:p>
    <w:p w14:paraId="7A1DE7A2" w14:textId="77777777" w:rsidR="00910DE1" w:rsidRPr="0081478A" w:rsidRDefault="00910DE1" w:rsidP="00910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"/>
        <w:outlineLvl w:val="0"/>
        <w:rPr>
          <w:rFonts w:ascii="Courier New" w:hAnsi="Courier New" w:cs="Courier New"/>
          <w:color w:val="FF0000"/>
          <w:sz w:val="28"/>
          <w:szCs w:val="28"/>
        </w:rPr>
      </w:pPr>
      <w:r w:rsidRPr="0081478A">
        <w:rPr>
          <w:rFonts w:ascii="Courier New" w:hAnsi="Courier New" w:cs="Courier New"/>
          <w:color w:val="FF0000"/>
          <w:sz w:val="28"/>
          <w:szCs w:val="28"/>
        </w:rPr>
        <w:t xml:space="preserve">// </w:t>
      </w:r>
      <w:proofErr w:type="gramStart"/>
      <w:r w:rsidRPr="0081478A">
        <w:rPr>
          <w:rFonts w:ascii="Courier New" w:hAnsi="Courier New" w:cs="Courier New"/>
          <w:color w:val="FF0000"/>
          <w:sz w:val="28"/>
          <w:szCs w:val="28"/>
        </w:rPr>
        <w:t>setcookie(</w:t>
      </w:r>
      <w:proofErr w:type="gramEnd"/>
      <w:r w:rsidRPr="0081478A">
        <w:rPr>
          <w:rFonts w:ascii="Courier New" w:hAnsi="Courier New" w:cs="Courier New"/>
          <w:color w:val="FF0000"/>
          <w:sz w:val="28"/>
          <w:szCs w:val="28"/>
        </w:rPr>
        <w:t>'lang', 'en', time()+300);</w:t>
      </w:r>
    </w:p>
    <w:p w14:paraId="684C37D2" w14:textId="77777777" w:rsidR="00910DE1" w:rsidRPr="0081478A" w:rsidRDefault="00910DE1" w:rsidP="00910DE1">
      <w:pPr>
        <w:ind w:right="29"/>
        <w:outlineLvl w:val="0"/>
        <w:rPr>
          <w:sz w:val="28"/>
          <w:szCs w:val="28"/>
          <w:lang w:eastAsia="zh-TW"/>
        </w:rPr>
      </w:pPr>
    </w:p>
    <w:p w14:paraId="4F066ACD" w14:textId="77777777" w:rsidR="00910DE1" w:rsidRDefault="00910DE1" w:rsidP="00910DE1">
      <w:pPr>
        <w:pStyle w:val="ListParagraph"/>
        <w:numPr>
          <w:ilvl w:val="0"/>
          <w:numId w:val="22"/>
        </w:numPr>
        <w:ind w:leftChars="0" w:right="29"/>
        <w:outlineLvl w:val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W</w:t>
      </w:r>
      <w:r w:rsidRPr="00B3757E">
        <w:rPr>
          <w:sz w:val="28"/>
          <w:szCs w:val="28"/>
          <w:lang w:eastAsia="zh-TW"/>
        </w:rPr>
        <w:t xml:space="preserve">ait around </w:t>
      </w:r>
      <w:r>
        <w:rPr>
          <w:sz w:val="28"/>
          <w:szCs w:val="28"/>
          <w:lang w:eastAsia="zh-TW"/>
        </w:rPr>
        <w:t>6</w:t>
      </w:r>
      <w:r w:rsidRPr="00B3757E">
        <w:rPr>
          <w:sz w:val="28"/>
          <w:szCs w:val="28"/>
          <w:lang w:eastAsia="zh-TW"/>
        </w:rPr>
        <w:t xml:space="preserve"> minutes and browse </w:t>
      </w:r>
      <w:hyperlink r:id="rId22" w:history="1">
        <w:r w:rsidRPr="00B3757E">
          <w:rPr>
            <w:rStyle w:val="Hyperlink"/>
            <w:sz w:val="28"/>
            <w:szCs w:val="28"/>
            <w:lang w:eastAsia="zh-TW"/>
          </w:rPr>
          <w:t>http://localhost/lab7/debug.php</w:t>
        </w:r>
      </w:hyperlink>
      <w:r w:rsidRPr="00B3757E">
        <w:rPr>
          <w:sz w:val="28"/>
          <w:szCs w:val="28"/>
          <w:lang w:eastAsia="zh-TW"/>
        </w:rPr>
        <w:t xml:space="preserve"> again. </w:t>
      </w:r>
    </w:p>
    <w:p w14:paraId="443C0972" w14:textId="77777777" w:rsidR="00910DE1" w:rsidRPr="00B3757E" w:rsidRDefault="00910DE1" w:rsidP="00910DE1">
      <w:pPr>
        <w:pStyle w:val="ListParagraph"/>
        <w:numPr>
          <w:ilvl w:val="0"/>
          <w:numId w:val="22"/>
        </w:numPr>
        <w:ind w:leftChars="0" w:right="29"/>
        <w:outlineLvl w:val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I</w:t>
      </w:r>
      <w:r w:rsidRPr="00B3757E">
        <w:rPr>
          <w:sz w:val="28"/>
          <w:szCs w:val="28"/>
          <w:lang w:eastAsia="zh-TW"/>
        </w:rPr>
        <w:t>s the cookie still alive?</w:t>
      </w:r>
    </w:p>
    <w:p w14:paraId="0633D31A" w14:textId="77777777" w:rsidR="00412786" w:rsidRDefault="00412786">
      <w:pPr>
        <w:rPr>
          <w:szCs w:val="24"/>
          <w:lang w:eastAsia="zh-TW"/>
        </w:rPr>
      </w:pPr>
    </w:p>
    <w:p w14:paraId="527AEC06" w14:textId="77777777" w:rsidR="00F6156A" w:rsidRDefault="00412786">
      <w:pPr>
        <w:rPr>
          <w:szCs w:val="24"/>
          <w:lang w:eastAsia="zh-TW"/>
        </w:rPr>
      </w:pPr>
      <w:r>
        <w:rPr>
          <w:szCs w:val="24"/>
          <w:lang w:eastAsia="zh-TW"/>
        </w:rPr>
        <w:t>No</w:t>
      </w:r>
      <w:r w:rsidR="00F6156A">
        <w:rPr>
          <w:szCs w:val="24"/>
          <w:lang w:eastAsia="zh-TW"/>
        </w:rPr>
        <w:t>.</w:t>
      </w:r>
    </w:p>
    <w:p w14:paraId="18CDB9DF" w14:textId="47A16629" w:rsidR="00910DE1" w:rsidRDefault="00F6156A">
      <w:pPr>
        <w:rPr>
          <w:szCs w:val="24"/>
          <w:lang w:eastAsia="zh-TW"/>
        </w:rPr>
      </w:pPr>
      <w:r w:rsidRPr="00F6156A">
        <w:rPr>
          <w:szCs w:val="24"/>
          <w:lang w:eastAsia="zh-TW"/>
        </w:rPr>
        <w:drawing>
          <wp:inline distT="0" distB="0" distL="0" distR="0" wp14:anchorId="15D90C36" wp14:editId="73579A78">
            <wp:extent cx="2181529" cy="895475"/>
            <wp:effectExtent l="0" t="0" r="0" b="0"/>
            <wp:docPr id="58983355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33557" name="Picture 1" descr="A close up of a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DE1">
        <w:rPr>
          <w:szCs w:val="24"/>
          <w:lang w:eastAsia="zh-TW"/>
        </w:rPr>
        <w:br w:type="page"/>
      </w:r>
    </w:p>
    <w:p w14:paraId="4C18FE03" w14:textId="77777777" w:rsidR="00A304FF" w:rsidRDefault="00A304FF" w:rsidP="005B66A0">
      <w:pPr>
        <w:ind w:right="29"/>
        <w:outlineLvl w:val="0"/>
        <w:rPr>
          <w:szCs w:val="24"/>
          <w:lang w:eastAsia="zh-TW"/>
        </w:rPr>
      </w:pPr>
    </w:p>
    <w:p w14:paraId="2F99543E" w14:textId="1FED1FF9" w:rsidR="000E341B" w:rsidRPr="00875640" w:rsidRDefault="00875640" w:rsidP="005B66A0">
      <w:pPr>
        <w:ind w:right="29"/>
        <w:outlineLvl w:val="0"/>
        <w:rPr>
          <w:b/>
          <w:sz w:val="40"/>
          <w:szCs w:val="40"/>
          <w:u w:val="single"/>
          <w:lang w:eastAsia="zh-TW"/>
        </w:rPr>
      </w:pPr>
      <w:r w:rsidRPr="00875640">
        <w:rPr>
          <w:b/>
          <w:sz w:val="40"/>
          <w:szCs w:val="40"/>
          <w:u w:val="single"/>
          <w:lang w:eastAsia="zh-TW"/>
        </w:rPr>
        <w:t>T</w:t>
      </w:r>
      <w:r w:rsidRPr="00875640">
        <w:rPr>
          <w:rFonts w:hint="eastAsia"/>
          <w:b/>
          <w:sz w:val="40"/>
          <w:szCs w:val="40"/>
          <w:u w:val="single"/>
          <w:lang w:eastAsia="zh-TW"/>
        </w:rPr>
        <w:t>a</w:t>
      </w:r>
      <w:r w:rsidRPr="00875640">
        <w:rPr>
          <w:b/>
          <w:sz w:val="40"/>
          <w:szCs w:val="40"/>
          <w:u w:val="single"/>
          <w:lang w:eastAsia="zh-TW"/>
        </w:rPr>
        <w:t xml:space="preserve">sk </w:t>
      </w:r>
      <w:r w:rsidR="00BA4237">
        <w:rPr>
          <w:b/>
          <w:sz w:val="40"/>
          <w:szCs w:val="40"/>
          <w:u w:val="single"/>
          <w:lang w:eastAsia="zh-TW"/>
        </w:rPr>
        <w:t>2</w:t>
      </w:r>
      <w:r w:rsidRPr="00875640">
        <w:rPr>
          <w:b/>
          <w:sz w:val="40"/>
          <w:szCs w:val="40"/>
          <w:u w:val="single"/>
          <w:lang w:eastAsia="zh-TW"/>
        </w:rPr>
        <w:t xml:space="preserve"> </w:t>
      </w:r>
      <w:r w:rsidR="000E341B" w:rsidRPr="00875640">
        <w:rPr>
          <w:rFonts w:hint="eastAsia"/>
          <w:b/>
          <w:sz w:val="40"/>
          <w:szCs w:val="40"/>
          <w:u w:val="single"/>
          <w:lang w:eastAsia="zh-TW"/>
        </w:rPr>
        <w:t>H</w:t>
      </w:r>
      <w:r w:rsidR="000E341B" w:rsidRPr="00875640">
        <w:rPr>
          <w:b/>
          <w:sz w:val="40"/>
          <w:szCs w:val="40"/>
          <w:u w:val="single"/>
          <w:lang w:eastAsia="zh-TW"/>
        </w:rPr>
        <w:t>ashing</w:t>
      </w:r>
      <w:r w:rsidR="00AD2308">
        <w:rPr>
          <w:b/>
          <w:sz w:val="40"/>
          <w:szCs w:val="40"/>
          <w:u w:val="single"/>
          <w:lang w:eastAsia="zh-TW"/>
        </w:rPr>
        <w:t xml:space="preserve"> the password</w:t>
      </w:r>
      <w:r w:rsidR="00C04733">
        <w:rPr>
          <w:b/>
          <w:sz w:val="40"/>
          <w:szCs w:val="40"/>
          <w:u w:val="single"/>
          <w:lang w:eastAsia="zh-TW"/>
        </w:rPr>
        <w:t xml:space="preserve"> </w:t>
      </w:r>
      <w:r w:rsidR="00C04733">
        <w:rPr>
          <w:rFonts w:hint="eastAsia"/>
          <w:b/>
          <w:sz w:val="40"/>
          <w:szCs w:val="40"/>
          <w:u w:val="single"/>
          <w:lang w:eastAsia="zh-TW"/>
        </w:rPr>
        <w:t>a</w:t>
      </w:r>
      <w:r w:rsidR="00C04733">
        <w:rPr>
          <w:b/>
          <w:sz w:val="40"/>
          <w:szCs w:val="40"/>
          <w:u w:val="single"/>
          <w:lang w:eastAsia="zh-TW"/>
        </w:rPr>
        <w:t>nd registration form</w:t>
      </w:r>
    </w:p>
    <w:p w14:paraId="344AA97C" w14:textId="684DBB43" w:rsidR="00F255E2" w:rsidRPr="00E03E9C" w:rsidRDefault="00F04FD5" w:rsidP="00F92B62">
      <w:pPr>
        <w:pStyle w:val="ListParagraph"/>
        <w:numPr>
          <w:ilvl w:val="0"/>
          <w:numId w:val="27"/>
        </w:numPr>
        <w:ind w:leftChars="0" w:right="29"/>
        <w:outlineLvl w:val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Open the</w:t>
      </w:r>
      <w:r w:rsidR="00F255E2" w:rsidRPr="00E03E9C">
        <w:rPr>
          <w:sz w:val="28"/>
          <w:szCs w:val="28"/>
          <w:lang w:eastAsia="zh-TW"/>
        </w:rPr>
        <w:t xml:space="preserve"> debug.php</w:t>
      </w:r>
    </w:p>
    <w:p w14:paraId="58148E01" w14:textId="5E461A46" w:rsidR="00177C10" w:rsidRDefault="00177C10" w:rsidP="00F92B62">
      <w:pPr>
        <w:pStyle w:val="ListParagraph"/>
        <w:numPr>
          <w:ilvl w:val="0"/>
          <w:numId w:val="27"/>
        </w:numPr>
        <w:ind w:leftChars="0" w:right="29"/>
        <w:outlineLvl w:val="0"/>
        <w:rPr>
          <w:sz w:val="28"/>
          <w:szCs w:val="28"/>
          <w:lang w:eastAsia="zh-TW"/>
        </w:rPr>
      </w:pPr>
      <w:r w:rsidRPr="00E03E9C">
        <w:rPr>
          <w:sz w:val="28"/>
          <w:szCs w:val="28"/>
          <w:lang w:eastAsia="zh-TW"/>
        </w:rPr>
        <w:t>Create a hashed password in the program</w:t>
      </w:r>
      <w:r w:rsidR="00991D1D" w:rsidRPr="00E03E9C">
        <w:rPr>
          <w:sz w:val="28"/>
          <w:szCs w:val="28"/>
          <w:lang w:eastAsia="zh-TW"/>
        </w:rPr>
        <w:t>:</w:t>
      </w:r>
    </w:p>
    <w:p w14:paraId="12C49EC6" w14:textId="77777777" w:rsidR="007D4F6D" w:rsidRPr="00F92B62" w:rsidRDefault="007D4F6D" w:rsidP="00F92B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29" w:firstLine="425"/>
        <w:outlineLvl w:val="0"/>
        <w:rPr>
          <w:rFonts w:ascii="Courier New" w:hAnsi="Courier New" w:cs="Courier New"/>
          <w:sz w:val="28"/>
          <w:szCs w:val="28"/>
        </w:rPr>
      </w:pPr>
      <w:r w:rsidRPr="00F92B62">
        <w:rPr>
          <w:rFonts w:ascii="Courier New" w:hAnsi="Courier New" w:cs="Courier New"/>
          <w:sz w:val="28"/>
          <w:szCs w:val="28"/>
        </w:rPr>
        <w:t>&lt;?php</w:t>
      </w:r>
    </w:p>
    <w:p w14:paraId="1C0BDBBD" w14:textId="77777777" w:rsidR="007D4F6D" w:rsidRPr="00F92B62" w:rsidRDefault="007D4F6D" w:rsidP="00F92B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29" w:firstLine="425"/>
        <w:outlineLvl w:val="0"/>
        <w:rPr>
          <w:rFonts w:ascii="Courier New" w:hAnsi="Courier New" w:cs="Courier New"/>
          <w:sz w:val="28"/>
          <w:szCs w:val="28"/>
        </w:rPr>
      </w:pPr>
      <w:r w:rsidRPr="00F92B62">
        <w:rPr>
          <w:rFonts w:ascii="Courier New" w:hAnsi="Courier New" w:cs="Courier New"/>
          <w:sz w:val="28"/>
          <w:szCs w:val="28"/>
        </w:rPr>
        <w:t>echo password_hash('123</w:t>
      </w:r>
      <w:proofErr w:type="gramStart"/>
      <w:r w:rsidRPr="00F92B62">
        <w:rPr>
          <w:rFonts w:ascii="Courier New" w:hAnsi="Courier New" w:cs="Courier New"/>
          <w:sz w:val="28"/>
          <w:szCs w:val="28"/>
        </w:rPr>
        <w:t>',PASSWORD</w:t>
      </w:r>
      <w:proofErr w:type="gramEnd"/>
      <w:r w:rsidRPr="00F92B62">
        <w:rPr>
          <w:rFonts w:ascii="Courier New" w:hAnsi="Courier New" w:cs="Courier New"/>
          <w:sz w:val="28"/>
          <w:szCs w:val="28"/>
        </w:rPr>
        <w:t>_DEFAULT);</w:t>
      </w:r>
    </w:p>
    <w:p w14:paraId="0DF991EB" w14:textId="0DF139E7" w:rsidR="007D4F6D" w:rsidRDefault="007D4F6D" w:rsidP="00F92B62">
      <w:pPr>
        <w:ind w:right="29" w:firstLine="425"/>
        <w:outlineLvl w:val="0"/>
        <w:rPr>
          <w:sz w:val="28"/>
          <w:szCs w:val="28"/>
          <w:lang w:eastAsia="zh-TW"/>
        </w:rPr>
      </w:pPr>
      <w:r w:rsidRPr="00F92B62">
        <w:rPr>
          <w:rFonts w:hint="eastAsia"/>
          <w:sz w:val="28"/>
          <w:szCs w:val="28"/>
          <w:lang w:eastAsia="zh-TW"/>
        </w:rPr>
        <w:t>w</w:t>
      </w:r>
      <w:r w:rsidRPr="00F92B62">
        <w:rPr>
          <w:sz w:val="28"/>
          <w:szCs w:val="28"/>
          <w:lang w:eastAsia="zh-TW"/>
        </w:rPr>
        <w:t xml:space="preserve">hat is the output? Can you see the original </w:t>
      </w:r>
      <w:proofErr w:type="gramStart"/>
      <w:r w:rsidRPr="00F92B62">
        <w:rPr>
          <w:sz w:val="28"/>
          <w:szCs w:val="28"/>
          <w:lang w:eastAsia="zh-TW"/>
        </w:rPr>
        <w:t>password ?</w:t>
      </w:r>
      <w:proofErr w:type="gramEnd"/>
      <w:r w:rsidR="002E1DE3">
        <w:rPr>
          <w:sz w:val="28"/>
          <w:szCs w:val="28"/>
          <w:lang w:eastAsia="zh-TW"/>
        </w:rPr>
        <w:t>\</w:t>
      </w:r>
    </w:p>
    <w:p w14:paraId="539214FF" w14:textId="77777777" w:rsidR="00412786" w:rsidRDefault="00412786" w:rsidP="00F92B62">
      <w:pPr>
        <w:ind w:right="29" w:firstLine="425"/>
        <w:outlineLvl w:val="0"/>
        <w:rPr>
          <w:sz w:val="28"/>
          <w:szCs w:val="28"/>
          <w:lang w:eastAsia="zh-TW"/>
        </w:rPr>
      </w:pPr>
    </w:p>
    <w:p w14:paraId="7F4E9CBD" w14:textId="69288CD0" w:rsidR="002E1DE3" w:rsidRPr="00412786" w:rsidRDefault="00412786" w:rsidP="00412786">
      <w:pPr>
        <w:ind w:right="29"/>
        <w:outlineLvl w:val="0"/>
        <w:rPr>
          <w:color w:val="FF0000"/>
          <w:sz w:val="28"/>
          <w:szCs w:val="28"/>
          <w:lang w:eastAsia="zh-TW"/>
        </w:rPr>
      </w:pPr>
      <w:r w:rsidRPr="00412786">
        <w:rPr>
          <w:color w:val="FF0000"/>
          <w:sz w:val="28"/>
          <w:szCs w:val="28"/>
          <w:lang w:eastAsia="zh-TW"/>
        </w:rPr>
        <w:t>Answer: Cannot see the original password</w:t>
      </w:r>
    </w:p>
    <w:p w14:paraId="7851AF58" w14:textId="261AE521" w:rsidR="00412786" w:rsidRDefault="00412786" w:rsidP="00412786">
      <w:pPr>
        <w:ind w:right="29"/>
        <w:outlineLvl w:val="0"/>
        <w:rPr>
          <w:sz w:val="28"/>
          <w:szCs w:val="28"/>
          <w:lang w:eastAsia="zh-TW"/>
        </w:rPr>
      </w:pPr>
      <w:r w:rsidRPr="00412786">
        <w:rPr>
          <w:sz w:val="28"/>
          <w:szCs w:val="28"/>
          <w:lang w:eastAsia="zh-TW"/>
        </w:rPr>
        <w:drawing>
          <wp:inline distT="0" distB="0" distL="0" distR="0" wp14:anchorId="70D4E958" wp14:editId="75A21BC4">
            <wp:extent cx="5733415" cy="203200"/>
            <wp:effectExtent l="0" t="0" r="635" b="6350"/>
            <wp:docPr id="139130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061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0EEE" w14:textId="77777777" w:rsidR="00412786" w:rsidRPr="00F92B62" w:rsidRDefault="00412786" w:rsidP="00412786">
      <w:pPr>
        <w:ind w:right="29"/>
        <w:outlineLvl w:val="0"/>
        <w:rPr>
          <w:sz w:val="28"/>
          <w:szCs w:val="28"/>
          <w:lang w:eastAsia="zh-TW"/>
        </w:rPr>
      </w:pPr>
    </w:p>
    <w:p w14:paraId="352E110B" w14:textId="48687AA1" w:rsidR="00F92B62" w:rsidRDefault="00841EE7" w:rsidP="00F92B62">
      <w:pPr>
        <w:pStyle w:val="ListParagraph"/>
        <w:numPr>
          <w:ilvl w:val="0"/>
          <w:numId w:val="27"/>
        </w:numPr>
        <w:ind w:leftChars="0" w:right="29"/>
        <w:outlineLvl w:val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 xml:space="preserve">Given the </w:t>
      </w:r>
      <w:r w:rsidR="00573503">
        <w:rPr>
          <w:sz w:val="28"/>
          <w:szCs w:val="28"/>
          <w:lang w:eastAsia="zh-TW"/>
        </w:rPr>
        <w:t>file</w:t>
      </w:r>
      <w:r>
        <w:rPr>
          <w:sz w:val="28"/>
          <w:szCs w:val="28"/>
          <w:lang w:eastAsia="zh-TW"/>
        </w:rPr>
        <w:t xml:space="preserve"> registration_</w:t>
      </w:r>
      <w:r>
        <w:rPr>
          <w:rFonts w:hint="eastAsia"/>
          <w:sz w:val="28"/>
          <w:szCs w:val="28"/>
          <w:lang w:eastAsia="zh-TW"/>
        </w:rPr>
        <w:t>s</w:t>
      </w:r>
      <w:r>
        <w:rPr>
          <w:sz w:val="28"/>
          <w:szCs w:val="28"/>
          <w:lang w:eastAsia="zh-TW"/>
        </w:rPr>
        <w:t xml:space="preserve">ubmit.php with incomplete </w:t>
      </w:r>
      <w:r w:rsidR="00573503">
        <w:rPr>
          <w:sz w:val="28"/>
          <w:szCs w:val="28"/>
          <w:lang w:eastAsia="zh-TW"/>
        </w:rPr>
        <w:t xml:space="preserve">source code, complete it so that </w:t>
      </w:r>
      <w:r w:rsidR="00783BB9">
        <w:rPr>
          <w:sz w:val="28"/>
          <w:szCs w:val="28"/>
          <w:lang w:eastAsia="zh-TW"/>
        </w:rPr>
        <w:t>the source code can</w:t>
      </w:r>
      <w:r w:rsidR="00231121">
        <w:rPr>
          <w:sz w:val="28"/>
          <w:szCs w:val="28"/>
          <w:lang w:eastAsia="zh-TW"/>
        </w:rPr>
        <w:t>:</w:t>
      </w:r>
    </w:p>
    <w:p w14:paraId="158A0088" w14:textId="78D4DF7F" w:rsidR="00573503" w:rsidRDefault="00042F2C" w:rsidP="00042F2C">
      <w:pPr>
        <w:pStyle w:val="ListParagraph"/>
        <w:numPr>
          <w:ilvl w:val="1"/>
          <w:numId w:val="27"/>
        </w:numPr>
        <w:ind w:leftChars="0" w:right="29"/>
        <w:outlineLvl w:val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R</w:t>
      </w:r>
      <w:r w:rsidR="00783BB9">
        <w:rPr>
          <w:sz w:val="28"/>
          <w:szCs w:val="28"/>
          <w:lang w:eastAsia="zh-TW"/>
        </w:rPr>
        <w:t>eceived the data from the form</w:t>
      </w:r>
      <w:r w:rsidR="008B21FD">
        <w:rPr>
          <w:sz w:val="28"/>
          <w:szCs w:val="28"/>
          <w:lang w:eastAsia="zh-TW"/>
        </w:rPr>
        <w:t xml:space="preserve"> and trim</w:t>
      </w:r>
      <w:r w:rsidR="00D909F9">
        <w:rPr>
          <w:sz w:val="28"/>
          <w:szCs w:val="28"/>
          <w:lang w:eastAsia="zh-TW"/>
        </w:rPr>
        <w:t xml:space="preserve"> it:</w:t>
      </w:r>
    </w:p>
    <w:p w14:paraId="73A09B1F" w14:textId="421FC4B3" w:rsidR="00D909F9" w:rsidRDefault="00C444DE" w:rsidP="00D909F9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57C9CC7C" wp14:editId="73B6997E">
            <wp:extent cx="5095238" cy="942857"/>
            <wp:effectExtent l="0" t="0" r="0" b="0"/>
            <wp:docPr id="103501148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11481" name="圖片 1" descr="一張含有 文字, 螢幕擷取畫面, 字型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CA9D" w14:textId="77777777" w:rsidR="006F5C54" w:rsidRDefault="006F5C54" w:rsidP="00D909F9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</w:p>
    <w:p w14:paraId="36681D64" w14:textId="59F82E13" w:rsidR="00042F2C" w:rsidRDefault="00042F2C" w:rsidP="00042F2C">
      <w:pPr>
        <w:pStyle w:val="ListParagraph"/>
        <w:numPr>
          <w:ilvl w:val="1"/>
          <w:numId w:val="27"/>
        </w:numPr>
        <w:ind w:leftChars="0" w:right="29"/>
        <w:outlineLvl w:val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 xml:space="preserve">Validate the </w:t>
      </w:r>
      <w:proofErr w:type="gramStart"/>
      <w:r>
        <w:rPr>
          <w:sz w:val="28"/>
          <w:szCs w:val="28"/>
          <w:lang w:eastAsia="zh-TW"/>
        </w:rPr>
        <w:t>data</w:t>
      </w:r>
      <w:r w:rsidR="00D909F9">
        <w:rPr>
          <w:sz w:val="28"/>
          <w:szCs w:val="28"/>
          <w:lang w:eastAsia="zh-TW"/>
        </w:rPr>
        <w:t>(</w:t>
      </w:r>
      <w:proofErr w:type="gramEnd"/>
      <w:r w:rsidR="00D909F9">
        <w:rPr>
          <w:sz w:val="28"/>
          <w:szCs w:val="28"/>
          <w:lang w:eastAsia="zh-TW"/>
        </w:rPr>
        <w:t>already done for you)”</w:t>
      </w:r>
    </w:p>
    <w:p w14:paraId="774B6DF7" w14:textId="6ABC2567" w:rsidR="00D909F9" w:rsidRDefault="00D909F9" w:rsidP="00D909F9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4EF3E09F" wp14:editId="7CFD056E">
            <wp:extent cx="5400000" cy="1285714"/>
            <wp:effectExtent l="0" t="0" r="0" b="0"/>
            <wp:docPr id="2099994594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94594" name="圖片 1" descr="一張含有 文字, 螢幕擷取畫面, 字型, 行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CE90" w14:textId="77777777" w:rsidR="006F5C54" w:rsidRDefault="006F5C54" w:rsidP="00D909F9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</w:p>
    <w:p w14:paraId="7696FABD" w14:textId="7C8B4280" w:rsidR="00042F2C" w:rsidRDefault="00042F2C" w:rsidP="00042F2C">
      <w:pPr>
        <w:pStyle w:val="ListParagraph"/>
        <w:numPr>
          <w:ilvl w:val="1"/>
          <w:numId w:val="27"/>
        </w:numPr>
        <w:ind w:leftChars="0" w:right="29"/>
        <w:outlineLvl w:val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Create hashed password</w:t>
      </w:r>
      <w:r w:rsidR="006F5C54">
        <w:rPr>
          <w:sz w:val="28"/>
          <w:szCs w:val="28"/>
          <w:lang w:eastAsia="zh-TW"/>
        </w:rPr>
        <w:t>:</w:t>
      </w:r>
    </w:p>
    <w:p w14:paraId="1289C0E7" w14:textId="44FF4898" w:rsidR="006F5C54" w:rsidRDefault="00964E8E" w:rsidP="009D461D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1090D486" wp14:editId="1F35E256">
            <wp:extent cx="3104762" cy="485714"/>
            <wp:effectExtent l="0" t="0" r="635" b="0"/>
            <wp:docPr id="1343374126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74126" name="圖片 1" descr="一張含有 文字, 字型, 螢幕擷取畫面, 行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6A95" w14:textId="5B982C9B" w:rsidR="00DF6E11" w:rsidRDefault="00D74CFF" w:rsidP="00042F2C">
      <w:pPr>
        <w:pStyle w:val="ListParagraph"/>
        <w:numPr>
          <w:ilvl w:val="1"/>
          <w:numId w:val="27"/>
        </w:numPr>
        <w:ind w:leftChars="0" w:right="29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365CC38" wp14:editId="08CBADB0">
            <wp:simplePos x="0" y="0"/>
            <wp:positionH relativeFrom="column">
              <wp:posOffset>-848360</wp:posOffset>
            </wp:positionH>
            <wp:positionV relativeFrom="paragraph">
              <wp:posOffset>204501</wp:posOffset>
            </wp:positionV>
            <wp:extent cx="7428129" cy="428625"/>
            <wp:effectExtent l="0" t="0" r="1905" b="0"/>
            <wp:wrapTopAndBottom/>
            <wp:docPr id="3946700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7004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12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E11" w:rsidRPr="00DF6E11">
        <w:rPr>
          <w:sz w:val="28"/>
          <w:szCs w:val="28"/>
          <w:lang w:eastAsia="zh-TW"/>
        </w:rPr>
        <w:t xml:space="preserve">Prepare an insert </w:t>
      </w:r>
      <w:proofErr w:type="gramStart"/>
      <w:r w:rsidR="00DF6E11" w:rsidRPr="00DF6E11">
        <w:rPr>
          <w:sz w:val="28"/>
          <w:szCs w:val="28"/>
          <w:lang w:eastAsia="zh-TW"/>
        </w:rPr>
        <w:t>statement</w:t>
      </w:r>
      <w:r w:rsidR="009D461D">
        <w:rPr>
          <w:sz w:val="28"/>
          <w:szCs w:val="28"/>
          <w:lang w:eastAsia="zh-TW"/>
        </w:rPr>
        <w:t>(</w:t>
      </w:r>
      <w:proofErr w:type="gramEnd"/>
      <w:r w:rsidR="009D461D">
        <w:rPr>
          <w:sz w:val="28"/>
          <w:szCs w:val="28"/>
          <w:lang w:eastAsia="zh-TW"/>
        </w:rPr>
        <w:t>already done for you):</w:t>
      </w:r>
    </w:p>
    <w:p w14:paraId="7F84D44B" w14:textId="776793A6" w:rsidR="009D461D" w:rsidRDefault="009D461D" w:rsidP="009D461D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</w:p>
    <w:p w14:paraId="376B3DB0" w14:textId="02E9C817" w:rsidR="00042F2C" w:rsidRDefault="00036D22" w:rsidP="00042F2C">
      <w:pPr>
        <w:pStyle w:val="ListParagraph"/>
        <w:numPr>
          <w:ilvl w:val="1"/>
          <w:numId w:val="27"/>
        </w:numPr>
        <w:ind w:leftChars="0" w:right="29"/>
        <w:outlineLvl w:val="0"/>
        <w:rPr>
          <w:sz w:val="28"/>
          <w:szCs w:val="28"/>
          <w:lang w:eastAsia="zh-TW"/>
        </w:rPr>
      </w:pPr>
      <w:r w:rsidRPr="00036D22">
        <w:rPr>
          <w:sz w:val="28"/>
          <w:szCs w:val="28"/>
          <w:lang w:eastAsia="zh-TW"/>
        </w:rPr>
        <w:t>Bind parameters, username, email and hashed password</w:t>
      </w:r>
      <w:r>
        <w:rPr>
          <w:sz w:val="28"/>
          <w:szCs w:val="28"/>
          <w:lang w:eastAsia="zh-TW"/>
        </w:rPr>
        <w:t>:</w:t>
      </w:r>
    </w:p>
    <w:p w14:paraId="33C8F46F" w14:textId="785A97A2" w:rsidR="00A47A15" w:rsidRDefault="00D74CFF" w:rsidP="00A47A15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46781730" wp14:editId="441ED75E">
            <wp:extent cx="5733415" cy="947420"/>
            <wp:effectExtent l="0" t="0" r="635" b="5080"/>
            <wp:docPr id="1799431200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31200" name="圖片 1" descr="一張含有 文字, 螢幕擷取畫面, 字型, 行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B126" w14:textId="77777777" w:rsidR="009A151C" w:rsidRDefault="009A151C" w:rsidP="009A151C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</w:p>
    <w:p w14:paraId="3E138565" w14:textId="1763EDDA" w:rsidR="00C874BB" w:rsidRDefault="00C874BB">
      <w:p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br w:type="page"/>
      </w:r>
    </w:p>
    <w:p w14:paraId="6FA8877A" w14:textId="77777777" w:rsidR="002E1DE3" w:rsidRPr="00573503" w:rsidRDefault="002E1DE3" w:rsidP="009A151C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</w:p>
    <w:p w14:paraId="7E766E66" w14:textId="77777777" w:rsidR="00C874BB" w:rsidRDefault="002E1DE3" w:rsidP="002E1DE3">
      <w:pPr>
        <w:pStyle w:val="ListParagraph"/>
        <w:numPr>
          <w:ilvl w:val="0"/>
          <w:numId w:val="27"/>
        </w:numPr>
        <w:ind w:leftChars="0" w:right="29"/>
        <w:outlineLvl w:val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 xml:space="preserve">Try to </w:t>
      </w:r>
      <w:r w:rsidR="00F1208C">
        <w:rPr>
          <w:sz w:val="28"/>
          <w:szCs w:val="28"/>
          <w:lang w:eastAsia="zh-TW"/>
        </w:rPr>
        <w:t>register with</w:t>
      </w:r>
      <w:r w:rsidR="00C874BB">
        <w:rPr>
          <w:rFonts w:hint="eastAsia"/>
          <w:sz w:val="28"/>
          <w:szCs w:val="28"/>
          <w:lang w:eastAsia="zh-TW"/>
        </w:rPr>
        <w:t xml:space="preserve"> </w:t>
      </w:r>
      <w:r w:rsidR="00C874BB">
        <w:rPr>
          <w:sz w:val="28"/>
          <w:szCs w:val="28"/>
          <w:lang w:eastAsia="zh-TW"/>
        </w:rPr>
        <w:t>following data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3145"/>
        <w:gridCol w:w="3254"/>
      </w:tblGrid>
      <w:tr w:rsidR="00C874BB" w14:paraId="62489F64" w14:textId="77777777" w:rsidTr="00852249">
        <w:trPr>
          <w:trHeight w:val="452"/>
        </w:trPr>
        <w:tc>
          <w:tcPr>
            <w:tcW w:w="3145" w:type="dxa"/>
          </w:tcPr>
          <w:p w14:paraId="27F18CC4" w14:textId="0303D726" w:rsidR="00C874BB" w:rsidRDefault="00C874BB" w:rsidP="00C874BB">
            <w:pPr>
              <w:pStyle w:val="ListParagraph"/>
              <w:ind w:leftChars="0" w:left="0" w:right="29"/>
              <w:outlineLvl w:val="0"/>
              <w:rPr>
                <w:sz w:val="28"/>
                <w:szCs w:val="28"/>
                <w:lang w:eastAsia="zh-TW"/>
              </w:rPr>
            </w:pPr>
            <w:r>
              <w:rPr>
                <w:sz w:val="28"/>
                <w:szCs w:val="28"/>
                <w:lang w:eastAsia="zh-TW"/>
              </w:rPr>
              <w:t>Username</w:t>
            </w:r>
          </w:p>
        </w:tc>
        <w:tc>
          <w:tcPr>
            <w:tcW w:w="3254" w:type="dxa"/>
          </w:tcPr>
          <w:p w14:paraId="78B21125" w14:textId="2368ADA0" w:rsidR="00C874BB" w:rsidRPr="00C874BB" w:rsidRDefault="00C874BB" w:rsidP="00C874BB">
            <w:pPr>
              <w:pStyle w:val="ListParagraph"/>
              <w:ind w:leftChars="0" w:left="0" w:right="29"/>
              <w:outlineLvl w:val="0"/>
              <w:rPr>
                <w:i/>
                <w:iCs/>
                <w:sz w:val="28"/>
                <w:szCs w:val="28"/>
                <w:lang w:eastAsia="zh-TW"/>
              </w:rPr>
            </w:pPr>
            <w:r w:rsidRPr="00C874BB">
              <w:rPr>
                <w:i/>
                <w:iCs/>
                <w:sz w:val="28"/>
                <w:szCs w:val="28"/>
                <w:lang w:eastAsia="zh-TW"/>
              </w:rPr>
              <w:t>Your name</w:t>
            </w:r>
          </w:p>
        </w:tc>
      </w:tr>
      <w:tr w:rsidR="00C874BB" w14:paraId="02EFFE47" w14:textId="77777777" w:rsidTr="00852249">
        <w:trPr>
          <w:trHeight w:val="452"/>
        </w:trPr>
        <w:tc>
          <w:tcPr>
            <w:tcW w:w="3145" w:type="dxa"/>
          </w:tcPr>
          <w:p w14:paraId="1717AF59" w14:textId="7DFA6C1F" w:rsidR="00C874BB" w:rsidRDefault="00C874BB" w:rsidP="00C874BB">
            <w:pPr>
              <w:pStyle w:val="ListParagraph"/>
              <w:ind w:leftChars="0" w:left="0" w:right="29"/>
              <w:outlineLvl w:val="0"/>
              <w:rPr>
                <w:sz w:val="28"/>
                <w:szCs w:val="28"/>
                <w:lang w:eastAsia="zh-TW"/>
              </w:rPr>
            </w:pPr>
            <w:r>
              <w:rPr>
                <w:sz w:val="28"/>
                <w:szCs w:val="28"/>
                <w:lang w:eastAsia="zh-TW"/>
              </w:rPr>
              <w:t>Password</w:t>
            </w:r>
          </w:p>
        </w:tc>
        <w:tc>
          <w:tcPr>
            <w:tcW w:w="3254" w:type="dxa"/>
          </w:tcPr>
          <w:p w14:paraId="02AEB204" w14:textId="60285013" w:rsidR="00C874BB" w:rsidRDefault="00C874BB" w:rsidP="00C874BB">
            <w:pPr>
              <w:pStyle w:val="ListParagraph"/>
              <w:ind w:leftChars="0" w:left="0" w:right="29"/>
              <w:outlineLvl w:val="0"/>
              <w:rPr>
                <w:sz w:val="28"/>
                <w:szCs w:val="28"/>
                <w:lang w:eastAsia="zh-TW"/>
              </w:rPr>
            </w:pPr>
            <w:r>
              <w:rPr>
                <w:sz w:val="28"/>
                <w:szCs w:val="28"/>
                <w:lang w:eastAsia="zh-TW"/>
              </w:rPr>
              <w:t>Testing123</w:t>
            </w:r>
          </w:p>
        </w:tc>
      </w:tr>
      <w:tr w:rsidR="00C874BB" w14:paraId="362E2764" w14:textId="77777777" w:rsidTr="00852249">
        <w:trPr>
          <w:trHeight w:val="452"/>
        </w:trPr>
        <w:tc>
          <w:tcPr>
            <w:tcW w:w="3145" w:type="dxa"/>
          </w:tcPr>
          <w:p w14:paraId="28893FE9" w14:textId="58FE43A0" w:rsidR="00C874BB" w:rsidRDefault="00C874BB" w:rsidP="00C874BB">
            <w:pPr>
              <w:pStyle w:val="ListParagraph"/>
              <w:ind w:leftChars="0" w:left="0" w:right="29"/>
              <w:outlineLvl w:val="0"/>
              <w:rPr>
                <w:sz w:val="28"/>
                <w:szCs w:val="28"/>
                <w:lang w:eastAsia="zh-TW"/>
              </w:rPr>
            </w:pPr>
            <w:r>
              <w:rPr>
                <w:sz w:val="28"/>
                <w:szCs w:val="28"/>
                <w:lang w:eastAsia="zh-TW"/>
              </w:rPr>
              <w:t>Email</w:t>
            </w:r>
          </w:p>
        </w:tc>
        <w:tc>
          <w:tcPr>
            <w:tcW w:w="3254" w:type="dxa"/>
          </w:tcPr>
          <w:p w14:paraId="34658864" w14:textId="5A59F623" w:rsidR="00C874BB" w:rsidRPr="00852249" w:rsidRDefault="00852249" w:rsidP="00C874BB">
            <w:pPr>
              <w:pStyle w:val="ListParagraph"/>
              <w:ind w:leftChars="0" w:left="0" w:right="29"/>
              <w:outlineLvl w:val="0"/>
              <w:rPr>
                <w:sz w:val="28"/>
                <w:szCs w:val="28"/>
                <w:lang w:eastAsia="zh-TW"/>
              </w:rPr>
            </w:pPr>
            <w:r w:rsidRPr="00852249">
              <w:rPr>
                <w:rFonts w:hint="eastAsia"/>
                <w:sz w:val="28"/>
                <w:szCs w:val="28"/>
                <w:lang w:eastAsia="zh-TW"/>
              </w:rPr>
              <w:t>t</w:t>
            </w:r>
            <w:r w:rsidRPr="00852249">
              <w:rPr>
                <w:sz w:val="28"/>
                <w:szCs w:val="28"/>
                <w:lang w:eastAsia="zh-TW"/>
              </w:rPr>
              <w:t>esting@stu.vtc.edu.hk</w:t>
            </w:r>
          </w:p>
        </w:tc>
      </w:tr>
    </w:tbl>
    <w:p w14:paraId="6368467F" w14:textId="77777777" w:rsidR="00926C88" w:rsidRDefault="00926C88" w:rsidP="00C874BB">
      <w:pPr>
        <w:pStyle w:val="ListParagraph"/>
        <w:ind w:leftChars="0" w:left="425" w:right="29"/>
        <w:outlineLvl w:val="0"/>
        <w:rPr>
          <w:sz w:val="28"/>
          <w:szCs w:val="28"/>
          <w:lang w:eastAsia="zh-TW"/>
        </w:rPr>
      </w:pPr>
    </w:p>
    <w:p w14:paraId="15FC938C" w14:textId="77777777" w:rsidR="00926C88" w:rsidRDefault="00926C88" w:rsidP="00C874BB">
      <w:pPr>
        <w:pStyle w:val="ListParagraph"/>
        <w:ind w:leftChars="0" w:left="425" w:right="29"/>
        <w:outlineLvl w:val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E</w:t>
      </w:r>
      <w:r>
        <w:rPr>
          <w:rFonts w:hint="eastAsia"/>
          <w:sz w:val="28"/>
          <w:szCs w:val="28"/>
          <w:lang w:eastAsia="zh-TW"/>
        </w:rPr>
        <w:t>x</w:t>
      </w:r>
      <w:r>
        <w:rPr>
          <w:sz w:val="28"/>
          <w:szCs w:val="28"/>
          <w:lang w:eastAsia="zh-TW"/>
        </w:rPr>
        <w:t>ample:</w:t>
      </w:r>
    </w:p>
    <w:p w14:paraId="5DA2E4A5" w14:textId="58809C6A" w:rsidR="007D4F6D" w:rsidRDefault="00F1208C" w:rsidP="00C874BB">
      <w:pPr>
        <w:pStyle w:val="ListParagraph"/>
        <w:ind w:leftChars="0" w:left="425" w:right="29"/>
        <w:outlineLvl w:val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 xml:space="preserve">  </w:t>
      </w:r>
      <w:r w:rsidR="00C5252C">
        <w:rPr>
          <w:noProof/>
        </w:rPr>
        <w:drawing>
          <wp:inline distT="0" distB="0" distL="0" distR="0" wp14:anchorId="58FD7F33" wp14:editId="72D25803">
            <wp:extent cx="2790476" cy="1552381"/>
            <wp:effectExtent l="19050" t="19050" r="10160" b="10160"/>
            <wp:docPr id="1205198478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98478" name="圖片 1" descr="一張含有 文字, 螢幕擷取畫面, 字型, 行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5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284B4" w14:textId="0AF2654C" w:rsidR="00C874BB" w:rsidRDefault="00C5252C" w:rsidP="00C874BB">
      <w:pPr>
        <w:pStyle w:val="ListParagraph"/>
        <w:ind w:leftChars="0" w:left="425" w:right="29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1024CC96" wp14:editId="6EC93DE7">
            <wp:extent cx="4400000" cy="1685714"/>
            <wp:effectExtent l="0" t="0" r="635" b="0"/>
            <wp:docPr id="1896542459" name="圖片 1" descr="一張含有 文字, 螢幕擷取畫面, 字型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42459" name="圖片 1" descr="一張含有 文字, 螢幕擷取畫面, 字型, 標誌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F8F8" w14:textId="063C0F31" w:rsidR="00E23584" w:rsidRPr="002E1DE3" w:rsidRDefault="00E23584" w:rsidP="00C874BB">
      <w:pPr>
        <w:pStyle w:val="ListParagraph"/>
        <w:ind w:leftChars="0" w:left="425" w:right="29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491F7822" wp14:editId="699C1AAB">
            <wp:extent cx="5733415" cy="935355"/>
            <wp:effectExtent l="0" t="0" r="635" b="0"/>
            <wp:docPr id="1339777216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77216" name="圖片 1" descr="一張含有 文字, 字型, 行, 螢幕擷取畫面 的圖片&#10;&#10;自動產生的描述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BF9B" w14:textId="27AE3230" w:rsidR="00502D1E" w:rsidRPr="00875640" w:rsidRDefault="00ED6D4E" w:rsidP="001556DF">
      <w:pPr>
        <w:rPr>
          <w:b/>
          <w:sz w:val="40"/>
          <w:szCs w:val="40"/>
          <w:u w:val="single"/>
        </w:rPr>
      </w:pPr>
      <w:r>
        <w:rPr>
          <w:sz w:val="28"/>
          <w:szCs w:val="28"/>
        </w:rPr>
        <w:br w:type="page"/>
      </w:r>
    </w:p>
    <w:p w14:paraId="6F756220" w14:textId="7D666826" w:rsidR="005D0AFD" w:rsidRPr="00575BDD" w:rsidRDefault="00575BDD" w:rsidP="005D0AFD">
      <w:pPr>
        <w:ind w:right="29"/>
        <w:rPr>
          <w:b/>
          <w:sz w:val="40"/>
          <w:szCs w:val="40"/>
          <w:u w:val="single"/>
        </w:rPr>
      </w:pPr>
      <w:r w:rsidRPr="00575BDD">
        <w:rPr>
          <w:b/>
          <w:sz w:val="40"/>
          <w:szCs w:val="40"/>
          <w:u w:val="single"/>
        </w:rPr>
        <w:lastRenderedPageBreak/>
        <w:t>Task</w:t>
      </w:r>
      <w:r>
        <w:rPr>
          <w:b/>
          <w:sz w:val="40"/>
          <w:szCs w:val="40"/>
          <w:u w:val="single"/>
        </w:rPr>
        <w:t xml:space="preserve"> </w:t>
      </w:r>
      <w:r w:rsidR="0058223B">
        <w:rPr>
          <w:b/>
          <w:sz w:val="40"/>
          <w:szCs w:val="40"/>
          <w:u w:val="single"/>
        </w:rPr>
        <w:t>3</w:t>
      </w:r>
      <w:r w:rsidRPr="00575BDD">
        <w:rPr>
          <w:b/>
          <w:sz w:val="40"/>
          <w:szCs w:val="40"/>
          <w:u w:val="single"/>
        </w:rPr>
        <w:t xml:space="preserve"> </w:t>
      </w:r>
      <w:r w:rsidR="005D0AFD" w:rsidRPr="00575BDD">
        <w:rPr>
          <w:b/>
          <w:sz w:val="40"/>
          <w:szCs w:val="40"/>
          <w:u w:val="single"/>
        </w:rPr>
        <w:t>Session</w:t>
      </w:r>
      <w:r w:rsidR="009E7588" w:rsidRPr="00575BDD">
        <w:rPr>
          <w:b/>
          <w:sz w:val="40"/>
          <w:szCs w:val="40"/>
          <w:u w:val="single"/>
        </w:rPr>
        <w:t xml:space="preserve"> - </w:t>
      </w:r>
      <w:r w:rsidR="00D45D30" w:rsidRPr="00575BDD">
        <w:rPr>
          <w:b/>
          <w:sz w:val="40"/>
          <w:szCs w:val="40"/>
          <w:u w:val="single"/>
        </w:rPr>
        <w:t>L</w:t>
      </w:r>
      <w:r w:rsidR="009E7588" w:rsidRPr="00575BDD">
        <w:rPr>
          <w:b/>
          <w:sz w:val="40"/>
          <w:szCs w:val="40"/>
          <w:u w:val="single"/>
        </w:rPr>
        <w:t>ogin</w:t>
      </w:r>
    </w:p>
    <w:p w14:paraId="22268C8C" w14:textId="3BEAA0F7" w:rsidR="00A4456D" w:rsidRDefault="00A4456D" w:rsidP="00410792">
      <w:pPr>
        <w:ind w:right="29"/>
        <w:outlineLvl w:val="0"/>
        <w:rPr>
          <w:szCs w:val="24"/>
          <w:lang w:eastAsia="zh-TW"/>
        </w:rPr>
      </w:pPr>
    </w:p>
    <w:p w14:paraId="21ABCCD6" w14:textId="52680284" w:rsidR="005974F4" w:rsidRPr="00313B6A" w:rsidRDefault="005974F4" w:rsidP="00313B6A">
      <w:pPr>
        <w:pStyle w:val="ListParagraph"/>
        <w:numPr>
          <w:ilvl w:val="0"/>
          <w:numId w:val="23"/>
        </w:numPr>
        <w:ind w:leftChars="0" w:right="29"/>
        <w:outlineLvl w:val="0"/>
        <w:rPr>
          <w:sz w:val="28"/>
          <w:szCs w:val="28"/>
          <w:lang w:eastAsia="zh-TW"/>
        </w:rPr>
      </w:pPr>
      <w:r w:rsidRPr="00313B6A">
        <w:rPr>
          <w:sz w:val="28"/>
          <w:szCs w:val="28"/>
          <w:lang w:eastAsia="zh-TW"/>
        </w:rPr>
        <w:t xml:space="preserve">Browse </w:t>
      </w:r>
      <w:hyperlink r:id="rId33" w:history="1">
        <w:r w:rsidR="00640142" w:rsidRPr="00ED25B5">
          <w:rPr>
            <w:rStyle w:val="Hyperlink"/>
            <w:sz w:val="28"/>
            <w:szCs w:val="28"/>
            <w:lang w:eastAsia="zh-TW"/>
          </w:rPr>
          <w:t>http://localhost/lab7/login_submit.php</w:t>
        </w:r>
      </w:hyperlink>
      <w:r w:rsidRPr="00313B6A">
        <w:rPr>
          <w:sz w:val="28"/>
          <w:szCs w:val="28"/>
          <w:lang w:eastAsia="zh-TW"/>
        </w:rPr>
        <w:t xml:space="preserve"> . Check if the </w:t>
      </w:r>
      <w:r w:rsidR="002E0D1F">
        <w:rPr>
          <w:sz w:val="28"/>
          <w:szCs w:val="28"/>
          <w:lang w:eastAsia="zh-TW"/>
        </w:rPr>
        <w:t>two</w:t>
      </w:r>
      <w:r w:rsidRPr="00313B6A">
        <w:rPr>
          <w:sz w:val="28"/>
          <w:szCs w:val="28"/>
          <w:lang w:eastAsia="zh-TW"/>
        </w:rPr>
        <w:t xml:space="preserve"> links work.</w:t>
      </w:r>
    </w:p>
    <w:p w14:paraId="56DDFA92" w14:textId="3E22AFFA" w:rsidR="005974F4" w:rsidRPr="00080032" w:rsidRDefault="00553388" w:rsidP="00410792">
      <w:pPr>
        <w:ind w:right="29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53C5E36F" wp14:editId="566B8856">
            <wp:extent cx="1266667" cy="552381"/>
            <wp:effectExtent l="19050" t="19050" r="10160" b="19685"/>
            <wp:docPr id="759218811" name="圖片 1" descr="一張含有 文字, 字型, 白色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18811" name="圖片 1" descr="一張含有 文字, 字型, 白色, 設計 的圖片&#10;&#10;自動產生的描述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5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0930BA" w14:textId="0747397C" w:rsidR="00722C4C" w:rsidRDefault="00480848" w:rsidP="00722C4C">
      <w:pPr>
        <w:pStyle w:val="ListParagraph"/>
        <w:numPr>
          <w:ilvl w:val="0"/>
          <w:numId w:val="23"/>
        </w:numPr>
        <w:ind w:leftChars="0" w:right="29"/>
        <w:outlineLvl w:val="0"/>
        <w:rPr>
          <w:sz w:val="28"/>
          <w:szCs w:val="28"/>
          <w:lang w:eastAsia="zh-TW"/>
        </w:rPr>
      </w:pPr>
      <w:r w:rsidRPr="00313B6A">
        <w:rPr>
          <w:sz w:val="28"/>
          <w:szCs w:val="28"/>
          <w:lang w:eastAsia="zh-TW"/>
        </w:rPr>
        <w:t>Open login</w:t>
      </w:r>
      <w:r w:rsidR="00640142">
        <w:rPr>
          <w:sz w:val="28"/>
          <w:szCs w:val="28"/>
          <w:lang w:eastAsia="zh-TW"/>
        </w:rPr>
        <w:t>_subm</w:t>
      </w:r>
      <w:r w:rsidR="00A3601A">
        <w:rPr>
          <w:sz w:val="28"/>
          <w:szCs w:val="28"/>
          <w:lang w:eastAsia="zh-TW"/>
        </w:rPr>
        <w:t>it</w:t>
      </w:r>
      <w:r w:rsidRPr="00313B6A">
        <w:rPr>
          <w:sz w:val="28"/>
          <w:szCs w:val="28"/>
          <w:lang w:eastAsia="zh-TW"/>
        </w:rPr>
        <w:t>.php.</w:t>
      </w:r>
      <w:r w:rsidR="003C778E">
        <w:rPr>
          <w:sz w:val="28"/>
          <w:szCs w:val="28"/>
          <w:lang w:eastAsia="zh-TW"/>
        </w:rPr>
        <w:t xml:space="preserve"> Copy the following source code </w:t>
      </w:r>
      <w:r w:rsidR="007F11B0">
        <w:rPr>
          <w:sz w:val="28"/>
          <w:szCs w:val="28"/>
          <w:lang w:eastAsia="zh-TW"/>
        </w:rPr>
        <w:t xml:space="preserve">and paste it </w:t>
      </w:r>
      <w:r w:rsidR="00033C93">
        <w:rPr>
          <w:sz w:val="28"/>
          <w:szCs w:val="28"/>
          <w:lang w:eastAsia="zh-TW"/>
        </w:rPr>
        <w:t>to the</w:t>
      </w:r>
      <w:r w:rsidR="00C9614E" w:rsidRPr="00C9614E">
        <w:t xml:space="preserve"> </w:t>
      </w:r>
      <w:r w:rsidR="00C9614E" w:rsidRPr="00C9614E">
        <w:rPr>
          <w:sz w:val="28"/>
          <w:szCs w:val="28"/>
          <w:lang w:eastAsia="zh-TW"/>
        </w:rPr>
        <w:t>corresponding location</w:t>
      </w:r>
      <w:r w:rsidR="00A827EF">
        <w:rPr>
          <w:sz w:val="28"/>
          <w:szCs w:val="28"/>
          <w:lang w:eastAsia="zh-TW"/>
        </w:rPr>
        <w:t xml:space="preserve">, </w:t>
      </w:r>
      <w:r w:rsidR="00FB39E1">
        <w:rPr>
          <w:sz w:val="28"/>
          <w:szCs w:val="28"/>
          <w:lang w:eastAsia="zh-TW"/>
        </w:rPr>
        <w:t>complete</w:t>
      </w:r>
      <w:r w:rsidR="00A827EF">
        <w:rPr>
          <w:sz w:val="28"/>
          <w:szCs w:val="28"/>
          <w:lang w:eastAsia="zh-TW"/>
        </w:rPr>
        <w:t xml:space="preserve"> the missing part</w:t>
      </w:r>
      <w:r w:rsidR="00C9614E">
        <w:rPr>
          <w:sz w:val="28"/>
          <w:szCs w:val="28"/>
          <w:lang w:eastAsia="zh-TW"/>
        </w:rPr>
        <w:t>.</w:t>
      </w:r>
      <w:r w:rsidR="00033C93">
        <w:rPr>
          <w:sz w:val="28"/>
          <w:szCs w:val="28"/>
          <w:lang w:eastAsia="zh-TW"/>
        </w:rPr>
        <w:t xml:space="preserve"> </w:t>
      </w:r>
    </w:p>
    <w:p w14:paraId="535EA39F" w14:textId="77777777" w:rsidR="00111470" w:rsidRPr="00111470" w:rsidRDefault="00111470" w:rsidP="00111470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Chars="0" w:left="425" w:right="29"/>
        <w:outlineLvl w:val="0"/>
        <w:rPr>
          <w:rFonts w:ascii="Courier New" w:hAnsi="Courier New" w:cs="Courier New"/>
          <w:b/>
          <w:color w:val="FF0000"/>
          <w:szCs w:val="24"/>
        </w:rPr>
      </w:pPr>
      <w:r w:rsidRPr="00111470">
        <w:rPr>
          <w:rFonts w:ascii="Courier New" w:hAnsi="Courier New" w:cs="Courier New"/>
          <w:b/>
          <w:color w:val="FF0000"/>
          <w:szCs w:val="24"/>
        </w:rPr>
        <w:t>//select the user data</w:t>
      </w:r>
    </w:p>
    <w:p w14:paraId="70B7F1A3" w14:textId="77777777" w:rsidR="00111470" w:rsidRPr="00111470" w:rsidRDefault="00111470" w:rsidP="00111470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Chars="0" w:left="425" w:right="29"/>
        <w:outlineLvl w:val="0"/>
        <w:rPr>
          <w:rFonts w:ascii="Courier New" w:hAnsi="Courier New" w:cs="Courier New"/>
          <w:b/>
          <w:color w:val="FF0000"/>
          <w:szCs w:val="24"/>
        </w:rPr>
      </w:pPr>
      <w:r w:rsidRPr="00111470">
        <w:rPr>
          <w:rFonts w:ascii="Courier New" w:hAnsi="Courier New" w:cs="Courier New"/>
          <w:b/>
          <w:color w:val="FF0000"/>
          <w:szCs w:val="24"/>
        </w:rPr>
        <w:t>$stmt = $pdo-&gt;</w:t>
      </w:r>
      <w:proofErr w:type="gramStart"/>
      <w:r w:rsidRPr="00111470">
        <w:rPr>
          <w:rFonts w:ascii="Courier New" w:hAnsi="Courier New" w:cs="Courier New"/>
          <w:b/>
          <w:color w:val="FF0000"/>
          <w:szCs w:val="24"/>
        </w:rPr>
        <w:t>prepare(</w:t>
      </w:r>
      <w:proofErr w:type="gramEnd"/>
      <w:r w:rsidRPr="00111470">
        <w:rPr>
          <w:rFonts w:ascii="Courier New" w:hAnsi="Courier New" w:cs="Courier New"/>
          <w:b/>
          <w:color w:val="FF0000"/>
          <w:szCs w:val="24"/>
        </w:rPr>
        <w:t>"SELECT * FROM __??__ WHERE username = :username");</w:t>
      </w:r>
    </w:p>
    <w:p w14:paraId="5BBDE31D" w14:textId="77777777" w:rsidR="00111470" w:rsidRPr="00111470" w:rsidRDefault="00111470" w:rsidP="00111470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Chars="0" w:left="425" w:right="29"/>
        <w:outlineLvl w:val="0"/>
        <w:rPr>
          <w:rFonts w:ascii="Courier New" w:hAnsi="Courier New" w:cs="Courier New"/>
          <w:b/>
          <w:color w:val="FF0000"/>
          <w:szCs w:val="24"/>
        </w:rPr>
      </w:pPr>
      <w:r w:rsidRPr="00111470">
        <w:rPr>
          <w:rFonts w:ascii="Courier New" w:hAnsi="Courier New" w:cs="Courier New"/>
          <w:b/>
          <w:color w:val="FF0000"/>
          <w:szCs w:val="24"/>
        </w:rPr>
        <w:t>$stmt-&gt;</w:t>
      </w:r>
      <w:proofErr w:type="gramStart"/>
      <w:r w:rsidRPr="00111470">
        <w:rPr>
          <w:rFonts w:ascii="Courier New" w:hAnsi="Courier New" w:cs="Courier New"/>
          <w:b/>
          <w:color w:val="FF0000"/>
          <w:szCs w:val="24"/>
        </w:rPr>
        <w:t>bindParam(</w:t>
      </w:r>
      <w:proofErr w:type="gramEnd"/>
      <w:r w:rsidRPr="00111470">
        <w:rPr>
          <w:rFonts w:ascii="Courier New" w:hAnsi="Courier New" w:cs="Courier New"/>
          <w:b/>
          <w:color w:val="FF0000"/>
          <w:szCs w:val="24"/>
        </w:rPr>
        <w:t>':__??__, __??__);</w:t>
      </w:r>
    </w:p>
    <w:p w14:paraId="1EBEB4C4" w14:textId="77777777" w:rsidR="00111470" w:rsidRPr="00111470" w:rsidRDefault="00111470" w:rsidP="00111470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Chars="0" w:left="425" w:right="29"/>
        <w:outlineLvl w:val="0"/>
        <w:rPr>
          <w:rFonts w:ascii="Courier New" w:hAnsi="Courier New" w:cs="Courier New"/>
          <w:b/>
          <w:color w:val="FF0000"/>
          <w:szCs w:val="24"/>
        </w:rPr>
      </w:pPr>
      <w:r w:rsidRPr="00111470">
        <w:rPr>
          <w:rFonts w:ascii="Courier New" w:hAnsi="Courier New" w:cs="Courier New"/>
          <w:b/>
          <w:color w:val="FF0000"/>
          <w:szCs w:val="24"/>
        </w:rPr>
        <w:t>$stmt-&gt;</w:t>
      </w:r>
      <w:proofErr w:type="gramStart"/>
      <w:r w:rsidRPr="00111470">
        <w:rPr>
          <w:rFonts w:ascii="Courier New" w:hAnsi="Courier New" w:cs="Courier New"/>
          <w:b/>
          <w:color w:val="FF0000"/>
          <w:szCs w:val="24"/>
        </w:rPr>
        <w:t>execute(</w:t>
      </w:r>
      <w:proofErr w:type="gramEnd"/>
      <w:r w:rsidRPr="00111470">
        <w:rPr>
          <w:rFonts w:ascii="Courier New" w:hAnsi="Courier New" w:cs="Courier New"/>
          <w:b/>
          <w:color w:val="FF0000"/>
          <w:szCs w:val="24"/>
        </w:rPr>
        <w:t>);</w:t>
      </w:r>
    </w:p>
    <w:p w14:paraId="119D1C98" w14:textId="77777777" w:rsidR="00111470" w:rsidRDefault="00111470" w:rsidP="00111470">
      <w:pPr>
        <w:pStyle w:val="ListParagraph"/>
        <w:ind w:leftChars="0" w:left="425" w:right="29"/>
        <w:outlineLvl w:val="0"/>
        <w:rPr>
          <w:sz w:val="28"/>
          <w:szCs w:val="28"/>
          <w:lang w:eastAsia="zh-TW"/>
        </w:rPr>
      </w:pPr>
    </w:p>
    <w:p w14:paraId="332DEFDC" w14:textId="35277B11" w:rsidR="00A4456D" w:rsidRPr="00EB7487" w:rsidRDefault="00463C61" w:rsidP="003817D0">
      <w:pPr>
        <w:pStyle w:val="ListParagraph"/>
        <w:numPr>
          <w:ilvl w:val="0"/>
          <w:numId w:val="23"/>
        </w:numPr>
        <w:ind w:leftChars="0" w:right="29"/>
        <w:outlineLvl w:val="0"/>
        <w:rPr>
          <w:sz w:val="28"/>
          <w:szCs w:val="28"/>
          <w:lang w:eastAsia="zh-TW"/>
        </w:rPr>
      </w:pPr>
      <w:r w:rsidRPr="00EB7487">
        <w:rPr>
          <w:sz w:val="28"/>
          <w:szCs w:val="28"/>
          <w:lang w:eastAsia="zh-TW"/>
        </w:rPr>
        <w:t xml:space="preserve">Complete the </w:t>
      </w:r>
      <w:r w:rsidR="00EB7487" w:rsidRPr="00EB7487">
        <w:rPr>
          <w:sz w:val="28"/>
          <w:szCs w:val="28"/>
          <w:lang w:eastAsia="zh-TW"/>
        </w:rPr>
        <w:t>following step to complete the program:</w:t>
      </w:r>
    </w:p>
    <w:p w14:paraId="2EBDBC84" w14:textId="6FF66443" w:rsidR="00A4456D" w:rsidRDefault="00740FE0" w:rsidP="00DA1738">
      <w:pPr>
        <w:pStyle w:val="ListParagraph"/>
        <w:numPr>
          <w:ilvl w:val="1"/>
          <w:numId w:val="23"/>
        </w:numPr>
        <w:ind w:leftChars="0" w:right="29"/>
        <w:outlineLvl w:val="0"/>
        <w:rPr>
          <w:sz w:val="28"/>
          <w:szCs w:val="28"/>
          <w:lang w:eastAsia="zh-TW"/>
        </w:rPr>
      </w:pPr>
      <w:r w:rsidRPr="00740FE0">
        <w:rPr>
          <w:sz w:val="28"/>
          <w:szCs w:val="28"/>
          <w:lang w:eastAsia="zh-TW"/>
        </w:rPr>
        <w:t xml:space="preserve">use </w:t>
      </w:r>
      <w:r w:rsidR="000C1AAE" w:rsidRPr="000C1AAE">
        <w:rPr>
          <w:sz w:val="28"/>
          <w:szCs w:val="28"/>
          <w:lang w:eastAsia="zh-TW"/>
        </w:rPr>
        <w:t>password_verify</w:t>
      </w:r>
      <w:r w:rsidRPr="00740FE0">
        <w:rPr>
          <w:sz w:val="28"/>
          <w:szCs w:val="28"/>
          <w:lang w:eastAsia="zh-TW"/>
        </w:rPr>
        <w:t xml:space="preserve"> function to verify the password whether is </w:t>
      </w:r>
      <w:r w:rsidR="00D95B14" w:rsidRPr="00740FE0">
        <w:rPr>
          <w:sz w:val="28"/>
          <w:szCs w:val="28"/>
          <w:lang w:eastAsia="zh-TW"/>
        </w:rPr>
        <w:t>match.</w:t>
      </w:r>
    </w:p>
    <w:p w14:paraId="4DEF0EAF" w14:textId="0EB84F56" w:rsidR="00463C61" w:rsidRDefault="00463C61" w:rsidP="001446D5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4FC85CD3" wp14:editId="78BC6A43">
            <wp:extent cx="5733415" cy="358140"/>
            <wp:effectExtent l="0" t="0" r="635" b="3810"/>
            <wp:docPr id="5882870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870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CF39" w14:textId="77777777" w:rsidR="00A57AE5" w:rsidRPr="00A57AE5" w:rsidRDefault="00A57AE5" w:rsidP="00A57AE5">
      <w:pPr>
        <w:ind w:right="29"/>
        <w:outlineLvl w:val="0"/>
        <w:rPr>
          <w:sz w:val="28"/>
          <w:szCs w:val="28"/>
          <w:lang w:eastAsia="zh-TW"/>
        </w:rPr>
      </w:pPr>
    </w:p>
    <w:p w14:paraId="5C092A0A" w14:textId="763ECDEE" w:rsidR="001446D5" w:rsidRDefault="00A57AE5" w:rsidP="00DA1738">
      <w:pPr>
        <w:pStyle w:val="ListParagraph"/>
        <w:numPr>
          <w:ilvl w:val="1"/>
          <w:numId w:val="23"/>
        </w:numPr>
        <w:ind w:leftChars="0" w:right="29"/>
        <w:outlineLvl w:val="0"/>
        <w:rPr>
          <w:sz w:val="28"/>
          <w:szCs w:val="28"/>
          <w:lang w:eastAsia="zh-TW"/>
        </w:rPr>
      </w:pPr>
      <w:r w:rsidRPr="00A57AE5">
        <w:rPr>
          <w:sz w:val="28"/>
          <w:szCs w:val="28"/>
          <w:lang w:eastAsia="zh-TW"/>
        </w:rPr>
        <w:t xml:space="preserve">use session_regenerate_id to regenerate session </w:t>
      </w:r>
      <w:r w:rsidR="00D95B14" w:rsidRPr="00A57AE5">
        <w:rPr>
          <w:sz w:val="28"/>
          <w:szCs w:val="28"/>
          <w:lang w:eastAsia="zh-TW"/>
        </w:rPr>
        <w:t>ID.</w:t>
      </w:r>
    </w:p>
    <w:p w14:paraId="3E0531C6" w14:textId="77AA6709" w:rsidR="00A57AE5" w:rsidRDefault="00AB0A1E" w:rsidP="00AB0A1E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1211566E" wp14:editId="2D443D90">
            <wp:extent cx="5733415" cy="500380"/>
            <wp:effectExtent l="0" t="0" r="635" b="0"/>
            <wp:docPr id="1174163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634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30A5" w14:textId="35714C6C" w:rsidR="00A57AE5" w:rsidRDefault="00240BAF" w:rsidP="00DA1738">
      <w:pPr>
        <w:pStyle w:val="ListParagraph"/>
        <w:numPr>
          <w:ilvl w:val="1"/>
          <w:numId w:val="23"/>
        </w:numPr>
        <w:ind w:leftChars="0" w:right="29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9E07DA6" wp14:editId="626974B7">
            <wp:simplePos x="0" y="0"/>
            <wp:positionH relativeFrom="column">
              <wp:posOffset>-523875</wp:posOffset>
            </wp:positionH>
            <wp:positionV relativeFrom="paragraph">
              <wp:posOffset>470535</wp:posOffset>
            </wp:positionV>
            <wp:extent cx="6736080" cy="571500"/>
            <wp:effectExtent l="0" t="0" r="7620" b="0"/>
            <wp:wrapThrough wrapText="bothSides">
              <wp:wrapPolygon edited="0">
                <wp:start x="0" y="0"/>
                <wp:lineTo x="0" y="20880"/>
                <wp:lineTo x="21563" y="20880"/>
                <wp:lineTo x="21563" y="0"/>
                <wp:lineTo x="0" y="0"/>
              </wp:wrapPolygon>
            </wp:wrapThrough>
            <wp:docPr id="6839147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14798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BAF">
        <w:rPr>
          <w:sz w:val="28"/>
          <w:szCs w:val="28"/>
          <w:lang w:eastAsia="zh-TW"/>
        </w:rPr>
        <w:t>Use time function to get the current time and add 15 mins then store it into session</w:t>
      </w:r>
      <w:r w:rsidR="001C74F7">
        <w:rPr>
          <w:sz w:val="28"/>
          <w:szCs w:val="28"/>
          <w:lang w:eastAsia="zh-TW"/>
        </w:rPr>
        <w:t xml:space="preserve">; </w:t>
      </w:r>
      <w:r w:rsidR="001C74F7" w:rsidRPr="001C74F7">
        <w:rPr>
          <w:sz w:val="28"/>
          <w:szCs w:val="28"/>
          <w:lang w:eastAsia="zh-TW"/>
        </w:rPr>
        <w:t>Store the adminID into the session</w:t>
      </w:r>
      <w:r w:rsidR="001C74F7">
        <w:rPr>
          <w:sz w:val="28"/>
          <w:szCs w:val="28"/>
          <w:lang w:eastAsia="zh-TW"/>
        </w:rPr>
        <w:t>.</w:t>
      </w:r>
    </w:p>
    <w:p w14:paraId="7320C2EC" w14:textId="788A31F3" w:rsidR="00BC0201" w:rsidRDefault="00BC0201" w:rsidP="00453216">
      <w:pPr>
        <w:ind w:right="29"/>
        <w:rPr>
          <w:rFonts w:ascii="Courier New" w:hAnsi="Courier New" w:cs="Courier New"/>
          <w:b/>
          <w:szCs w:val="24"/>
          <w:u w:val="single"/>
        </w:rPr>
      </w:pPr>
    </w:p>
    <w:p w14:paraId="7080C408" w14:textId="69878C95" w:rsidR="00F73C60" w:rsidRDefault="00F73C60" w:rsidP="00202C06">
      <w:pPr>
        <w:pStyle w:val="ListParagraph"/>
        <w:numPr>
          <w:ilvl w:val="0"/>
          <w:numId w:val="23"/>
        </w:numPr>
        <w:ind w:leftChars="0" w:right="29"/>
        <w:outlineLvl w:val="0"/>
        <w:rPr>
          <w:sz w:val="28"/>
          <w:szCs w:val="28"/>
          <w:lang w:eastAsia="zh-TW"/>
        </w:rPr>
      </w:pPr>
      <w:r w:rsidRPr="00D73848">
        <w:rPr>
          <w:sz w:val="28"/>
          <w:szCs w:val="28"/>
          <w:lang w:eastAsia="zh-TW"/>
        </w:rPr>
        <w:t>Try to login with:</w:t>
      </w:r>
    </w:p>
    <w:p w14:paraId="056D2613" w14:textId="77777777" w:rsidR="008B00B6" w:rsidRDefault="008B00B6" w:rsidP="00634901">
      <w:pPr>
        <w:pStyle w:val="ListParagraph"/>
        <w:numPr>
          <w:ilvl w:val="1"/>
          <w:numId w:val="23"/>
        </w:numPr>
        <w:ind w:leftChars="0" w:right="29"/>
        <w:outlineLvl w:val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 xml:space="preserve">Incorrect </w:t>
      </w:r>
      <w:proofErr w:type="gramStart"/>
      <w:r>
        <w:rPr>
          <w:sz w:val="28"/>
          <w:szCs w:val="28"/>
          <w:lang w:eastAsia="zh-TW"/>
        </w:rPr>
        <w:t>password :</w:t>
      </w:r>
      <w:proofErr w:type="gramEnd"/>
    </w:p>
    <w:p w14:paraId="77417788" w14:textId="6D7A3C6D" w:rsidR="00F73C60" w:rsidRPr="00051DFA" w:rsidRDefault="00F73C60" w:rsidP="008B00B6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  <w:r w:rsidRPr="00051DFA">
        <w:rPr>
          <w:sz w:val="28"/>
          <w:szCs w:val="28"/>
          <w:lang w:eastAsia="zh-TW"/>
        </w:rPr>
        <w:t xml:space="preserve">Username: </w:t>
      </w:r>
      <w:r w:rsidR="00BC2E8D" w:rsidRPr="00051DFA">
        <w:rPr>
          <w:sz w:val="28"/>
          <w:szCs w:val="28"/>
          <w:lang w:eastAsia="zh-TW"/>
        </w:rPr>
        <w:t>sam</w:t>
      </w:r>
      <w:r w:rsidRPr="00051DFA">
        <w:rPr>
          <w:sz w:val="28"/>
          <w:szCs w:val="28"/>
          <w:lang w:eastAsia="zh-TW"/>
        </w:rPr>
        <w:t>; password: 123</w:t>
      </w:r>
    </w:p>
    <w:p w14:paraId="53AD1DDF" w14:textId="1A475711" w:rsidR="00051DFA" w:rsidRDefault="00051DFA" w:rsidP="008B00B6">
      <w:pPr>
        <w:ind w:left="272" w:right="29" w:firstLine="720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3DE3F82C" wp14:editId="2F791BD1">
            <wp:extent cx="2533333" cy="980952"/>
            <wp:effectExtent l="19050" t="19050" r="19685" b="10160"/>
            <wp:docPr id="629508379" name="圖片 1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08379" name="圖片 1" descr="一張含有 文字, 螢幕擷取畫面, 行, 字型 的圖片&#10;&#10;自動產生的描述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9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1ED1E" w14:textId="3AD0B28E" w:rsidR="00111564" w:rsidRDefault="00111564" w:rsidP="008B00B6">
      <w:pPr>
        <w:ind w:left="272" w:right="29" w:firstLine="720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735EB8D7" wp14:editId="5BDE4963">
            <wp:extent cx="3895725" cy="1332304"/>
            <wp:effectExtent l="19050" t="19050" r="9525" b="20320"/>
            <wp:docPr id="1763363836" name="圖片 1" descr="一張含有 文字, 螢幕擷取畫面, 字型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63836" name="圖片 1" descr="一張含有 文字, 螢幕擷取畫面, 字型, 標誌 的圖片&#10;&#10;自動產生的描述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2342" cy="1334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364D1" w14:textId="77777777" w:rsidR="00F40F64" w:rsidRDefault="00F40F64" w:rsidP="008B00B6">
      <w:pPr>
        <w:ind w:left="272" w:right="29" w:firstLine="720"/>
        <w:outlineLvl w:val="0"/>
        <w:rPr>
          <w:sz w:val="28"/>
          <w:szCs w:val="28"/>
          <w:lang w:eastAsia="zh-TW"/>
        </w:rPr>
      </w:pPr>
    </w:p>
    <w:p w14:paraId="6BF9118B" w14:textId="77777777" w:rsidR="00F40F64" w:rsidRDefault="00F40F64" w:rsidP="008B00B6">
      <w:pPr>
        <w:ind w:left="272" w:right="29" w:firstLine="720"/>
        <w:outlineLvl w:val="0"/>
        <w:rPr>
          <w:sz w:val="28"/>
          <w:szCs w:val="28"/>
          <w:lang w:eastAsia="zh-TW"/>
        </w:rPr>
      </w:pPr>
    </w:p>
    <w:p w14:paraId="05F68456" w14:textId="0FDE9E04" w:rsidR="00111564" w:rsidRDefault="00111564" w:rsidP="00111564">
      <w:pPr>
        <w:pStyle w:val="ListParagraph"/>
        <w:numPr>
          <w:ilvl w:val="1"/>
          <w:numId w:val="23"/>
        </w:numPr>
        <w:ind w:leftChars="0" w:right="29"/>
        <w:outlineLvl w:val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lastRenderedPageBreak/>
        <w:t xml:space="preserve">Incorrect </w:t>
      </w:r>
      <w:proofErr w:type="gramStart"/>
      <w:r>
        <w:rPr>
          <w:sz w:val="28"/>
          <w:szCs w:val="28"/>
          <w:lang w:eastAsia="zh-TW"/>
        </w:rPr>
        <w:t>username :</w:t>
      </w:r>
      <w:proofErr w:type="gramEnd"/>
    </w:p>
    <w:p w14:paraId="1B07E088" w14:textId="5956E2F8" w:rsidR="00111564" w:rsidRDefault="004F6CE2" w:rsidP="00AF5642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Username: helloworld; password: Sam01</w:t>
      </w:r>
    </w:p>
    <w:p w14:paraId="79CF128D" w14:textId="7E686AFF" w:rsidR="004F6CE2" w:rsidRDefault="00A23016" w:rsidP="00A23016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06DDB2EC" wp14:editId="2B4538E4">
            <wp:extent cx="2542857" cy="971429"/>
            <wp:effectExtent l="19050" t="19050" r="10160" b="19685"/>
            <wp:docPr id="1942421644" name="圖片 1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21644" name="圖片 1" descr="一張含有 文字, 螢幕擷取畫面, 行, 字型 的圖片&#10;&#10;自動產生的描述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9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EC0A4" w14:textId="59062371" w:rsidR="00A23016" w:rsidRDefault="00AF5642" w:rsidP="00A23016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5B8A8A61" wp14:editId="63B6D628">
            <wp:extent cx="3990975" cy="1364879"/>
            <wp:effectExtent l="19050" t="19050" r="9525" b="26035"/>
            <wp:docPr id="1280258814" name="圖片 1" descr="一張含有 文字, 螢幕擷取畫面, 字型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58814" name="圖片 1" descr="一張含有 文字, 螢幕擷取畫面, 字型, 標誌 的圖片&#10;&#10;自動產生的描述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3340" cy="136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FB7B5E" w14:textId="577F7B84" w:rsidR="00A23016" w:rsidRDefault="00AF5642" w:rsidP="00111564">
      <w:pPr>
        <w:pStyle w:val="ListParagraph"/>
        <w:numPr>
          <w:ilvl w:val="1"/>
          <w:numId w:val="23"/>
        </w:numPr>
        <w:ind w:leftChars="0" w:right="29"/>
        <w:outlineLvl w:val="0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C</w:t>
      </w:r>
      <w:r>
        <w:rPr>
          <w:sz w:val="28"/>
          <w:szCs w:val="28"/>
          <w:lang w:eastAsia="zh-TW"/>
        </w:rPr>
        <w:t>orrect username and password:</w:t>
      </w:r>
    </w:p>
    <w:p w14:paraId="6D22EED2" w14:textId="25F93C31" w:rsidR="00AF5642" w:rsidRDefault="00AF5642" w:rsidP="00AF5642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Username: sam; password: Sam01</w:t>
      </w:r>
    </w:p>
    <w:p w14:paraId="67926239" w14:textId="1C76F5F9" w:rsidR="00AF5642" w:rsidRDefault="00CD715F" w:rsidP="00CD715F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1AC71652" wp14:editId="075FA021">
            <wp:extent cx="2704762" cy="933333"/>
            <wp:effectExtent l="19050" t="19050" r="19685" b="19685"/>
            <wp:docPr id="1954941152" name="圖片 1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41152" name="圖片 1" descr="一張含有 文字, 螢幕擷取畫面, 行, 字型 的圖片&#10;&#10;自動產生的描述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9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F53B01" w14:textId="18F49638" w:rsidR="00CD715F" w:rsidRDefault="00CD715F" w:rsidP="00CD715F">
      <w:pPr>
        <w:pStyle w:val="ListParagraph"/>
        <w:ind w:leftChars="0" w:left="992" w:right="29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7A33B117" wp14:editId="19859B8D">
            <wp:extent cx="4105275" cy="1572800"/>
            <wp:effectExtent l="19050" t="19050" r="9525" b="27940"/>
            <wp:docPr id="133513902" name="圖片 1" descr="一張含有 文字, 螢幕擷取畫面, 字型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3902" name="圖片 1" descr="一張含有 文字, 螢幕擷取畫面, 字型, 標誌 的圖片&#10;&#10;自動產生的描述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13053" cy="157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485C5" w14:textId="6A58AA1C" w:rsidR="00111564" w:rsidRDefault="00F7380A" w:rsidP="00F7380A">
      <w:pPr>
        <w:ind w:left="272" w:right="29" w:firstLine="720"/>
        <w:outlineLvl w:val="0"/>
        <w:rPr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6682F678" wp14:editId="774876E6">
            <wp:extent cx="3800475" cy="2339465"/>
            <wp:effectExtent l="19050" t="19050" r="9525" b="22860"/>
            <wp:docPr id="42107005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70051" name="圖片 1" descr="一張含有 文字, 螢幕擷取畫面, 字型, 數字 的圖片&#10;&#10;自動產生的描述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05724" cy="2342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12860" w14:textId="77777777" w:rsidR="00111564" w:rsidRDefault="00111564" w:rsidP="00111564">
      <w:pPr>
        <w:ind w:right="29"/>
        <w:outlineLvl w:val="0"/>
        <w:rPr>
          <w:sz w:val="28"/>
          <w:szCs w:val="28"/>
          <w:lang w:eastAsia="zh-TW"/>
        </w:rPr>
      </w:pPr>
    </w:p>
    <w:p w14:paraId="6BC13BF9" w14:textId="77777777" w:rsidR="00051DFA" w:rsidRPr="00D73848" w:rsidRDefault="00051DFA" w:rsidP="00F73C60">
      <w:pPr>
        <w:ind w:right="29"/>
        <w:outlineLvl w:val="0"/>
        <w:rPr>
          <w:sz w:val="28"/>
          <w:szCs w:val="28"/>
          <w:lang w:eastAsia="zh-TW"/>
        </w:rPr>
      </w:pPr>
    </w:p>
    <w:p w14:paraId="16ED5667" w14:textId="77777777" w:rsidR="00F73C60" w:rsidRPr="00D73848" w:rsidRDefault="00F73C60" w:rsidP="00453216">
      <w:pPr>
        <w:ind w:right="29"/>
        <w:rPr>
          <w:rFonts w:ascii="Courier New" w:hAnsi="Courier New" w:cs="Courier New"/>
          <w:b/>
          <w:sz w:val="28"/>
          <w:szCs w:val="28"/>
          <w:u w:val="single"/>
        </w:rPr>
      </w:pPr>
    </w:p>
    <w:p w14:paraId="27C6B946" w14:textId="17DA8AC9" w:rsidR="00925C09" w:rsidRDefault="00925C09">
      <w:p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br w:type="page"/>
      </w:r>
    </w:p>
    <w:p w14:paraId="4843E60D" w14:textId="1178E967" w:rsidR="00975F97" w:rsidRPr="00575BDD" w:rsidRDefault="00975F97" w:rsidP="00975F97">
      <w:pPr>
        <w:ind w:right="29"/>
        <w:rPr>
          <w:b/>
          <w:sz w:val="40"/>
          <w:szCs w:val="40"/>
          <w:u w:val="single"/>
        </w:rPr>
      </w:pPr>
      <w:r w:rsidRPr="00575BDD">
        <w:rPr>
          <w:b/>
          <w:sz w:val="40"/>
          <w:szCs w:val="40"/>
          <w:u w:val="single"/>
        </w:rPr>
        <w:lastRenderedPageBreak/>
        <w:t>Task</w:t>
      </w:r>
      <w:r>
        <w:rPr>
          <w:b/>
          <w:sz w:val="40"/>
          <w:szCs w:val="40"/>
          <w:u w:val="single"/>
        </w:rPr>
        <w:t xml:space="preserve"> 4</w:t>
      </w:r>
      <w:r w:rsidRPr="00575BDD">
        <w:rPr>
          <w:b/>
          <w:sz w:val="40"/>
          <w:szCs w:val="40"/>
          <w:u w:val="single"/>
        </w:rPr>
        <w:t xml:space="preserve"> Session – Checking </w:t>
      </w:r>
      <w:r>
        <w:rPr>
          <w:b/>
          <w:sz w:val="40"/>
          <w:szCs w:val="40"/>
          <w:u w:val="single"/>
        </w:rPr>
        <w:t>Session Data</w:t>
      </w:r>
    </w:p>
    <w:p w14:paraId="7101B27F" w14:textId="77777777" w:rsidR="00EE06AA" w:rsidRPr="00D73848" w:rsidRDefault="00EE06AA" w:rsidP="00EE06AA">
      <w:pPr>
        <w:pStyle w:val="ListParagraph"/>
        <w:numPr>
          <w:ilvl w:val="0"/>
          <w:numId w:val="25"/>
        </w:numPr>
        <w:ind w:leftChars="0" w:right="29"/>
        <w:outlineLvl w:val="0"/>
        <w:rPr>
          <w:sz w:val="28"/>
          <w:szCs w:val="28"/>
          <w:lang w:eastAsia="zh-TW"/>
        </w:rPr>
      </w:pPr>
      <w:r w:rsidRPr="00D73848">
        <w:rPr>
          <w:sz w:val="28"/>
          <w:szCs w:val="28"/>
          <w:lang w:eastAsia="zh-TW"/>
        </w:rPr>
        <w:t>After login, edit debug.php to show session data:</w:t>
      </w:r>
    </w:p>
    <w:p w14:paraId="69299FAE" w14:textId="77777777" w:rsidR="00EE06AA" w:rsidRPr="00107105" w:rsidRDefault="00EE06AA" w:rsidP="00EE06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b/>
          <w:color w:val="FF0000"/>
          <w:sz w:val="28"/>
          <w:szCs w:val="28"/>
        </w:rPr>
      </w:pPr>
      <w:r w:rsidRPr="00107105">
        <w:rPr>
          <w:rFonts w:ascii="Courier New" w:hAnsi="Courier New" w:cs="Courier New"/>
          <w:b/>
          <w:color w:val="FF0000"/>
          <w:sz w:val="28"/>
          <w:szCs w:val="28"/>
        </w:rPr>
        <w:t>//echo password_hash('123</w:t>
      </w:r>
      <w:proofErr w:type="gramStart"/>
      <w:r w:rsidRPr="00107105">
        <w:rPr>
          <w:rFonts w:ascii="Courier New" w:hAnsi="Courier New" w:cs="Courier New"/>
          <w:b/>
          <w:color w:val="FF0000"/>
          <w:sz w:val="28"/>
          <w:szCs w:val="28"/>
        </w:rPr>
        <w:t>',PASSWORD</w:t>
      </w:r>
      <w:proofErr w:type="gramEnd"/>
      <w:r w:rsidRPr="00107105">
        <w:rPr>
          <w:rFonts w:ascii="Courier New" w:hAnsi="Courier New" w:cs="Courier New"/>
          <w:b/>
          <w:color w:val="FF0000"/>
          <w:sz w:val="28"/>
          <w:szCs w:val="28"/>
        </w:rPr>
        <w:t>_DEFAULT);</w:t>
      </w:r>
    </w:p>
    <w:p w14:paraId="7CDFC5A0" w14:textId="77777777" w:rsidR="00EE06AA" w:rsidRPr="00107105" w:rsidRDefault="00EE06AA" w:rsidP="00EE06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b/>
          <w:color w:val="FF0000"/>
          <w:sz w:val="28"/>
          <w:szCs w:val="28"/>
        </w:rPr>
      </w:pPr>
      <w:r w:rsidRPr="00107105">
        <w:rPr>
          <w:rFonts w:ascii="Courier New" w:hAnsi="Courier New" w:cs="Courier New"/>
          <w:b/>
          <w:color w:val="FF0000"/>
          <w:sz w:val="28"/>
          <w:szCs w:val="28"/>
        </w:rPr>
        <w:t>session_</w:t>
      </w:r>
      <w:proofErr w:type="gramStart"/>
      <w:r w:rsidRPr="00107105">
        <w:rPr>
          <w:rFonts w:ascii="Courier New" w:hAnsi="Courier New" w:cs="Courier New"/>
          <w:b/>
          <w:color w:val="FF0000"/>
          <w:sz w:val="28"/>
          <w:szCs w:val="28"/>
        </w:rPr>
        <w:t>start(</w:t>
      </w:r>
      <w:proofErr w:type="gramEnd"/>
      <w:r w:rsidRPr="00107105">
        <w:rPr>
          <w:rFonts w:ascii="Courier New" w:hAnsi="Courier New" w:cs="Courier New"/>
          <w:b/>
          <w:color w:val="FF0000"/>
          <w:sz w:val="28"/>
          <w:szCs w:val="28"/>
        </w:rPr>
        <w:t>);</w:t>
      </w:r>
    </w:p>
    <w:p w14:paraId="2FAD8F26" w14:textId="77777777" w:rsidR="00EE06AA" w:rsidRPr="00107105" w:rsidRDefault="00EE06AA" w:rsidP="00EE06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b/>
          <w:color w:val="FF0000"/>
          <w:sz w:val="28"/>
          <w:szCs w:val="28"/>
        </w:rPr>
      </w:pPr>
      <w:r w:rsidRPr="00107105">
        <w:rPr>
          <w:rFonts w:ascii="Courier New" w:hAnsi="Courier New" w:cs="Courier New"/>
          <w:b/>
          <w:color w:val="FF0000"/>
          <w:sz w:val="28"/>
          <w:szCs w:val="28"/>
        </w:rPr>
        <w:t>//var_dump($_COOKIE);</w:t>
      </w:r>
    </w:p>
    <w:p w14:paraId="305980BE" w14:textId="77777777" w:rsidR="00EE06AA" w:rsidRPr="00107105" w:rsidRDefault="00EE06AA" w:rsidP="00EE06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b/>
          <w:color w:val="FF0000"/>
          <w:sz w:val="28"/>
          <w:szCs w:val="28"/>
        </w:rPr>
      </w:pPr>
      <w:r w:rsidRPr="00107105">
        <w:rPr>
          <w:rFonts w:ascii="Courier New" w:hAnsi="Courier New" w:cs="Courier New"/>
          <w:b/>
          <w:color w:val="FF0000"/>
          <w:sz w:val="28"/>
          <w:szCs w:val="28"/>
        </w:rPr>
        <w:t>//</w:t>
      </w:r>
      <w:proofErr w:type="gramStart"/>
      <w:r w:rsidRPr="00107105">
        <w:rPr>
          <w:rFonts w:ascii="Courier New" w:hAnsi="Courier New" w:cs="Courier New"/>
          <w:b/>
          <w:color w:val="FF0000"/>
          <w:sz w:val="28"/>
          <w:szCs w:val="28"/>
        </w:rPr>
        <w:t>setcookie(</w:t>
      </w:r>
      <w:proofErr w:type="gramEnd"/>
      <w:r w:rsidRPr="00107105">
        <w:rPr>
          <w:rFonts w:ascii="Courier New" w:hAnsi="Courier New" w:cs="Courier New"/>
          <w:b/>
          <w:color w:val="FF0000"/>
          <w:sz w:val="28"/>
          <w:szCs w:val="28"/>
        </w:rPr>
        <w:t>'lang', 'en', time()+300);</w:t>
      </w:r>
    </w:p>
    <w:p w14:paraId="74ACCDFD" w14:textId="77777777" w:rsidR="00EE06AA" w:rsidRPr="00107105" w:rsidRDefault="00EE06AA" w:rsidP="00EE06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b/>
          <w:color w:val="FF0000"/>
          <w:sz w:val="28"/>
          <w:szCs w:val="28"/>
        </w:rPr>
      </w:pPr>
      <w:r w:rsidRPr="00107105">
        <w:rPr>
          <w:rFonts w:ascii="Courier New" w:hAnsi="Courier New" w:cs="Courier New"/>
          <w:b/>
          <w:color w:val="FF0000"/>
          <w:sz w:val="28"/>
          <w:szCs w:val="28"/>
        </w:rPr>
        <w:t>var_dump($_SESSION);</w:t>
      </w:r>
    </w:p>
    <w:p w14:paraId="2467625D" w14:textId="77777777" w:rsidR="00EE06AA" w:rsidRPr="00D73848" w:rsidRDefault="00EE06AA" w:rsidP="00EE06AA">
      <w:pPr>
        <w:ind w:right="29"/>
        <w:outlineLvl w:val="0"/>
        <w:rPr>
          <w:sz w:val="28"/>
          <w:szCs w:val="28"/>
          <w:lang w:eastAsia="zh-TW"/>
        </w:rPr>
      </w:pPr>
    </w:p>
    <w:p w14:paraId="2D356294" w14:textId="77777777" w:rsidR="00EE06AA" w:rsidRPr="00D73848" w:rsidRDefault="00EE06AA" w:rsidP="00EE06AA">
      <w:pPr>
        <w:pStyle w:val="ListParagraph"/>
        <w:numPr>
          <w:ilvl w:val="0"/>
          <w:numId w:val="25"/>
        </w:numPr>
        <w:ind w:leftChars="0" w:right="29"/>
        <w:outlineLvl w:val="0"/>
        <w:rPr>
          <w:sz w:val="28"/>
          <w:szCs w:val="28"/>
          <w:lang w:eastAsia="zh-TW"/>
        </w:rPr>
      </w:pPr>
      <w:r w:rsidRPr="00D73848">
        <w:rPr>
          <w:sz w:val="28"/>
          <w:szCs w:val="28"/>
          <w:lang w:eastAsia="zh-TW"/>
        </w:rPr>
        <w:t xml:space="preserve">Do you understand the value of the current datetime? </w:t>
      </w:r>
    </w:p>
    <w:p w14:paraId="7413849B" w14:textId="77777777" w:rsidR="00EE06AA" w:rsidRPr="00D73848" w:rsidRDefault="00EE06AA" w:rsidP="00EE06AA">
      <w:pPr>
        <w:ind w:right="29"/>
        <w:outlineLvl w:val="0"/>
        <w:rPr>
          <w:sz w:val="28"/>
          <w:szCs w:val="28"/>
          <w:lang w:eastAsia="zh-TW"/>
        </w:rPr>
      </w:pPr>
      <w:r w:rsidRPr="00D73848">
        <w:rPr>
          <w:sz w:val="28"/>
          <w:szCs w:val="28"/>
          <w:lang w:eastAsia="zh-TW"/>
        </w:rPr>
        <w:t>Show expiry and current datetime:</w:t>
      </w:r>
    </w:p>
    <w:p w14:paraId="2BD31B08" w14:textId="77777777" w:rsidR="00EE06AA" w:rsidRPr="00D73848" w:rsidRDefault="00EE06AA" w:rsidP="00EE06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 w:val="28"/>
          <w:szCs w:val="28"/>
        </w:rPr>
      </w:pPr>
      <w:r w:rsidRPr="00D73848">
        <w:rPr>
          <w:rFonts w:ascii="Courier New" w:hAnsi="Courier New" w:cs="Courier New"/>
          <w:sz w:val="28"/>
          <w:szCs w:val="28"/>
        </w:rPr>
        <w:t>var_dump($_SESSION);</w:t>
      </w:r>
    </w:p>
    <w:p w14:paraId="5CC0CAF6" w14:textId="77777777" w:rsidR="00EE06AA" w:rsidRPr="00107105" w:rsidRDefault="00EE06AA" w:rsidP="00EE06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b/>
          <w:color w:val="FF0000"/>
          <w:sz w:val="28"/>
          <w:szCs w:val="28"/>
        </w:rPr>
      </w:pPr>
      <w:r w:rsidRPr="00107105">
        <w:rPr>
          <w:rFonts w:ascii="Courier New" w:hAnsi="Courier New" w:cs="Courier New"/>
          <w:b/>
          <w:color w:val="FF0000"/>
          <w:sz w:val="28"/>
          <w:szCs w:val="28"/>
        </w:rPr>
        <w:t>date_default_timezone_set('Asia/Hong_Kong');</w:t>
      </w:r>
    </w:p>
    <w:p w14:paraId="6B371D06" w14:textId="77777777" w:rsidR="00EE06AA" w:rsidRPr="00107105" w:rsidRDefault="00EE06AA" w:rsidP="00EE06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b/>
          <w:color w:val="FF0000"/>
          <w:sz w:val="28"/>
          <w:szCs w:val="28"/>
        </w:rPr>
      </w:pPr>
      <w:r w:rsidRPr="00107105">
        <w:rPr>
          <w:rFonts w:ascii="Courier New" w:hAnsi="Courier New" w:cs="Courier New"/>
          <w:b/>
          <w:color w:val="FF0000"/>
          <w:sz w:val="28"/>
          <w:szCs w:val="28"/>
        </w:rPr>
        <w:t>echo 'Expiry:</w:t>
      </w:r>
      <w:proofErr w:type="gramStart"/>
      <w:r w:rsidRPr="00107105">
        <w:rPr>
          <w:rFonts w:ascii="Courier New" w:hAnsi="Courier New" w:cs="Courier New"/>
          <w:b/>
          <w:color w:val="FF0000"/>
          <w:sz w:val="28"/>
          <w:szCs w:val="28"/>
        </w:rPr>
        <w:t>'.date</w:t>
      </w:r>
      <w:proofErr w:type="gramEnd"/>
      <w:r w:rsidRPr="00107105">
        <w:rPr>
          <w:rFonts w:ascii="Courier New" w:hAnsi="Courier New" w:cs="Courier New"/>
          <w:b/>
          <w:color w:val="FF0000"/>
          <w:sz w:val="28"/>
          <w:szCs w:val="28"/>
        </w:rPr>
        <w:t>( DateTime::COOKIE, $_SESSION['expiry'] );</w:t>
      </w:r>
    </w:p>
    <w:p w14:paraId="3C617155" w14:textId="77777777" w:rsidR="00EE06AA" w:rsidRPr="00107105" w:rsidRDefault="00EE06AA" w:rsidP="00EE06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b/>
          <w:color w:val="FF0000"/>
          <w:sz w:val="28"/>
          <w:szCs w:val="28"/>
        </w:rPr>
      </w:pPr>
      <w:r w:rsidRPr="00107105">
        <w:rPr>
          <w:rFonts w:ascii="Courier New" w:hAnsi="Courier New" w:cs="Courier New"/>
          <w:b/>
          <w:color w:val="FF0000"/>
          <w:sz w:val="28"/>
          <w:szCs w:val="28"/>
        </w:rPr>
        <w:t>echo 'Now:</w:t>
      </w:r>
      <w:proofErr w:type="gramStart"/>
      <w:r w:rsidRPr="00107105">
        <w:rPr>
          <w:rFonts w:ascii="Courier New" w:hAnsi="Courier New" w:cs="Courier New"/>
          <w:b/>
          <w:color w:val="FF0000"/>
          <w:sz w:val="28"/>
          <w:szCs w:val="28"/>
        </w:rPr>
        <w:t>'.date</w:t>
      </w:r>
      <w:proofErr w:type="gramEnd"/>
      <w:r w:rsidRPr="00107105">
        <w:rPr>
          <w:rFonts w:ascii="Courier New" w:hAnsi="Courier New" w:cs="Courier New"/>
          <w:b/>
          <w:color w:val="FF0000"/>
          <w:sz w:val="28"/>
          <w:szCs w:val="28"/>
        </w:rPr>
        <w:t xml:space="preserve">( DateTime::COOKIE, time() ); </w:t>
      </w:r>
    </w:p>
    <w:p w14:paraId="5B903DA9" w14:textId="233D7105" w:rsidR="00575BDD" w:rsidRDefault="00575BD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9A59361" w14:textId="77777777" w:rsidR="00BF3DB9" w:rsidRPr="00D73848" w:rsidRDefault="00BF3DB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8AD1D8F" w14:textId="0A3B0B94" w:rsidR="00124CB9" w:rsidRPr="00575BDD" w:rsidRDefault="00575BDD" w:rsidP="00124CB9">
      <w:pPr>
        <w:ind w:right="29"/>
        <w:rPr>
          <w:b/>
          <w:sz w:val="40"/>
          <w:szCs w:val="40"/>
          <w:u w:val="single"/>
        </w:rPr>
      </w:pPr>
      <w:r w:rsidRPr="00575BDD">
        <w:rPr>
          <w:b/>
          <w:sz w:val="40"/>
          <w:szCs w:val="40"/>
          <w:u w:val="single"/>
        </w:rPr>
        <w:t>Task</w:t>
      </w:r>
      <w:r>
        <w:rPr>
          <w:b/>
          <w:sz w:val="40"/>
          <w:szCs w:val="40"/>
          <w:u w:val="single"/>
        </w:rPr>
        <w:t xml:space="preserve"> </w:t>
      </w:r>
      <w:r w:rsidRPr="00575BDD">
        <w:rPr>
          <w:b/>
          <w:sz w:val="40"/>
          <w:szCs w:val="40"/>
          <w:u w:val="single"/>
        </w:rPr>
        <w:t xml:space="preserve">5 </w:t>
      </w:r>
      <w:r w:rsidR="00124CB9" w:rsidRPr="00575BDD">
        <w:rPr>
          <w:b/>
          <w:sz w:val="40"/>
          <w:szCs w:val="40"/>
          <w:u w:val="single"/>
        </w:rPr>
        <w:t>Session – Check</w:t>
      </w:r>
      <w:r w:rsidR="00710AFE" w:rsidRPr="00575BDD">
        <w:rPr>
          <w:b/>
          <w:sz w:val="40"/>
          <w:szCs w:val="40"/>
          <w:u w:val="single"/>
        </w:rPr>
        <w:t>ing</w:t>
      </w:r>
      <w:r w:rsidR="00C373A6" w:rsidRPr="00575BDD">
        <w:rPr>
          <w:b/>
          <w:sz w:val="40"/>
          <w:szCs w:val="40"/>
          <w:u w:val="single"/>
        </w:rPr>
        <w:t xml:space="preserve"> Login Status</w:t>
      </w:r>
    </w:p>
    <w:p w14:paraId="6012C3A4" w14:textId="77777777" w:rsidR="000D2595" w:rsidRPr="006B2D36" w:rsidRDefault="000D2595" w:rsidP="006B2D36">
      <w:pPr>
        <w:ind w:right="29"/>
        <w:outlineLvl w:val="0"/>
        <w:rPr>
          <w:szCs w:val="24"/>
          <w:lang w:eastAsia="zh-TW"/>
        </w:rPr>
      </w:pPr>
    </w:p>
    <w:p w14:paraId="32AFAD85" w14:textId="3F6E94E8" w:rsidR="002A1050" w:rsidRPr="00386D90" w:rsidRDefault="002A1050" w:rsidP="00386D90">
      <w:pPr>
        <w:pStyle w:val="ListParagraph"/>
        <w:numPr>
          <w:ilvl w:val="0"/>
          <w:numId w:val="24"/>
        </w:numPr>
        <w:ind w:leftChars="0" w:right="29"/>
        <w:outlineLvl w:val="0"/>
        <w:rPr>
          <w:sz w:val="28"/>
          <w:szCs w:val="28"/>
        </w:rPr>
      </w:pPr>
      <w:r w:rsidRPr="00386D90">
        <w:rPr>
          <w:sz w:val="28"/>
          <w:szCs w:val="28"/>
        </w:rPr>
        <w:t>Create session.inc.php in c:\wamp\</w:t>
      </w:r>
      <w:r w:rsidR="00D57F08" w:rsidRPr="00386D90">
        <w:rPr>
          <w:sz w:val="28"/>
          <w:szCs w:val="28"/>
        </w:rPr>
        <w:t>lab7\</w:t>
      </w:r>
      <w:r w:rsidRPr="00386D90">
        <w:rPr>
          <w:b/>
          <w:sz w:val="28"/>
          <w:szCs w:val="28"/>
        </w:rPr>
        <w:t>inc</w:t>
      </w:r>
      <w:r w:rsidRPr="00386D90">
        <w:rPr>
          <w:sz w:val="28"/>
          <w:szCs w:val="28"/>
        </w:rPr>
        <w:t>\</w:t>
      </w:r>
    </w:p>
    <w:p w14:paraId="21DCCE17" w14:textId="6DC1A007" w:rsidR="008E09E3" w:rsidRPr="00386D90" w:rsidRDefault="008E09E3" w:rsidP="00386D90">
      <w:pPr>
        <w:pStyle w:val="ListParagraph"/>
        <w:numPr>
          <w:ilvl w:val="0"/>
          <w:numId w:val="24"/>
        </w:numPr>
        <w:ind w:leftChars="0" w:right="29"/>
        <w:outlineLvl w:val="0"/>
        <w:rPr>
          <w:sz w:val="28"/>
          <w:szCs w:val="28"/>
          <w:lang w:eastAsia="zh-TW"/>
        </w:rPr>
      </w:pPr>
      <w:r w:rsidRPr="00386D90">
        <w:rPr>
          <w:rFonts w:hint="eastAsia"/>
          <w:sz w:val="28"/>
          <w:szCs w:val="28"/>
          <w:lang w:eastAsia="zh-TW"/>
        </w:rPr>
        <w:t>C</w:t>
      </w:r>
      <w:r w:rsidRPr="00386D90">
        <w:rPr>
          <w:sz w:val="28"/>
          <w:szCs w:val="28"/>
          <w:lang w:eastAsia="zh-TW"/>
        </w:rPr>
        <w:t xml:space="preserve">opy the source codes from </w:t>
      </w:r>
      <w:r w:rsidRPr="00386D90">
        <w:rPr>
          <w:rFonts w:hint="eastAsia"/>
          <w:sz w:val="28"/>
          <w:szCs w:val="28"/>
          <w:lang w:eastAsia="zh-TW"/>
        </w:rPr>
        <w:t>L</w:t>
      </w:r>
      <w:r w:rsidRPr="00386D90">
        <w:rPr>
          <w:sz w:val="28"/>
          <w:szCs w:val="28"/>
          <w:lang w:eastAsia="zh-TW"/>
        </w:rPr>
        <w:t>ec</w:t>
      </w:r>
      <w:r w:rsidR="000D464D" w:rsidRPr="00386D90">
        <w:rPr>
          <w:sz w:val="28"/>
          <w:szCs w:val="28"/>
          <w:lang w:eastAsia="zh-TW"/>
        </w:rPr>
        <w:t>7</w:t>
      </w:r>
      <w:r w:rsidRPr="00386D90">
        <w:rPr>
          <w:sz w:val="28"/>
          <w:szCs w:val="28"/>
          <w:lang w:eastAsia="zh-TW"/>
        </w:rPr>
        <w:t xml:space="preserve"> P.1</w:t>
      </w:r>
      <w:r w:rsidR="00B36DD5">
        <w:rPr>
          <w:sz w:val="28"/>
          <w:szCs w:val="28"/>
          <w:lang w:eastAsia="zh-TW"/>
        </w:rPr>
        <w:t>5</w:t>
      </w:r>
      <w:r w:rsidRPr="00386D90">
        <w:rPr>
          <w:sz w:val="28"/>
          <w:szCs w:val="28"/>
          <w:lang w:eastAsia="zh-TW"/>
        </w:rPr>
        <w:t xml:space="preserve"> </w:t>
      </w:r>
      <w:r w:rsidRPr="00386D90">
        <w:rPr>
          <w:rFonts w:hint="eastAsia"/>
          <w:sz w:val="28"/>
          <w:szCs w:val="28"/>
          <w:lang w:eastAsia="zh-TW"/>
        </w:rPr>
        <w:t>a</w:t>
      </w:r>
      <w:r w:rsidRPr="00386D90">
        <w:rPr>
          <w:sz w:val="28"/>
          <w:szCs w:val="28"/>
          <w:lang w:eastAsia="zh-TW"/>
        </w:rPr>
        <w:t>nd paste them to session.inc.php</w:t>
      </w:r>
    </w:p>
    <w:p w14:paraId="4AE84F5B" w14:textId="77777777" w:rsidR="000D2595" w:rsidRPr="002D352A" w:rsidRDefault="000D2595" w:rsidP="006B2D36">
      <w:pPr>
        <w:ind w:right="29"/>
        <w:outlineLvl w:val="0"/>
        <w:rPr>
          <w:sz w:val="28"/>
          <w:szCs w:val="28"/>
          <w:lang w:eastAsia="zh-TW"/>
        </w:rPr>
      </w:pPr>
    </w:p>
    <w:p w14:paraId="019A0F43" w14:textId="2D6DBCBE" w:rsidR="0038238D" w:rsidRPr="00386D90" w:rsidRDefault="0038238D" w:rsidP="00386D90">
      <w:pPr>
        <w:pStyle w:val="ListParagraph"/>
        <w:numPr>
          <w:ilvl w:val="0"/>
          <w:numId w:val="24"/>
        </w:numPr>
        <w:ind w:leftChars="0" w:right="29"/>
        <w:outlineLvl w:val="0"/>
        <w:rPr>
          <w:sz w:val="28"/>
          <w:szCs w:val="28"/>
          <w:lang w:eastAsia="zh-TW"/>
        </w:rPr>
      </w:pPr>
      <w:r w:rsidRPr="00386D90">
        <w:rPr>
          <w:sz w:val="28"/>
          <w:szCs w:val="28"/>
          <w:lang w:eastAsia="zh-TW"/>
        </w:rPr>
        <w:t xml:space="preserve">In </w:t>
      </w:r>
      <w:r w:rsidR="00E77A80" w:rsidRPr="00386D90">
        <w:rPr>
          <w:sz w:val="28"/>
          <w:szCs w:val="28"/>
          <w:lang w:eastAsia="zh-TW"/>
        </w:rPr>
        <w:t>db</w:t>
      </w:r>
      <w:r w:rsidRPr="00386D90">
        <w:rPr>
          <w:sz w:val="28"/>
          <w:szCs w:val="28"/>
          <w:lang w:eastAsia="zh-TW"/>
        </w:rPr>
        <w:t>stu</w:t>
      </w:r>
      <w:r w:rsidR="00E77A80" w:rsidRPr="00386D90">
        <w:rPr>
          <w:sz w:val="28"/>
          <w:szCs w:val="28"/>
          <w:lang w:eastAsia="zh-TW"/>
        </w:rPr>
        <w:t>.php</w:t>
      </w:r>
      <w:r w:rsidR="00BF4B01" w:rsidRPr="00386D90">
        <w:rPr>
          <w:sz w:val="28"/>
          <w:szCs w:val="28"/>
          <w:lang w:eastAsia="zh-TW"/>
        </w:rPr>
        <w:t>, include session.inc.php on line 2.</w:t>
      </w:r>
    </w:p>
    <w:p w14:paraId="7305D725" w14:textId="77777777" w:rsidR="00BF4B01" w:rsidRPr="002D352A" w:rsidRDefault="00BF4B01" w:rsidP="0038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 w:val="28"/>
          <w:szCs w:val="28"/>
        </w:rPr>
      </w:pPr>
      <w:r w:rsidRPr="002D352A">
        <w:rPr>
          <w:rFonts w:ascii="Courier New" w:hAnsi="Courier New" w:cs="Courier New"/>
          <w:sz w:val="28"/>
          <w:szCs w:val="28"/>
        </w:rPr>
        <w:t>&lt;?php</w:t>
      </w:r>
    </w:p>
    <w:p w14:paraId="421B8A65" w14:textId="0FEBA180" w:rsidR="00BF4B01" w:rsidRPr="00386D90" w:rsidRDefault="00BF4B01" w:rsidP="0038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color w:val="FF0000"/>
          <w:sz w:val="28"/>
          <w:szCs w:val="28"/>
        </w:rPr>
      </w:pPr>
      <w:r w:rsidRPr="00386D90">
        <w:rPr>
          <w:rFonts w:ascii="Courier New" w:hAnsi="Courier New" w:cs="Courier New"/>
          <w:color w:val="FF0000"/>
          <w:sz w:val="28"/>
          <w:szCs w:val="28"/>
        </w:rPr>
        <w:t>require_once "./inc/session.inc.php";</w:t>
      </w:r>
    </w:p>
    <w:p w14:paraId="350C18C6" w14:textId="5D9F64F8" w:rsidR="00BF4B01" w:rsidRPr="002D352A" w:rsidRDefault="00BF4B01" w:rsidP="0038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29"/>
        <w:outlineLvl w:val="0"/>
        <w:rPr>
          <w:rFonts w:ascii="Courier New" w:hAnsi="Courier New" w:cs="Courier New"/>
          <w:sz w:val="28"/>
          <w:szCs w:val="28"/>
        </w:rPr>
      </w:pPr>
      <w:r w:rsidRPr="002D352A">
        <w:rPr>
          <w:rFonts w:ascii="Courier New" w:hAnsi="Courier New" w:cs="Courier New"/>
          <w:sz w:val="28"/>
          <w:szCs w:val="28"/>
        </w:rPr>
        <w:t>require_once "./inc/db.inc.php";</w:t>
      </w:r>
    </w:p>
    <w:p w14:paraId="4D393BA9" w14:textId="77777777" w:rsidR="000D2595" w:rsidRPr="002D352A" w:rsidRDefault="000D2595" w:rsidP="006B2D36">
      <w:pPr>
        <w:ind w:right="29"/>
        <w:outlineLvl w:val="0"/>
        <w:rPr>
          <w:sz w:val="28"/>
          <w:szCs w:val="28"/>
          <w:lang w:eastAsia="zh-TW"/>
        </w:rPr>
      </w:pPr>
    </w:p>
    <w:p w14:paraId="18BB09A2" w14:textId="7599E29C" w:rsidR="007402F4" w:rsidRPr="00386D90" w:rsidRDefault="007402F4" w:rsidP="00EE528F">
      <w:pPr>
        <w:pStyle w:val="ListParagraph"/>
        <w:numPr>
          <w:ilvl w:val="0"/>
          <w:numId w:val="24"/>
        </w:numPr>
        <w:ind w:leftChars="0" w:right="29"/>
        <w:outlineLvl w:val="0"/>
        <w:rPr>
          <w:sz w:val="28"/>
          <w:szCs w:val="28"/>
          <w:lang w:eastAsia="zh-TW"/>
        </w:rPr>
      </w:pPr>
      <w:r w:rsidRPr="00386D90">
        <w:rPr>
          <w:rFonts w:hint="eastAsia"/>
          <w:sz w:val="28"/>
          <w:szCs w:val="28"/>
          <w:lang w:eastAsia="zh-TW"/>
        </w:rPr>
        <w:t>B</w:t>
      </w:r>
      <w:r w:rsidRPr="00386D90">
        <w:rPr>
          <w:sz w:val="28"/>
          <w:szCs w:val="28"/>
          <w:lang w:eastAsia="zh-TW"/>
        </w:rPr>
        <w:t xml:space="preserve">rowse </w:t>
      </w:r>
      <w:hyperlink r:id="rId45" w:history="1">
        <w:r w:rsidR="00962762" w:rsidRPr="00386D90">
          <w:rPr>
            <w:rStyle w:val="Hyperlink"/>
            <w:color w:val="auto"/>
            <w:sz w:val="28"/>
            <w:szCs w:val="28"/>
            <w:lang w:eastAsia="zh-TW"/>
          </w:rPr>
          <w:t>http://localhost/lab7/logout.php</w:t>
        </w:r>
      </w:hyperlink>
      <w:r w:rsidRPr="00386D90">
        <w:rPr>
          <w:sz w:val="28"/>
          <w:szCs w:val="28"/>
          <w:lang w:eastAsia="zh-TW"/>
        </w:rPr>
        <w:t xml:space="preserve"> to logout.</w:t>
      </w:r>
      <w:r w:rsidR="00386D90">
        <w:rPr>
          <w:sz w:val="28"/>
          <w:szCs w:val="28"/>
          <w:lang w:eastAsia="zh-TW"/>
        </w:rPr>
        <w:t xml:space="preserve"> </w:t>
      </w:r>
      <w:r w:rsidR="00574D75">
        <w:rPr>
          <w:sz w:val="28"/>
          <w:szCs w:val="28"/>
          <w:lang w:eastAsia="zh-TW"/>
        </w:rPr>
        <w:t>Then c</w:t>
      </w:r>
      <w:r w:rsidR="00143403" w:rsidRPr="00386D90">
        <w:rPr>
          <w:sz w:val="28"/>
          <w:szCs w:val="28"/>
          <w:lang w:eastAsia="zh-TW"/>
        </w:rPr>
        <w:t>lick ‘Select All Students’, can you browse the page?</w:t>
      </w:r>
    </w:p>
    <w:p w14:paraId="2DD8C219" w14:textId="77777777" w:rsidR="005713CC" w:rsidRPr="000C72ED" w:rsidRDefault="005713CC" w:rsidP="006B2D36">
      <w:pPr>
        <w:ind w:right="29"/>
        <w:outlineLvl w:val="0"/>
        <w:rPr>
          <w:sz w:val="28"/>
          <w:szCs w:val="28"/>
          <w:lang w:eastAsia="zh-TW"/>
        </w:rPr>
      </w:pPr>
    </w:p>
    <w:p w14:paraId="6F9B0296" w14:textId="793634D9" w:rsidR="005713CC" w:rsidRPr="008D4AC7" w:rsidRDefault="005713CC" w:rsidP="008D4AC7">
      <w:pPr>
        <w:pStyle w:val="ListParagraph"/>
        <w:numPr>
          <w:ilvl w:val="0"/>
          <w:numId w:val="24"/>
        </w:numPr>
        <w:ind w:leftChars="0" w:right="29"/>
        <w:outlineLvl w:val="0"/>
        <w:rPr>
          <w:sz w:val="28"/>
          <w:szCs w:val="28"/>
          <w:lang w:eastAsia="zh-TW"/>
        </w:rPr>
      </w:pPr>
      <w:r w:rsidRPr="008D4AC7">
        <w:rPr>
          <w:sz w:val="28"/>
          <w:szCs w:val="28"/>
          <w:lang w:eastAsia="zh-TW"/>
        </w:rPr>
        <w:t>Login the system. Can you br</w:t>
      </w:r>
      <w:r w:rsidR="00986012" w:rsidRPr="008D4AC7">
        <w:rPr>
          <w:sz w:val="28"/>
          <w:szCs w:val="28"/>
          <w:lang w:eastAsia="zh-TW"/>
        </w:rPr>
        <w:t>owse the dbstu.php</w:t>
      </w:r>
      <w:r w:rsidR="008D4AC7">
        <w:rPr>
          <w:sz w:val="28"/>
          <w:szCs w:val="28"/>
          <w:lang w:eastAsia="zh-TW"/>
        </w:rPr>
        <w:t xml:space="preserve"> right now</w:t>
      </w:r>
      <w:r w:rsidR="00986012" w:rsidRPr="008D4AC7">
        <w:rPr>
          <w:sz w:val="28"/>
          <w:szCs w:val="28"/>
          <w:lang w:eastAsia="zh-TW"/>
        </w:rPr>
        <w:t>?</w:t>
      </w:r>
    </w:p>
    <w:p w14:paraId="590E83AF" w14:textId="77777777" w:rsidR="00C373A6" w:rsidRPr="002D352A" w:rsidRDefault="00C373A6" w:rsidP="006B2D36">
      <w:pPr>
        <w:ind w:right="29"/>
        <w:outlineLvl w:val="0"/>
        <w:rPr>
          <w:sz w:val="28"/>
          <w:szCs w:val="28"/>
          <w:lang w:eastAsia="zh-TW"/>
        </w:rPr>
      </w:pPr>
    </w:p>
    <w:p w14:paraId="44214175" w14:textId="77777777" w:rsidR="00B05AA2" w:rsidRDefault="00C373A6" w:rsidP="001D0323">
      <w:pPr>
        <w:pStyle w:val="ListParagraph"/>
        <w:numPr>
          <w:ilvl w:val="0"/>
          <w:numId w:val="24"/>
        </w:numPr>
        <w:ind w:leftChars="0" w:right="29"/>
        <w:outlineLvl w:val="0"/>
        <w:rPr>
          <w:sz w:val="28"/>
          <w:szCs w:val="28"/>
          <w:lang w:eastAsia="zh-TW"/>
        </w:rPr>
      </w:pPr>
      <w:r w:rsidRPr="001D0323">
        <w:rPr>
          <w:sz w:val="28"/>
          <w:szCs w:val="28"/>
          <w:lang w:eastAsia="zh-TW"/>
        </w:rPr>
        <w:t xml:space="preserve">Repeat the same steps to check login </w:t>
      </w:r>
      <w:r w:rsidR="001E3832" w:rsidRPr="001D0323">
        <w:rPr>
          <w:sz w:val="28"/>
          <w:szCs w:val="28"/>
          <w:lang w:eastAsia="zh-TW"/>
        </w:rPr>
        <w:t xml:space="preserve">status on frmupdate.php, dbupdate.php and </w:t>
      </w:r>
      <w:proofErr w:type="gramStart"/>
      <w:r w:rsidR="001E3832" w:rsidRPr="001D0323">
        <w:rPr>
          <w:sz w:val="28"/>
          <w:szCs w:val="28"/>
          <w:lang w:eastAsia="zh-TW"/>
        </w:rPr>
        <w:t>msgupdate.php</w:t>
      </w:r>
      <w:r w:rsidR="00A553D5" w:rsidRPr="001D0323">
        <w:rPr>
          <w:sz w:val="28"/>
          <w:szCs w:val="28"/>
          <w:lang w:eastAsia="zh-TW"/>
        </w:rPr>
        <w:t xml:space="preserve"> .</w:t>
      </w:r>
      <w:proofErr w:type="gramEnd"/>
      <w:r w:rsidR="00224B59" w:rsidRPr="001D0323">
        <w:rPr>
          <w:sz w:val="28"/>
          <w:szCs w:val="28"/>
          <w:lang w:eastAsia="zh-TW"/>
        </w:rPr>
        <w:t xml:space="preserve"> </w:t>
      </w:r>
    </w:p>
    <w:p w14:paraId="4AD90ACE" w14:textId="77777777" w:rsidR="00B05AA2" w:rsidRPr="00B05AA2" w:rsidRDefault="00B05AA2" w:rsidP="00B05AA2">
      <w:pPr>
        <w:pStyle w:val="ListParagraph"/>
        <w:rPr>
          <w:sz w:val="28"/>
          <w:szCs w:val="28"/>
          <w:lang w:eastAsia="zh-TW"/>
        </w:rPr>
      </w:pPr>
    </w:p>
    <w:p w14:paraId="0CAEDBE1" w14:textId="6A5DF118" w:rsidR="00124CB9" w:rsidRPr="001D0323" w:rsidRDefault="00224B59" w:rsidP="001D0323">
      <w:pPr>
        <w:pStyle w:val="ListParagraph"/>
        <w:numPr>
          <w:ilvl w:val="0"/>
          <w:numId w:val="24"/>
        </w:numPr>
        <w:ind w:leftChars="0" w:right="29"/>
        <w:outlineLvl w:val="0"/>
        <w:rPr>
          <w:sz w:val="28"/>
          <w:szCs w:val="28"/>
          <w:lang w:eastAsia="zh-TW"/>
        </w:rPr>
      </w:pPr>
      <w:r w:rsidRPr="001D0323">
        <w:rPr>
          <w:rFonts w:hint="eastAsia"/>
          <w:sz w:val="28"/>
          <w:szCs w:val="28"/>
          <w:lang w:eastAsia="zh-TW"/>
        </w:rPr>
        <w:t>B</w:t>
      </w:r>
      <w:r w:rsidRPr="001D0323">
        <w:rPr>
          <w:sz w:val="28"/>
          <w:szCs w:val="28"/>
          <w:lang w:eastAsia="zh-TW"/>
        </w:rPr>
        <w:t xml:space="preserve">rowse </w:t>
      </w:r>
      <w:hyperlink r:id="rId46" w:history="1">
        <w:r w:rsidR="00962762" w:rsidRPr="001D0323">
          <w:rPr>
            <w:rStyle w:val="Hyperlink"/>
            <w:color w:val="auto"/>
            <w:sz w:val="28"/>
            <w:szCs w:val="28"/>
            <w:lang w:eastAsia="zh-TW"/>
          </w:rPr>
          <w:t>http://localhost/lab7/logout.php</w:t>
        </w:r>
      </w:hyperlink>
      <w:r w:rsidRPr="001D0323">
        <w:rPr>
          <w:sz w:val="28"/>
          <w:szCs w:val="28"/>
          <w:lang w:eastAsia="zh-TW"/>
        </w:rPr>
        <w:t xml:space="preserve"> to logout. Click </w:t>
      </w:r>
      <w:r w:rsidR="002E26B4">
        <w:rPr>
          <w:sz w:val="28"/>
          <w:szCs w:val="28"/>
          <w:lang w:eastAsia="zh-TW"/>
        </w:rPr>
        <w:t xml:space="preserve">all the </w:t>
      </w:r>
      <w:r w:rsidRPr="001D0323">
        <w:rPr>
          <w:sz w:val="28"/>
          <w:szCs w:val="28"/>
          <w:lang w:eastAsia="zh-TW"/>
        </w:rPr>
        <w:t xml:space="preserve">links and make sure they </w:t>
      </w:r>
      <w:r w:rsidR="007E1B24" w:rsidRPr="001D0323">
        <w:rPr>
          <w:sz w:val="28"/>
          <w:szCs w:val="28"/>
          <w:lang w:eastAsia="zh-TW"/>
        </w:rPr>
        <w:t>cannot browse the pages</w:t>
      </w:r>
      <w:r w:rsidR="0037683B" w:rsidRPr="001D0323">
        <w:rPr>
          <w:sz w:val="28"/>
          <w:szCs w:val="28"/>
          <w:lang w:eastAsia="zh-TW"/>
        </w:rPr>
        <w:t>.</w:t>
      </w:r>
    </w:p>
    <w:p w14:paraId="101A84EB" w14:textId="56367262" w:rsidR="00A3792E" w:rsidRDefault="00A3792E" w:rsidP="00A3792E">
      <w:pPr>
        <w:ind w:right="29"/>
        <w:outlineLvl w:val="0"/>
        <w:rPr>
          <w:szCs w:val="24"/>
          <w:lang w:eastAsia="zh-TW"/>
        </w:rPr>
      </w:pPr>
    </w:p>
    <w:p w14:paraId="050CB935" w14:textId="5429E0D9" w:rsidR="00AE7D86" w:rsidRDefault="00AE7D86">
      <w:pPr>
        <w:rPr>
          <w:szCs w:val="24"/>
          <w:lang w:eastAsia="zh-TW"/>
        </w:rPr>
      </w:pPr>
      <w:r>
        <w:rPr>
          <w:szCs w:val="24"/>
          <w:lang w:eastAsia="zh-TW"/>
        </w:rPr>
        <w:br w:type="page"/>
      </w:r>
    </w:p>
    <w:p w14:paraId="65A3C051" w14:textId="3DD9E99C" w:rsidR="00AE7D86" w:rsidRDefault="00407BB1" w:rsidP="00A3792E">
      <w:pPr>
        <w:ind w:right="29"/>
        <w:outlineLvl w:val="0"/>
        <w:rPr>
          <w:szCs w:val="24"/>
          <w:lang w:eastAsia="zh-TW"/>
        </w:rPr>
      </w:pPr>
      <w:r w:rsidRPr="00575BDD">
        <w:rPr>
          <w:b/>
          <w:sz w:val="40"/>
          <w:szCs w:val="40"/>
          <w:u w:val="single"/>
        </w:rPr>
        <w:lastRenderedPageBreak/>
        <w:t>Task</w:t>
      </w:r>
      <w:r>
        <w:rPr>
          <w:b/>
          <w:sz w:val="40"/>
          <w:szCs w:val="40"/>
          <w:u w:val="single"/>
        </w:rPr>
        <w:t xml:space="preserve"> 6</w:t>
      </w:r>
      <w:r w:rsidRPr="00575BDD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Update admin login status</w:t>
      </w:r>
    </w:p>
    <w:p w14:paraId="1F8B5785" w14:textId="77777777" w:rsidR="00AE7D86" w:rsidRDefault="00AE7D86" w:rsidP="00A3792E">
      <w:pPr>
        <w:ind w:right="29"/>
        <w:outlineLvl w:val="0"/>
        <w:rPr>
          <w:szCs w:val="24"/>
          <w:lang w:eastAsia="zh-TW"/>
        </w:rPr>
      </w:pPr>
    </w:p>
    <w:p w14:paraId="5A0CAF3D" w14:textId="06BCB22E" w:rsidR="00AE7D86" w:rsidRPr="006F243B" w:rsidRDefault="00EC678F" w:rsidP="00EC678F">
      <w:pPr>
        <w:pStyle w:val="ListParagraph"/>
        <w:numPr>
          <w:ilvl w:val="0"/>
          <w:numId w:val="28"/>
        </w:numPr>
        <w:ind w:leftChars="0" w:right="29"/>
        <w:outlineLvl w:val="0"/>
        <w:rPr>
          <w:szCs w:val="24"/>
          <w:lang w:eastAsia="zh-TW"/>
        </w:rPr>
      </w:pPr>
      <w:r>
        <w:rPr>
          <w:noProof/>
        </w:rPr>
        <w:t xml:space="preserve">Given the incomplete </w:t>
      </w:r>
      <w:r w:rsidR="005F0871">
        <w:rPr>
          <w:noProof/>
        </w:rPr>
        <w:t xml:space="preserve">file </w:t>
      </w:r>
      <w:r w:rsidR="005F0871" w:rsidRPr="005F0871">
        <w:rPr>
          <w:noProof/>
        </w:rPr>
        <w:t>frmAdminUpdate.php</w:t>
      </w:r>
      <w:r w:rsidR="005F0871">
        <w:rPr>
          <w:noProof/>
        </w:rPr>
        <w:t xml:space="preserve">. </w:t>
      </w:r>
      <w:r w:rsidR="006F243B">
        <w:rPr>
          <w:noProof/>
        </w:rPr>
        <w:t>compelte the mission part to get the admin id from session:</w:t>
      </w:r>
    </w:p>
    <w:p w14:paraId="10984D0C" w14:textId="1EE4B7C7" w:rsidR="006F243B" w:rsidRPr="006F243B" w:rsidRDefault="000C1745" w:rsidP="006F243B">
      <w:pPr>
        <w:pStyle w:val="ListParagraph"/>
        <w:ind w:leftChars="0" w:left="425" w:right="29"/>
        <w:outlineLvl w:val="0"/>
        <w:rPr>
          <w:szCs w:val="24"/>
          <w:lang w:eastAsia="zh-TW"/>
        </w:rPr>
      </w:pPr>
      <w:r>
        <w:rPr>
          <w:noProof/>
        </w:rPr>
        <w:drawing>
          <wp:inline distT="0" distB="0" distL="0" distR="0" wp14:anchorId="476B0A0F" wp14:editId="706DC733">
            <wp:extent cx="3704762" cy="685714"/>
            <wp:effectExtent l="0" t="0" r="0" b="635"/>
            <wp:docPr id="548698321" name="圖片 1" descr="一張含有 文字, 字型, 螢幕擷取畫面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98321" name="圖片 1" descr="一張含有 文字, 字型, 螢幕擷取畫面, 時鐘 的圖片&#10;&#10;自動產生的描述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779F" w14:textId="202C23D5" w:rsidR="006F243B" w:rsidRPr="000C1745" w:rsidRDefault="005B6F13" w:rsidP="00EC678F">
      <w:pPr>
        <w:pStyle w:val="ListParagraph"/>
        <w:numPr>
          <w:ilvl w:val="0"/>
          <w:numId w:val="28"/>
        </w:numPr>
        <w:ind w:leftChars="0" w:right="29"/>
        <w:outlineLvl w:val="0"/>
        <w:rPr>
          <w:szCs w:val="24"/>
          <w:lang w:eastAsia="zh-TW"/>
        </w:rPr>
      </w:pPr>
      <w:r>
        <w:rPr>
          <w:noProof/>
        </w:rPr>
        <w:t>Given the incomplete file</w:t>
      </w:r>
      <w:r w:rsidRPr="005F0871">
        <w:rPr>
          <w:noProof/>
        </w:rPr>
        <w:t xml:space="preserve"> </w:t>
      </w:r>
      <w:r w:rsidR="006F243B" w:rsidRPr="005F0871">
        <w:rPr>
          <w:noProof/>
        </w:rPr>
        <w:t>dbAdminUpdate.php</w:t>
      </w:r>
      <w:r>
        <w:rPr>
          <w:noProof/>
        </w:rPr>
        <w:t xml:space="preserve"> compelte the mission part to get the admin id from session:</w:t>
      </w:r>
    </w:p>
    <w:p w14:paraId="145C9E0D" w14:textId="6A755E2D" w:rsidR="000C1745" w:rsidRDefault="000C1745" w:rsidP="000C1745">
      <w:pPr>
        <w:pStyle w:val="ListParagraph"/>
        <w:ind w:leftChars="0" w:left="425" w:right="29"/>
        <w:outlineLvl w:val="0"/>
        <w:rPr>
          <w:szCs w:val="24"/>
          <w:lang w:eastAsia="zh-TW"/>
        </w:rPr>
      </w:pPr>
      <w:r>
        <w:rPr>
          <w:noProof/>
        </w:rPr>
        <w:drawing>
          <wp:inline distT="0" distB="0" distL="0" distR="0" wp14:anchorId="33AAE154" wp14:editId="3D932C75">
            <wp:extent cx="3590476" cy="952381"/>
            <wp:effectExtent l="0" t="0" r="0" b="635"/>
            <wp:docPr id="444150193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50193" name="圖片 1" descr="一張含有 文字, 字型, 螢幕擷取畫面, 數字 的圖片&#10;&#10;自動產生的描述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5F75" w14:textId="77777777" w:rsidR="000C1745" w:rsidRDefault="000C1745" w:rsidP="000C1745">
      <w:pPr>
        <w:pStyle w:val="ListParagraph"/>
        <w:ind w:leftChars="0" w:left="425" w:right="29"/>
        <w:outlineLvl w:val="0"/>
        <w:rPr>
          <w:szCs w:val="24"/>
          <w:lang w:eastAsia="zh-TW"/>
        </w:rPr>
      </w:pPr>
    </w:p>
    <w:p w14:paraId="5E920915" w14:textId="3F9FE872" w:rsidR="00F805D4" w:rsidRPr="00D62152" w:rsidRDefault="00F805D4" w:rsidP="00F805D4">
      <w:pPr>
        <w:pStyle w:val="ListParagraph"/>
        <w:numPr>
          <w:ilvl w:val="0"/>
          <w:numId w:val="28"/>
        </w:numPr>
        <w:ind w:leftChars="0" w:right="29"/>
        <w:outlineLvl w:val="0"/>
        <w:rPr>
          <w:szCs w:val="24"/>
          <w:lang w:eastAsia="zh-TW"/>
        </w:rPr>
      </w:pPr>
      <w:r>
        <w:rPr>
          <w:noProof/>
        </w:rPr>
        <w:t xml:space="preserve">Login the account with username </w:t>
      </w:r>
      <w:r w:rsidRPr="00F805D4">
        <w:rPr>
          <w:b/>
          <w:bCs/>
          <w:noProof/>
        </w:rPr>
        <w:t>sam</w:t>
      </w:r>
      <w:r>
        <w:rPr>
          <w:noProof/>
        </w:rPr>
        <w:t xml:space="preserve"> and password </w:t>
      </w:r>
      <w:r w:rsidRPr="00F805D4">
        <w:rPr>
          <w:b/>
          <w:bCs/>
          <w:noProof/>
        </w:rPr>
        <w:t>Sam01</w:t>
      </w:r>
      <w:r w:rsidRPr="00F805D4">
        <w:rPr>
          <w:noProof/>
        </w:rPr>
        <w:t xml:space="preserve">, </w:t>
      </w:r>
      <w:r>
        <w:rPr>
          <w:noProof/>
        </w:rPr>
        <w:t>update the password</w:t>
      </w:r>
      <w:r w:rsidR="004230BB">
        <w:rPr>
          <w:noProof/>
        </w:rPr>
        <w:t xml:space="preserve"> from Sam01 to Testing123 and update the email from </w:t>
      </w:r>
      <w:hyperlink r:id="rId49" w:history="1">
        <w:r w:rsidR="00D62152" w:rsidRPr="00A83717">
          <w:rPr>
            <w:rStyle w:val="Hyperlink"/>
            <w:noProof/>
          </w:rPr>
          <w:t>sam@gmail.com</w:t>
        </w:r>
      </w:hyperlink>
      <w:r w:rsidR="00D62152">
        <w:rPr>
          <w:noProof/>
        </w:rPr>
        <w:t xml:space="preserve"> to sam@stu.vtc.edu.hk</w:t>
      </w:r>
    </w:p>
    <w:p w14:paraId="01738838" w14:textId="77777777" w:rsidR="00D62152" w:rsidRPr="001D1BE9" w:rsidRDefault="00D62152" w:rsidP="00D62152">
      <w:pPr>
        <w:pStyle w:val="ListParagraph"/>
        <w:ind w:leftChars="0" w:left="425" w:right="29"/>
        <w:outlineLvl w:val="0"/>
        <w:rPr>
          <w:szCs w:val="24"/>
          <w:lang w:eastAsia="zh-TW"/>
        </w:rPr>
      </w:pPr>
    </w:p>
    <w:p w14:paraId="2B8B7F32" w14:textId="1C32FFC9" w:rsidR="001D1BE9" w:rsidRDefault="004230BB" w:rsidP="001D1BE9">
      <w:pPr>
        <w:pStyle w:val="ListParagraph"/>
        <w:ind w:leftChars="0" w:left="425" w:right="29"/>
        <w:outlineLvl w:val="0"/>
        <w:rPr>
          <w:szCs w:val="24"/>
          <w:lang w:eastAsia="zh-TW"/>
        </w:rPr>
      </w:pPr>
      <w:r>
        <w:rPr>
          <w:noProof/>
        </w:rPr>
        <w:drawing>
          <wp:inline distT="0" distB="0" distL="0" distR="0" wp14:anchorId="6B8B9350" wp14:editId="101926CD">
            <wp:extent cx="3847619" cy="2104762"/>
            <wp:effectExtent l="19050" t="19050" r="19685" b="10160"/>
            <wp:docPr id="175591967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19673" name="圖片 1" descr="一張含有 文字, 螢幕擷取畫面, 字型, 數字 的圖片&#10;&#10;自動產生的描述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1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8C552" w14:textId="6699CDFB" w:rsidR="00A21C09" w:rsidRDefault="00A21C09" w:rsidP="001D1BE9">
      <w:pPr>
        <w:pStyle w:val="ListParagraph"/>
        <w:ind w:leftChars="0" w:left="425" w:right="29"/>
        <w:outlineLvl w:val="0"/>
        <w:rPr>
          <w:szCs w:val="24"/>
          <w:lang w:eastAsia="zh-TW"/>
        </w:rPr>
      </w:pPr>
      <w:r>
        <w:rPr>
          <w:noProof/>
        </w:rPr>
        <w:drawing>
          <wp:inline distT="0" distB="0" distL="0" distR="0" wp14:anchorId="35800FDE" wp14:editId="53AD4775">
            <wp:extent cx="2809524" cy="1314286"/>
            <wp:effectExtent l="19050" t="19050" r="10160" b="19685"/>
            <wp:docPr id="1964980847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80847" name="圖片 1" descr="一張含有 文字, 字型, 螢幕擷取畫面, 行 的圖片&#10;&#10;自動產生的描述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3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6B41" w14:textId="4FE9C3D0" w:rsidR="00A21C09" w:rsidRDefault="00B20657" w:rsidP="001D1BE9">
      <w:pPr>
        <w:pStyle w:val="ListParagraph"/>
        <w:ind w:leftChars="0" w:left="425" w:right="29"/>
        <w:outlineLvl w:val="0"/>
        <w:rPr>
          <w:szCs w:val="24"/>
          <w:lang w:eastAsia="zh-TW"/>
        </w:rPr>
      </w:pPr>
      <w:r>
        <w:rPr>
          <w:noProof/>
        </w:rPr>
        <w:drawing>
          <wp:inline distT="0" distB="0" distL="0" distR="0" wp14:anchorId="5609EB3C" wp14:editId="52EA9125">
            <wp:extent cx="4400000" cy="1685714"/>
            <wp:effectExtent l="0" t="0" r="635" b="0"/>
            <wp:docPr id="238698299" name="圖片 1" descr="一張含有 文字, 螢幕擷取畫面, 字型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98299" name="圖片 1" descr="一張含有 文字, 螢幕擷取畫面, 字型, 標誌 的圖片&#10;&#10;自動產生的描述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1A81" w14:textId="6E370817" w:rsidR="00B20657" w:rsidRDefault="00B20657">
      <w:pPr>
        <w:rPr>
          <w:szCs w:val="24"/>
          <w:lang w:eastAsia="zh-TW"/>
        </w:rPr>
      </w:pPr>
      <w:r>
        <w:rPr>
          <w:szCs w:val="24"/>
          <w:lang w:eastAsia="zh-TW"/>
        </w:rPr>
        <w:br w:type="page"/>
      </w:r>
    </w:p>
    <w:p w14:paraId="0E19B2ED" w14:textId="45C8A26A" w:rsidR="00B20657" w:rsidRPr="005946A9" w:rsidRDefault="005946A9" w:rsidP="00B20657">
      <w:pPr>
        <w:pStyle w:val="ListParagraph"/>
        <w:numPr>
          <w:ilvl w:val="0"/>
          <w:numId w:val="28"/>
        </w:numPr>
        <w:ind w:leftChars="0" w:right="29"/>
        <w:outlineLvl w:val="0"/>
        <w:rPr>
          <w:szCs w:val="24"/>
          <w:lang w:eastAsia="zh-TW"/>
        </w:rPr>
      </w:pPr>
      <w:r>
        <w:rPr>
          <w:noProof/>
        </w:rPr>
        <w:lastRenderedPageBreak/>
        <w:t>Check the database and login the account again with the new password.</w:t>
      </w:r>
    </w:p>
    <w:p w14:paraId="7DE1C50A" w14:textId="3122E069" w:rsidR="005946A9" w:rsidRPr="000C1745" w:rsidRDefault="000D4455" w:rsidP="005946A9">
      <w:pPr>
        <w:pStyle w:val="ListParagraph"/>
        <w:ind w:leftChars="0" w:left="425" w:right="29"/>
        <w:outlineLvl w:val="0"/>
        <w:rPr>
          <w:szCs w:val="24"/>
          <w:lang w:eastAsia="zh-TW"/>
        </w:rPr>
      </w:pPr>
      <w:r>
        <w:rPr>
          <w:noProof/>
        </w:rPr>
        <w:drawing>
          <wp:inline distT="0" distB="0" distL="0" distR="0" wp14:anchorId="2207F875" wp14:editId="2E1989CF">
            <wp:extent cx="5733415" cy="938530"/>
            <wp:effectExtent l="0" t="0" r="635" b="0"/>
            <wp:docPr id="1078035531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35531" name="圖片 1" descr="一張含有 文字, 字型, 行, 螢幕擷取畫面 的圖片&#10;&#10;自動產生的描述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4F51" w14:textId="77777777" w:rsidR="00B20657" w:rsidRPr="00B20657" w:rsidRDefault="00B20657" w:rsidP="001D1BE9">
      <w:pPr>
        <w:pStyle w:val="ListParagraph"/>
        <w:ind w:leftChars="0" w:left="425" w:right="29"/>
        <w:outlineLvl w:val="0"/>
        <w:rPr>
          <w:szCs w:val="24"/>
          <w:lang w:eastAsia="zh-TW"/>
        </w:rPr>
      </w:pPr>
    </w:p>
    <w:p w14:paraId="2A7B779B" w14:textId="77777777" w:rsidR="00F805D4" w:rsidRPr="006F243B" w:rsidRDefault="00F805D4" w:rsidP="00D62152">
      <w:pPr>
        <w:pStyle w:val="ListParagraph"/>
        <w:ind w:leftChars="0" w:left="425" w:right="29"/>
        <w:outlineLvl w:val="0"/>
        <w:rPr>
          <w:szCs w:val="24"/>
          <w:lang w:eastAsia="zh-TW"/>
        </w:rPr>
      </w:pPr>
    </w:p>
    <w:p w14:paraId="5749BD8F" w14:textId="236778D6" w:rsidR="000C1745" w:rsidRPr="00D62152" w:rsidRDefault="000D4455" w:rsidP="00D62152">
      <w:pPr>
        <w:ind w:right="29"/>
        <w:outlineLvl w:val="0"/>
        <w:rPr>
          <w:szCs w:val="24"/>
          <w:lang w:eastAsia="zh-TW"/>
        </w:rPr>
      </w:pPr>
      <w:r>
        <w:rPr>
          <w:noProof/>
        </w:rPr>
        <w:drawing>
          <wp:inline distT="0" distB="0" distL="0" distR="0" wp14:anchorId="53937844" wp14:editId="5140B305">
            <wp:extent cx="4266667" cy="1352381"/>
            <wp:effectExtent l="19050" t="19050" r="19685" b="19685"/>
            <wp:docPr id="1199996190" name="圖片 1" descr="一張含有 文字, 螢幕擷取畫面, 字型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96190" name="圖片 1" descr="一張含有 文字, 螢幕擷取畫面, 字型, 標誌 的圖片&#10;&#10;自動產生的描述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3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C1745" w:rsidRPr="00D62152">
      <w:headerReference w:type="default" r:id="rId55"/>
      <w:footerReference w:type="default" r:id="rId56"/>
      <w:pgSz w:w="11909" w:h="16834" w:code="9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FC626" w14:textId="77777777" w:rsidR="00936D4C" w:rsidRDefault="00936D4C">
      <w:r>
        <w:separator/>
      </w:r>
    </w:p>
  </w:endnote>
  <w:endnote w:type="continuationSeparator" w:id="0">
    <w:p w14:paraId="54D9E955" w14:textId="77777777" w:rsidR="00936D4C" w:rsidRDefault="0093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DD8B8" w14:textId="412A19B9" w:rsidR="00094F65" w:rsidRDefault="00094F65" w:rsidP="007A381F">
    <w:pPr>
      <w:pStyle w:val="Footer"/>
      <w:pBdr>
        <w:top w:val="single" w:sz="6" w:space="0" w:color="auto"/>
      </w:pBdr>
      <w:rPr>
        <w:i/>
        <w:sz w:val="20"/>
      </w:rPr>
    </w:pPr>
    <w:r>
      <w:rPr>
        <w:i/>
        <w:sz w:val="20"/>
      </w:rPr>
      <w:tab/>
    </w:r>
    <w:r>
      <w:rPr>
        <w:i/>
        <w:sz w:val="20"/>
      </w:rPr>
      <w:tab/>
    </w:r>
    <w:r>
      <w:rPr>
        <w:rStyle w:val="PageNumber"/>
        <w:i/>
        <w:sz w:val="20"/>
      </w:rPr>
      <w:fldChar w:fldCharType="begin"/>
    </w:r>
    <w:r>
      <w:rPr>
        <w:rStyle w:val="PageNumber"/>
        <w:i/>
        <w:sz w:val="20"/>
      </w:rPr>
      <w:instrText xml:space="preserve"> PAGE </w:instrText>
    </w:r>
    <w:r>
      <w:rPr>
        <w:rStyle w:val="PageNumber"/>
        <w:i/>
        <w:sz w:val="20"/>
      </w:rPr>
      <w:fldChar w:fldCharType="separate"/>
    </w:r>
    <w:r w:rsidR="0037683B">
      <w:rPr>
        <w:rStyle w:val="PageNumber"/>
        <w:i/>
        <w:noProof/>
        <w:sz w:val="20"/>
      </w:rPr>
      <w:t>6</w:t>
    </w:r>
    <w:r>
      <w:rPr>
        <w:rStyle w:val="PageNumber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F1D64" w14:textId="77777777" w:rsidR="00936D4C" w:rsidRDefault="00936D4C">
      <w:r>
        <w:separator/>
      </w:r>
    </w:p>
  </w:footnote>
  <w:footnote w:type="continuationSeparator" w:id="0">
    <w:p w14:paraId="3DECB7CF" w14:textId="77777777" w:rsidR="00936D4C" w:rsidRDefault="00936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1EBF7" w14:textId="69CAC8EB" w:rsidR="00094F65" w:rsidRDefault="00094F65" w:rsidP="00BA6E29">
    <w:pPr>
      <w:pStyle w:val="Header"/>
      <w:pBdr>
        <w:bottom w:val="single" w:sz="6" w:space="1" w:color="auto"/>
      </w:pBdr>
      <w:tabs>
        <w:tab w:val="clear" w:pos="8640"/>
        <w:tab w:val="right" w:pos="9000"/>
      </w:tabs>
      <w:rPr>
        <w:i/>
        <w:sz w:val="20"/>
      </w:rPr>
    </w:pPr>
    <w:r>
      <w:rPr>
        <w:rFonts w:hint="eastAsia"/>
        <w:i/>
        <w:sz w:val="20"/>
        <w:lang w:eastAsia="zh-HK"/>
      </w:rPr>
      <w:t>ITP4410 Internet Programming</w:t>
    </w:r>
    <w:r>
      <w:rPr>
        <w:i/>
        <w:sz w:val="20"/>
      </w:rPr>
      <w:tab/>
    </w:r>
    <w:r>
      <w:rPr>
        <w:i/>
        <w:sz w:val="20"/>
      </w:rPr>
      <w:tab/>
      <w:t>Lab</w:t>
    </w:r>
    <w:r>
      <w:rPr>
        <w:rFonts w:hint="eastAsia"/>
        <w:i/>
        <w:sz w:val="20"/>
        <w:lang w:eastAsia="zh-HK"/>
      </w:rPr>
      <w:t>0</w:t>
    </w:r>
    <w:r w:rsidR="00F94F08">
      <w:rPr>
        <w:i/>
        <w:sz w:val="20"/>
        <w:lang w:eastAsia="zh-HK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24E22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7D22E7A"/>
    <w:multiLevelType w:val="hybridMultilevel"/>
    <w:tmpl w:val="5FAA6D98"/>
    <w:lvl w:ilvl="0" w:tplc="CB842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E28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B6A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2C0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527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F26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BA3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920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044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7C35F5"/>
    <w:multiLevelType w:val="hybridMultilevel"/>
    <w:tmpl w:val="7EE81414"/>
    <w:lvl w:ilvl="0" w:tplc="8A3CA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4227E6"/>
    <w:multiLevelType w:val="hybridMultilevel"/>
    <w:tmpl w:val="89A29C86"/>
    <w:lvl w:ilvl="0" w:tplc="3CD88DA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B705E"/>
    <w:multiLevelType w:val="hybridMultilevel"/>
    <w:tmpl w:val="10EC9172"/>
    <w:lvl w:ilvl="0" w:tplc="773842C6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0DB48A9"/>
    <w:multiLevelType w:val="hybridMultilevel"/>
    <w:tmpl w:val="6B1A48A0"/>
    <w:lvl w:ilvl="0" w:tplc="9BCA0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A00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6A5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343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52B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88E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C08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B4A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CC5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55D4750"/>
    <w:multiLevelType w:val="hybridMultilevel"/>
    <w:tmpl w:val="560EB6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7879C2"/>
    <w:multiLevelType w:val="hybridMultilevel"/>
    <w:tmpl w:val="12E673A2"/>
    <w:lvl w:ilvl="0" w:tplc="DE2494B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4B64FE"/>
    <w:multiLevelType w:val="hybridMultilevel"/>
    <w:tmpl w:val="51AEF2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E653DEC"/>
    <w:multiLevelType w:val="hybridMultilevel"/>
    <w:tmpl w:val="7F5C8708"/>
    <w:lvl w:ilvl="0" w:tplc="A9B86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7187FDE"/>
    <w:multiLevelType w:val="hybridMultilevel"/>
    <w:tmpl w:val="032E4B00"/>
    <w:lvl w:ilvl="0" w:tplc="F96A1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0C4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2022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4334887"/>
    <w:multiLevelType w:val="hybridMultilevel"/>
    <w:tmpl w:val="CCC055FA"/>
    <w:lvl w:ilvl="0" w:tplc="DA6034B0">
      <w:numFmt w:val="bullet"/>
      <w:lvlText w:val=""/>
      <w:lvlJc w:val="left"/>
      <w:pPr>
        <w:ind w:left="36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4C93C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79C6DDB"/>
    <w:multiLevelType w:val="hybridMultilevel"/>
    <w:tmpl w:val="41F00C74"/>
    <w:lvl w:ilvl="0" w:tplc="2CE82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BA1BD3"/>
    <w:multiLevelType w:val="hybridMultilevel"/>
    <w:tmpl w:val="33DAAD78"/>
    <w:lvl w:ilvl="0" w:tplc="7F2E6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94E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E64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283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486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1CA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3EC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509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429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F5D590F"/>
    <w:multiLevelType w:val="singleLevel"/>
    <w:tmpl w:val="BE7AC7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52E44842"/>
    <w:multiLevelType w:val="hybridMultilevel"/>
    <w:tmpl w:val="5CD4B3B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F63D84"/>
    <w:multiLevelType w:val="hybridMultilevel"/>
    <w:tmpl w:val="395619B8"/>
    <w:lvl w:ilvl="0" w:tplc="E2D4A23A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F8759A3"/>
    <w:multiLevelType w:val="hybridMultilevel"/>
    <w:tmpl w:val="1DFEFA1E"/>
    <w:lvl w:ilvl="0" w:tplc="D416F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6E0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440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DAE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F40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04F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682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FCF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2EE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F9C77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0EC5E99"/>
    <w:multiLevelType w:val="hybridMultilevel"/>
    <w:tmpl w:val="598A7ADA"/>
    <w:lvl w:ilvl="0" w:tplc="9502D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19E1C17"/>
    <w:multiLevelType w:val="hybridMultilevel"/>
    <w:tmpl w:val="BEC2C63E"/>
    <w:lvl w:ilvl="0" w:tplc="3CD88DA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93A29"/>
    <w:multiLevelType w:val="hybridMultilevel"/>
    <w:tmpl w:val="0A9C60C4"/>
    <w:lvl w:ilvl="0" w:tplc="6C7A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6AD16A4"/>
    <w:multiLevelType w:val="hybridMultilevel"/>
    <w:tmpl w:val="C14878B2"/>
    <w:lvl w:ilvl="0" w:tplc="3CD88DA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05AAC"/>
    <w:multiLevelType w:val="hybridMultilevel"/>
    <w:tmpl w:val="6700E69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A1D7D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C1F76FC"/>
    <w:multiLevelType w:val="hybridMultilevel"/>
    <w:tmpl w:val="40BCF550"/>
    <w:lvl w:ilvl="0" w:tplc="3A6A69F4">
      <w:numFmt w:val="bullet"/>
      <w:lvlText w:val=""/>
      <w:lvlJc w:val="left"/>
      <w:pPr>
        <w:ind w:left="36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73415000">
    <w:abstractNumId w:val="15"/>
  </w:num>
  <w:num w:numId="2" w16cid:durableId="2137675521">
    <w:abstractNumId w:val="18"/>
  </w:num>
  <w:num w:numId="3" w16cid:durableId="428042492">
    <w:abstractNumId w:val="0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4" w16cid:durableId="323163175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</w:num>
  <w:num w:numId="5" w16cid:durableId="2113695874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</w:num>
  <w:num w:numId="6" w16cid:durableId="1257136038">
    <w:abstractNumId w:val="7"/>
  </w:num>
  <w:num w:numId="7" w16cid:durableId="1858929702">
    <w:abstractNumId w:val="10"/>
  </w:num>
  <w:num w:numId="8" w16cid:durableId="1510636603">
    <w:abstractNumId w:val="20"/>
  </w:num>
  <w:num w:numId="9" w16cid:durableId="306863131">
    <w:abstractNumId w:val="8"/>
  </w:num>
  <w:num w:numId="10" w16cid:durableId="1682972394">
    <w:abstractNumId w:val="19"/>
  </w:num>
  <w:num w:numId="11" w16cid:durableId="1419016799">
    <w:abstractNumId w:val="27"/>
  </w:num>
  <w:num w:numId="12" w16cid:durableId="1761020916">
    <w:abstractNumId w:val="9"/>
  </w:num>
  <w:num w:numId="13" w16cid:durableId="724835801">
    <w:abstractNumId w:val="24"/>
  </w:num>
  <w:num w:numId="14" w16cid:durableId="163204647">
    <w:abstractNumId w:val="26"/>
  </w:num>
  <w:num w:numId="15" w16cid:durableId="1349870888">
    <w:abstractNumId w:val="4"/>
  </w:num>
  <w:num w:numId="16" w16cid:durableId="670566425">
    <w:abstractNumId w:val="14"/>
  </w:num>
  <w:num w:numId="17" w16cid:durableId="1479152833">
    <w:abstractNumId w:val="29"/>
  </w:num>
  <w:num w:numId="18" w16cid:durableId="1597864127">
    <w:abstractNumId w:val="5"/>
  </w:num>
  <w:num w:numId="19" w16cid:durableId="1464343319">
    <w:abstractNumId w:val="11"/>
  </w:num>
  <w:num w:numId="20" w16cid:durableId="2019580670">
    <w:abstractNumId w:val="23"/>
  </w:num>
  <w:num w:numId="21" w16cid:durableId="138766593">
    <w:abstractNumId w:val="16"/>
  </w:num>
  <w:num w:numId="22" w16cid:durableId="1778476913">
    <w:abstractNumId w:val="3"/>
  </w:num>
  <w:num w:numId="23" w16cid:durableId="1288196464">
    <w:abstractNumId w:val="22"/>
  </w:num>
  <w:num w:numId="24" w16cid:durableId="801658177">
    <w:abstractNumId w:val="25"/>
  </w:num>
  <w:num w:numId="25" w16cid:durableId="653991537">
    <w:abstractNumId w:val="28"/>
  </w:num>
  <w:num w:numId="26" w16cid:durableId="447897890">
    <w:abstractNumId w:val="1"/>
  </w:num>
  <w:num w:numId="27" w16cid:durableId="1248354">
    <w:abstractNumId w:val="13"/>
  </w:num>
  <w:num w:numId="28" w16cid:durableId="588196612">
    <w:abstractNumId w:val="12"/>
  </w:num>
  <w:num w:numId="29" w16cid:durableId="2129423695">
    <w:abstractNumId w:val="2"/>
  </w:num>
  <w:num w:numId="30" w16cid:durableId="440683905">
    <w:abstractNumId w:val="6"/>
  </w:num>
  <w:num w:numId="31" w16cid:durableId="1072195489">
    <w:abstractNumId w:val="17"/>
  </w:num>
  <w:num w:numId="32" w16cid:durableId="15272143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zh-HK" w:vendorID="64" w:dllVersion="0" w:nlCheck="1" w:checkStyle="1"/>
  <w:activeWritingStyle w:appName="MSWord" w:lang="en-US" w:vendorID="64" w:dllVersion="4096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213"/>
    <w:rsid w:val="00001DA4"/>
    <w:rsid w:val="00004465"/>
    <w:rsid w:val="00006668"/>
    <w:rsid w:val="00006B5E"/>
    <w:rsid w:val="00006D7E"/>
    <w:rsid w:val="00007A87"/>
    <w:rsid w:val="00007AB5"/>
    <w:rsid w:val="0001083C"/>
    <w:rsid w:val="00012372"/>
    <w:rsid w:val="00014686"/>
    <w:rsid w:val="000158B1"/>
    <w:rsid w:val="00017402"/>
    <w:rsid w:val="00017B35"/>
    <w:rsid w:val="00023AA6"/>
    <w:rsid w:val="000245BF"/>
    <w:rsid w:val="000246E8"/>
    <w:rsid w:val="00026C7F"/>
    <w:rsid w:val="00031D6A"/>
    <w:rsid w:val="00033C93"/>
    <w:rsid w:val="00034C14"/>
    <w:rsid w:val="00035833"/>
    <w:rsid w:val="00035B3A"/>
    <w:rsid w:val="0003618E"/>
    <w:rsid w:val="000362ED"/>
    <w:rsid w:val="00036D22"/>
    <w:rsid w:val="00036FCD"/>
    <w:rsid w:val="00041ED4"/>
    <w:rsid w:val="0004224F"/>
    <w:rsid w:val="00042884"/>
    <w:rsid w:val="00042F2C"/>
    <w:rsid w:val="000441AA"/>
    <w:rsid w:val="000478E2"/>
    <w:rsid w:val="00051DFA"/>
    <w:rsid w:val="00052E0C"/>
    <w:rsid w:val="000545AD"/>
    <w:rsid w:val="000548C7"/>
    <w:rsid w:val="00056926"/>
    <w:rsid w:val="000611EF"/>
    <w:rsid w:val="000648B3"/>
    <w:rsid w:val="00065347"/>
    <w:rsid w:val="0006579D"/>
    <w:rsid w:val="00073775"/>
    <w:rsid w:val="000739F4"/>
    <w:rsid w:val="00073D03"/>
    <w:rsid w:val="00074969"/>
    <w:rsid w:val="00075C0D"/>
    <w:rsid w:val="00076AC1"/>
    <w:rsid w:val="00076C61"/>
    <w:rsid w:val="00080032"/>
    <w:rsid w:val="00082507"/>
    <w:rsid w:val="00083ED1"/>
    <w:rsid w:val="000867B2"/>
    <w:rsid w:val="00087AE8"/>
    <w:rsid w:val="000913B0"/>
    <w:rsid w:val="000921E4"/>
    <w:rsid w:val="000934B9"/>
    <w:rsid w:val="00094586"/>
    <w:rsid w:val="00094EF7"/>
    <w:rsid w:val="00094F65"/>
    <w:rsid w:val="00095C69"/>
    <w:rsid w:val="00096E3D"/>
    <w:rsid w:val="000A49CD"/>
    <w:rsid w:val="000B3D00"/>
    <w:rsid w:val="000B5146"/>
    <w:rsid w:val="000B569C"/>
    <w:rsid w:val="000B7B02"/>
    <w:rsid w:val="000B7FD7"/>
    <w:rsid w:val="000C07B7"/>
    <w:rsid w:val="000C0B95"/>
    <w:rsid w:val="000C118F"/>
    <w:rsid w:val="000C1745"/>
    <w:rsid w:val="000C1AAE"/>
    <w:rsid w:val="000C2C60"/>
    <w:rsid w:val="000C414C"/>
    <w:rsid w:val="000C42FC"/>
    <w:rsid w:val="000C45EA"/>
    <w:rsid w:val="000C45FF"/>
    <w:rsid w:val="000C5B17"/>
    <w:rsid w:val="000C641B"/>
    <w:rsid w:val="000C6A8A"/>
    <w:rsid w:val="000C72ED"/>
    <w:rsid w:val="000D031C"/>
    <w:rsid w:val="000D0EDE"/>
    <w:rsid w:val="000D22B0"/>
    <w:rsid w:val="000D2595"/>
    <w:rsid w:val="000D27EA"/>
    <w:rsid w:val="000D2B4C"/>
    <w:rsid w:val="000D33B0"/>
    <w:rsid w:val="000D364F"/>
    <w:rsid w:val="000D4455"/>
    <w:rsid w:val="000D464D"/>
    <w:rsid w:val="000D7C5D"/>
    <w:rsid w:val="000E0C56"/>
    <w:rsid w:val="000E341B"/>
    <w:rsid w:val="000E458F"/>
    <w:rsid w:val="000E4B8E"/>
    <w:rsid w:val="000E557F"/>
    <w:rsid w:val="000E6350"/>
    <w:rsid w:val="000E70E6"/>
    <w:rsid w:val="000E7165"/>
    <w:rsid w:val="000E7A53"/>
    <w:rsid w:val="000F0772"/>
    <w:rsid w:val="000F3BC5"/>
    <w:rsid w:val="000F7B6A"/>
    <w:rsid w:val="000F7CBE"/>
    <w:rsid w:val="000F7E94"/>
    <w:rsid w:val="00102E91"/>
    <w:rsid w:val="00106374"/>
    <w:rsid w:val="00107105"/>
    <w:rsid w:val="00107EA4"/>
    <w:rsid w:val="00110602"/>
    <w:rsid w:val="00111470"/>
    <w:rsid w:val="00111564"/>
    <w:rsid w:val="00113219"/>
    <w:rsid w:val="001142FB"/>
    <w:rsid w:val="00115AA4"/>
    <w:rsid w:val="00121221"/>
    <w:rsid w:val="0012481C"/>
    <w:rsid w:val="00124CB9"/>
    <w:rsid w:val="00124F53"/>
    <w:rsid w:val="00126CCD"/>
    <w:rsid w:val="00127174"/>
    <w:rsid w:val="00127EE4"/>
    <w:rsid w:val="00132892"/>
    <w:rsid w:val="001329BF"/>
    <w:rsid w:val="00137AB0"/>
    <w:rsid w:val="00143403"/>
    <w:rsid w:val="001446D5"/>
    <w:rsid w:val="00144B56"/>
    <w:rsid w:val="00145A96"/>
    <w:rsid w:val="001510FC"/>
    <w:rsid w:val="001517C6"/>
    <w:rsid w:val="00153223"/>
    <w:rsid w:val="001553EB"/>
    <w:rsid w:val="001556DF"/>
    <w:rsid w:val="001614B8"/>
    <w:rsid w:val="0016217E"/>
    <w:rsid w:val="00162D5F"/>
    <w:rsid w:val="00167C74"/>
    <w:rsid w:val="00167EF5"/>
    <w:rsid w:val="00170FD8"/>
    <w:rsid w:val="00171376"/>
    <w:rsid w:val="001732D5"/>
    <w:rsid w:val="00174DA3"/>
    <w:rsid w:val="00176985"/>
    <w:rsid w:val="00177C10"/>
    <w:rsid w:val="0018016A"/>
    <w:rsid w:val="001802BB"/>
    <w:rsid w:val="0018089D"/>
    <w:rsid w:val="00180B5B"/>
    <w:rsid w:val="0018285D"/>
    <w:rsid w:val="00186579"/>
    <w:rsid w:val="001901D9"/>
    <w:rsid w:val="00191CF3"/>
    <w:rsid w:val="00195777"/>
    <w:rsid w:val="001973C6"/>
    <w:rsid w:val="00197991"/>
    <w:rsid w:val="001A0C3F"/>
    <w:rsid w:val="001A2788"/>
    <w:rsid w:val="001A2CF5"/>
    <w:rsid w:val="001A3690"/>
    <w:rsid w:val="001A4690"/>
    <w:rsid w:val="001A4DA4"/>
    <w:rsid w:val="001A5D7B"/>
    <w:rsid w:val="001A6A3F"/>
    <w:rsid w:val="001B057F"/>
    <w:rsid w:val="001B25AE"/>
    <w:rsid w:val="001B27F7"/>
    <w:rsid w:val="001B65A2"/>
    <w:rsid w:val="001B7469"/>
    <w:rsid w:val="001B7B3E"/>
    <w:rsid w:val="001C0119"/>
    <w:rsid w:val="001C0166"/>
    <w:rsid w:val="001C055B"/>
    <w:rsid w:val="001C0ED6"/>
    <w:rsid w:val="001C46DE"/>
    <w:rsid w:val="001C510A"/>
    <w:rsid w:val="001C6E7F"/>
    <w:rsid w:val="001C74F7"/>
    <w:rsid w:val="001D0134"/>
    <w:rsid w:val="001D0323"/>
    <w:rsid w:val="001D1BE9"/>
    <w:rsid w:val="001D2910"/>
    <w:rsid w:val="001D463D"/>
    <w:rsid w:val="001D4798"/>
    <w:rsid w:val="001D68F0"/>
    <w:rsid w:val="001E1D83"/>
    <w:rsid w:val="001E35E5"/>
    <w:rsid w:val="001E3832"/>
    <w:rsid w:val="001E59F9"/>
    <w:rsid w:val="001E64A9"/>
    <w:rsid w:val="001E6C79"/>
    <w:rsid w:val="001E7C5F"/>
    <w:rsid w:val="001F61B1"/>
    <w:rsid w:val="001F7749"/>
    <w:rsid w:val="002000F7"/>
    <w:rsid w:val="00202C06"/>
    <w:rsid w:val="00203B43"/>
    <w:rsid w:val="00206D9E"/>
    <w:rsid w:val="00206F58"/>
    <w:rsid w:val="00207641"/>
    <w:rsid w:val="00210334"/>
    <w:rsid w:val="00211F72"/>
    <w:rsid w:val="00212206"/>
    <w:rsid w:val="00212FA9"/>
    <w:rsid w:val="002131E5"/>
    <w:rsid w:val="0021397B"/>
    <w:rsid w:val="002149B1"/>
    <w:rsid w:val="00215149"/>
    <w:rsid w:val="00215C6C"/>
    <w:rsid w:val="00216C07"/>
    <w:rsid w:val="002200CB"/>
    <w:rsid w:val="00220D94"/>
    <w:rsid w:val="002230C8"/>
    <w:rsid w:val="00223745"/>
    <w:rsid w:val="0022399A"/>
    <w:rsid w:val="00224A01"/>
    <w:rsid w:val="00224A16"/>
    <w:rsid w:val="00224B59"/>
    <w:rsid w:val="002258C9"/>
    <w:rsid w:val="0022691C"/>
    <w:rsid w:val="0022711A"/>
    <w:rsid w:val="00230175"/>
    <w:rsid w:val="00231121"/>
    <w:rsid w:val="00233D18"/>
    <w:rsid w:val="00234523"/>
    <w:rsid w:val="00234A17"/>
    <w:rsid w:val="0023521B"/>
    <w:rsid w:val="002352EE"/>
    <w:rsid w:val="00236491"/>
    <w:rsid w:val="00236F44"/>
    <w:rsid w:val="00240BAF"/>
    <w:rsid w:val="0024184C"/>
    <w:rsid w:val="002436FE"/>
    <w:rsid w:val="0024657E"/>
    <w:rsid w:val="002471ED"/>
    <w:rsid w:val="00247BCA"/>
    <w:rsid w:val="00251FF4"/>
    <w:rsid w:val="00255929"/>
    <w:rsid w:val="0025641C"/>
    <w:rsid w:val="002564DB"/>
    <w:rsid w:val="00256635"/>
    <w:rsid w:val="00256E5C"/>
    <w:rsid w:val="0025753D"/>
    <w:rsid w:val="00257B49"/>
    <w:rsid w:val="002606A0"/>
    <w:rsid w:val="00261560"/>
    <w:rsid w:val="00264AB5"/>
    <w:rsid w:val="00264C1E"/>
    <w:rsid w:val="00267A5E"/>
    <w:rsid w:val="00267CF9"/>
    <w:rsid w:val="002701C5"/>
    <w:rsid w:val="00270298"/>
    <w:rsid w:val="00272F99"/>
    <w:rsid w:val="002730C7"/>
    <w:rsid w:val="00273881"/>
    <w:rsid w:val="0027452B"/>
    <w:rsid w:val="002776D8"/>
    <w:rsid w:val="002818B2"/>
    <w:rsid w:val="00281D8F"/>
    <w:rsid w:val="00290304"/>
    <w:rsid w:val="002905E4"/>
    <w:rsid w:val="00291164"/>
    <w:rsid w:val="002920A6"/>
    <w:rsid w:val="00295079"/>
    <w:rsid w:val="00296AD8"/>
    <w:rsid w:val="00297650"/>
    <w:rsid w:val="002A1050"/>
    <w:rsid w:val="002B20D3"/>
    <w:rsid w:val="002B2279"/>
    <w:rsid w:val="002B23FA"/>
    <w:rsid w:val="002B25BD"/>
    <w:rsid w:val="002B3DDE"/>
    <w:rsid w:val="002C0579"/>
    <w:rsid w:val="002C1A08"/>
    <w:rsid w:val="002C2AB2"/>
    <w:rsid w:val="002C3640"/>
    <w:rsid w:val="002C3B4F"/>
    <w:rsid w:val="002C57AB"/>
    <w:rsid w:val="002C5A35"/>
    <w:rsid w:val="002C76DE"/>
    <w:rsid w:val="002D0AB8"/>
    <w:rsid w:val="002D300D"/>
    <w:rsid w:val="002D352A"/>
    <w:rsid w:val="002D5D2B"/>
    <w:rsid w:val="002E0D1F"/>
    <w:rsid w:val="002E1505"/>
    <w:rsid w:val="002E1A60"/>
    <w:rsid w:val="002E1DE3"/>
    <w:rsid w:val="002E26B4"/>
    <w:rsid w:val="002E4A5B"/>
    <w:rsid w:val="002E5F30"/>
    <w:rsid w:val="002E7035"/>
    <w:rsid w:val="002F0AB6"/>
    <w:rsid w:val="002F3314"/>
    <w:rsid w:val="002F46C0"/>
    <w:rsid w:val="003019C8"/>
    <w:rsid w:val="00302360"/>
    <w:rsid w:val="00304EB1"/>
    <w:rsid w:val="00305F68"/>
    <w:rsid w:val="0031056C"/>
    <w:rsid w:val="003112DF"/>
    <w:rsid w:val="00312F5A"/>
    <w:rsid w:val="00313B6A"/>
    <w:rsid w:val="003143AD"/>
    <w:rsid w:val="003206CC"/>
    <w:rsid w:val="00321741"/>
    <w:rsid w:val="00321A7A"/>
    <w:rsid w:val="00321D71"/>
    <w:rsid w:val="003231DF"/>
    <w:rsid w:val="00327BF2"/>
    <w:rsid w:val="00330573"/>
    <w:rsid w:val="003348CD"/>
    <w:rsid w:val="00334FBB"/>
    <w:rsid w:val="0033533B"/>
    <w:rsid w:val="003404CF"/>
    <w:rsid w:val="00340EE5"/>
    <w:rsid w:val="00343D72"/>
    <w:rsid w:val="003470BE"/>
    <w:rsid w:val="00350FF0"/>
    <w:rsid w:val="0035707C"/>
    <w:rsid w:val="00357526"/>
    <w:rsid w:val="00357603"/>
    <w:rsid w:val="003576DC"/>
    <w:rsid w:val="00361B79"/>
    <w:rsid w:val="0036207D"/>
    <w:rsid w:val="003620FA"/>
    <w:rsid w:val="0036253A"/>
    <w:rsid w:val="003635C9"/>
    <w:rsid w:val="00370282"/>
    <w:rsid w:val="0037201B"/>
    <w:rsid w:val="00372698"/>
    <w:rsid w:val="003728F8"/>
    <w:rsid w:val="003737B4"/>
    <w:rsid w:val="00376599"/>
    <w:rsid w:val="0037683B"/>
    <w:rsid w:val="003770F9"/>
    <w:rsid w:val="0038238D"/>
    <w:rsid w:val="00382B80"/>
    <w:rsid w:val="00385854"/>
    <w:rsid w:val="00386D90"/>
    <w:rsid w:val="00386DC2"/>
    <w:rsid w:val="00387A6B"/>
    <w:rsid w:val="003909CE"/>
    <w:rsid w:val="00393330"/>
    <w:rsid w:val="00393358"/>
    <w:rsid w:val="003934C5"/>
    <w:rsid w:val="0039355E"/>
    <w:rsid w:val="003940F4"/>
    <w:rsid w:val="00395D92"/>
    <w:rsid w:val="00396C39"/>
    <w:rsid w:val="00397996"/>
    <w:rsid w:val="003A2051"/>
    <w:rsid w:val="003A50E6"/>
    <w:rsid w:val="003A5331"/>
    <w:rsid w:val="003A5DC8"/>
    <w:rsid w:val="003B15BB"/>
    <w:rsid w:val="003B17B9"/>
    <w:rsid w:val="003B47E5"/>
    <w:rsid w:val="003B7570"/>
    <w:rsid w:val="003C0AF8"/>
    <w:rsid w:val="003C43ED"/>
    <w:rsid w:val="003C778E"/>
    <w:rsid w:val="003D06C0"/>
    <w:rsid w:val="003D161C"/>
    <w:rsid w:val="003D1920"/>
    <w:rsid w:val="003D3128"/>
    <w:rsid w:val="003D3840"/>
    <w:rsid w:val="003D40AF"/>
    <w:rsid w:val="003D69A8"/>
    <w:rsid w:val="003D6CE6"/>
    <w:rsid w:val="003E3898"/>
    <w:rsid w:val="003E47BC"/>
    <w:rsid w:val="003E47FE"/>
    <w:rsid w:val="003E58F7"/>
    <w:rsid w:val="003E682A"/>
    <w:rsid w:val="003F01EE"/>
    <w:rsid w:val="003F11D2"/>
    <w:rsid w:val="003F122A"/>
    <w:rsid w:val="003F238F"/>
    <w:rsid w:val="003F578C"/>
    <w:rsid w:val="003F6DFA"/>
    <w:rsid w:val="004034E7"/>
    <w:rsid w:val="00404F16"/>
    <w:rsid w:val="00407BB1"/>
    <w:rsid w:val="00410792"/>
    <w:rsid w:val="004115FD"/>
    <w:rsid w:val="0041179F"/>
    <w:rsid w:val="00412786"/>
    <w:rsid w:val="004204F9"/>
    <w:rsid w:val="004210A4"/>
    <w:rsid w:val="004215EB"/>
    <w:rsid w:val="004230BB"/>
    <w:rsid w:val="00435E20"/>
    <w:rsid w:val="0044072F"/>
    <w:rsid w:val="00440A7C"/>
    <w:rsid w:val="00441461"/>
    <w:rsid w:val="00442AED"/>
    <w:rsid w:val="00443EE2"/>
    <w:rsid w:val="004452A8"/>
    <w:rsid w:val="00446E3D"/>
    <w:rsid w:val="00450900"/>
    <w:rsid w:val="00452798"/>
    <w:rsid w:val="00453216"/>
    <w:rsid w:val="00456684"/>
    <w:rsid w:val="004633BE"/>
    <w:rsid w:val="004635C7"/>
    <w:rsid w:val="00463C61"/>
    <w:rsid w:val="00464E55"/>
    <w:rsid w:val="004656A9"/>
    <w:rsid w:val="00471596"/>
    <w:rsid w:val="00473FED"/>
    <w:rsid w:val="004763B4"/>
    <w:rsid w:val="00476FD5"/>
    <w:rsid w:val="00480848"/>
    <w:rsid w:val="00480BEE"/>
    <w:rsid w:val="00481664"/>
    <w:rsid w:val="004827C1"/>
    <w:rsid w:val="004840DF"/>
    <w:rsid w:val="00484D40"/>
    <w:rsid w:val="004850E6"/>
    <w:rsid w:val="00485DF8"/>
    <w:rsid w:val="004909A7"/>
    <w:rsid w:val="00491E31"/>
    <w:rsid w:val="00492A01"/>
    <w:rsid w:val="0049384A"/>
    <w:rsid w:val="00493D42"/>
    <w:rsid w:val="00495402"/>
    <w:rsid w:val="004A008B"/>
    <w:rsid w:val="004A03BE"/>
    <w:rsid w:val="004A099B"/>
    <w:rsid w:val="004A2D23"/>
    <w:rsid w:val="004A3FA4"/>
    <w:rsid w:val="004A5318"/>
    <w:rsid w:val="004B0500"/>
    <w:rsid w:val="004B126E"/>
    <w:rsid w:val="004B2930"/>
    <w:rsid w:val="004B4BE1"/>
    <w:rsid w:val="004B5ADE"/>
    <w:rsid w:val="004B71F8"/>
    <w:rsid w:val="004B7385"/>
    <w:rsid w:val="004B7EB3"/>
    <w:rsid w:val="004C008B"/>
    <w:rsid w:val="004C01DE"/>
    <w:rsid w:val="004C0EBF"/>
    <w:rsid w:val="004C18D2"/>
    <w:rsid w:val="004C1BA0"/>
    <w:rsid w:val="004C25AF"/>
    <w:rsid w:val="004C25E9"/>
    <w:rsid w:val="004C2798"/>
    <w:rsid w:val="004C3D28"/>
    <w:rsid w:val="004C5219"/>
    <w:rsid w:val="004C5C9C"/>
    <w:rsid w:val="004C6122"/>
    <w:rsid w:val="004C778A"/>
    <w:rsid w:val="004D2C7C"/>
    <w:rsid w:val="004D2F2E"/>
    <w:rsid w:val="004D3810"/>
    <w:rsid w:val="004D3FD8"/>
    <w:rsid w:val="004D4765"/>
    <w:rsid w:val="004D50CD"/>
    <w:rsid w:val="004D5C37"/>
    <w:rsid w:val="004D72A3"/>
    <w:rsid w:val="004E0A39"/>
    <w:rsid w:val="004E13BD"/>
    <w:rsid w:val="004E2AEA"/>
    <w:rsid w:val="004E4580"/>
    <w:rsid w:val="004E63A4"/>
    <w:rsid w:val="004E644B"/>
    <w:rsid w:val="004F2655"/>
    <w:rsid w:val="004F2F46"/>
    <w:rsid w:val="004F42CA"/>
    <w:rsid w:val="004F48A6"/>
    <w:rsid w:val="004F6ACB"/>
    <w:rsid w:val="004F6CE2"/>
    <w:rsid w:val="004F7FE7"/>
    <w:rsid w:val="00502093"/>
    <w:rsid w:val="00502D1E"/>
    <w:rsid w:val="00503946"/>
    <w:rsid w:val="0050445A"/>
    <w:rsid w:val="0050505F"/>
    <w:rsid w:val="00506182"/>
    <w:rsid w:val="0050682D"/>
    <w:rsid w:val="00506902"/>
    <w:rsid w:val="005078B0"/>
    <w:rsid w:val="00511C0A"/>
    <w:rsid w:val="0051257E"/>
    <w:rsid w:val="00512630"/>
    <w:rsid w:val="005132B5"/>
    <w:rsid w:val="005139C7"/>
    <w:rsid w:val="0051521A"/>
    <w:rsid w:val="00516F26"/>
    <w:rsid w:val="00517CFA"/>
    <w:rsid w:val="00520581"/>
    <w:rsid w:val="00520973"/>
    <w:rsid w:val="00520EFF"/>
    <w:rsid w:val="0052106B"/>
    <w:rsid w:val="00523628"/>
    <w:rsid w:val="00525D78"/>
    <w:rsid w:val="00525E56"/>
    <w:rsid w:val="00533B52"/>
    <w:rsid w:val="005365DB"/>
    <w:rsid w:val="0053671A"/>
    <w:rsid w:val="00536B11"/>
    <w:rsid w:val="0054190C"/>
    <w:rsid w:val="005422CB"/>
    <w:rsid w:val="005425D8"/>
    <w:rsid w:val="00542857"/>
    <w:rsid w:val="005460E5"/>
    <w:rsid w:val="00546D85"/>
    <w:rsid w:val="00547B25"/>
    <w:rsid w:val="005502C9"/>
    <w:rsid w:val="00551434"/>
    <w:rsid w:val="00551761"/>
    <w:rsid w:val="00551CEE"/>
    <w:rsid w:val="0055287D"/>
    <w:rsid w:val="005529AE"/>
    <w:rsid w:val="00553388"/>
    <w:rsid w:val="00553F9B"/>
    <w:rsid w:val="00555971"/>
    <w:rsid w:val="0055718A"/>
    <w:rsid w:val="005576F7"/>
    <w:rsid w:val="00560873"/>
    <w:rsid w:val="005629CF"/>
    <w:rsid w:val="00562FB4"/>
    <w:rsid w:val="0056423C"/>
    <w:rsid w:val="00564258"/>
    <w:rsid w:val="005654F3"/>
    <w:rsid w:val="00565BC4"/>
    <w:rsid w:val="00567848"/>
    <w:rsid w:val="005713CC"/>
    <w:rsid w:val="00572338"/>
    <w:rsid w:val="00573314"/>
    <w:rsid w:val="00573503"/>
    <w:rsid w:val="005747A9"/>
    <w:rsid w:val="005747AC"/>
    <w:rsid w:val="00574D75"/>
    <w:rsid w:val="00575BDD"/>
    <w:rsid w:val="00577A07"/>
    <w:rsid w:val="0058223B"/>
    <w:rsid w:val="0058284D"/>
    <w:rsid w:val="00583B90"/>
    <w:rsid w:val="00585298"/>
    <w:rsid w:val="00587CB2"/>
    <w:rsid w:val="00587CBB"/>
    <w:rsid w:val="005946A9"/>
    <w:rsid w:val="00594A54"/>
    <w:rsid w:val="00594FCB"/>
    <w:rsid w:val="00595C5F"/>
    <w:rsid w:val="005974F4"/>
    <w:rsid w:val="005A03E6"/>
    <w:rsid w:val="005A1961"/>
    <w:rsid w:val="005A199B"/>
    <w:rsid w:val="005A22A2"/>
    <w:rsid w:val="005A23DB"/>
    <w:rsid w:val="005A27F1"/>
    <w:rsid w:val="005A2B92"/>
    <w:rsid w:val="005A2CEB"/>
    <w:rsid w:val="005A4E1B"/>
    <w:rsid w:val="005A5DCD"/>
    <w:rsid w:val="005A5EA6"/>
    <w:rsid w:val="005A6FF9"/>
    <w:rsid w:val="005B4341"/>
    <w:rsid w:val="005B489D"/>
    <w:rsid w:val="005B4C9A"/>
    <w:rsid w:val="005B6004"/>
    <w:rsid w:val="005B66A0"/>
    <w:rsid w:val="005B6F13"/>
    <w:rsid w:val="005C471A"/>
    <w:rsid w:val="005C53CA"/>
    <w:rsid w:val="005C5800"/>
    <w:rsid w:val="005C5978"/>
    <w:rsid w:val="005C6D5F"/>
    <w:rsid w:val="005C72AD"/>
    <w:rsid w:val="005D0AFD"/>
    <w:rsid w:val="005D36E2"/>
    <w:rsid w:val="005D4C9E"/>
    <w:rsid w:val="005E0DA9"/>
    <w:rsid w:val="005E5093"/>
    <w:rsid w:val="005E51D5"/>
    <w:rsid w:val="005E59FC"/>
    <w:rsid w:val="005E6D89"/>
    <w:rsid w:val="005F00F8"/>
    <w:rsid w:val="005F0665"/>
    <w:rsid w:val="005F0871"/>
    <w:rsid w:val="005F1687"/>
    <w:rsid w:val="005F3021"/>
    <w:rsid w:val="005F5B52"/>
    <w:rsid w:val="005F7825"/>
    <w:rsid w:val="0060062F"/>
    <w:rsid w:val="006015CB"/>
    <w:rsid w:val="00602932"/>
    <w:rsid w:val="0060340B"/>
    <w:rsid w:val="0060351D"/>
    <w:rsid w:val="00603DBE"/>
    <w:rsid w:val="00603E1A"/>
    <w:rsid w:val="00605C7E"/>
    <w:rsid w:val="00606778"/>
    <w:rsid w:val="00607119"/>
    <w:rsid w:val="00610E78"/>
    <w:rsid w:val="0061174F"/>
    <w:rsid w:val="00612C54"/>
    <w:rsid w:val="006131E3"/>
    <w:rsid w:val="00615026"/>
    <w:rsid w:val="00621A33"/>
    <w:rsid w:val="006241BB"/>
    <w:rsid w:val="0062750B"/>
    <w:rsid w:val="006305DC"/>
    <w:rsid w:val="00633EE8"/>
    <w:rsid w:val="00634536"/>
    <w:rsid w:val="00636F02"/>
    <w:rsid w:val="00640142"/>
    <w:rsid w:val="00642997"/>
    <w:rsid w:val="00642DA2"/>
    <w:rsid w:val="00645735"/>
    <w:rsid w:val="00646132"/>
    <w:rsid w:val="00646F4A"/>
    <w:rsid w:val="00650A2C"/>
    <w:rsid w:val="00651639"/>
    <w:rsid w:val="00652B5B"/>
    <w:rsid w:val="00653011"/>
    <w:rsid w:val="00654257"/>
    <w:rsid w:val="00654A91"/>
    <w:rsid w:val="00656187"/>
    <w:rsid w:val="00656E86"/>
    <w:rsid w:val="00660B70"/>
    <w:rsid w:val="00660C6A"/>
    <w:rsid w:val="0066278B"/>
    <w:rsid w:val="00664F03"/>
    <w:rsid w:val="00665232"/>
    <w:rsid w:val="00666528"/>
    <w:rsid w:val="0066687E"/>
    <w:rsid w:val="00671958"/>
    <w:rsid w:val="006753F1"/>
    <w:rsid w:val="00675DA2"/>
    <w:rsid w:val="00676769"/>
    <w:rsid w:val="00676F80"/>
    <w:rsid w:val="00682FB4"/>
    <w:rsid w:val="00687DD8"/>
    <w:rsid w:val="00687F82"/>
    <w:rsid w:val="00694455"/>
    <w:rsid w:val="00694E2B"/>
    <w:rsid w:val="0069597F"/>
    <w:rsid w:val="006A34E2"/>
    <w:rsid w:val="006A42DD"/>
    <w:rsid w:val="006A7CB8"/>
    <w:rsid w:val="006A7EEF"/>
    <w:rsid w:val="006B2925"/>
    <w:rsid w:val="006B2D36"/>
    <w:rsid w:val="006B4BF8"/>
    <w:rsid w:val="006B6A64"/>
    <w:rsid w:val="006C65F7"/>
    <w:rsid w:val="006D4DE8"/>
    <w:rsid w:val="006D5155"/>
    <w:rsid w:val="006D6D21"/>
    <w:rsid w:val="006E2ECD"/>
    <w:rsid w:val="006E3CE4"/>
    <w:rsid w:val="006E5187"/>
    <w:rsid w:val="006E59C5"/>
    <w:rsid w:val="006E70D5"/>
    <w:rsid w:val="006F243B"/>
    <w:rsid w:val="006F5C54"/>
    <w:rsid w:val="006F6994"/>
    <w:rsid w:val="006F7F73"/>
    <w:rsid w:val="0070070C"/>
    <w:rsid w:val="0070429E"/>
    <w:rsid w:val="007055F7"/>
    <w:rsid w:val="00710AFE"/>
    <w:rsid w:val="007111A9"/>
    <w:rsid w:val="0071345C"/>
    <w:rsid w:val="007142B3"/>
    <w:rsid w:val="0071690A"/>
    <w:rsid w:val="00722C4C"/>
    <w:rsid w:val="007242EA"/>
    <w:rsid w:val="00726056"/>
    <w:rsid w:val="0072638B"/>
    <w:rsid w:val="0072669A"/>
    <w:rsid w:val="0073015D"/>
    <w:rsid w:val="00732C0F"/>
    <w:rsid w:val="007402F4"/>
    <w:rsid w:val="007407F9"/>
    <w:rsid w:val="00740FE0"/>
    <w:rsid w:val="00742211"/>
    <w:rsid w:val="0074497B"/>
    <w:rsid w:val="00745E5B"/>
    <w:rsid w:val="00746C7C"/>
    <w:rsid w:val="00750E38"/>
    <w:rsid w:val="0075103F"/>
    <w:rsid w:val="00751F7C"/>
    <w:rsid w:val="0075402A"/>
    <w:rsid w:val="0075507A"/>
    <w:rsid w:val="0075587B"/>
    <w:rsid w:val="007614C7"/>
    <w:rsid w:val="00761F38"/>
    <w:rsid w:val="00762ADB"/>
    <w:rsid w:val="007634FE"/>
    <w:rsid w:val="00763F04"/>
    <w:rsid w:val="00764AA9"/>
    <w:rsid w:val="00764E3E"/>
    <w:rsid w:val="00766D4A"/>
    <w:rsid w:val="00767684"/>
    <w:rsid w:val="00772536"/>
    <w:rsid w:val="00772702"/>
    <w:rsid w:val="00772BBD"/>
    <w:rsid w:val="007761F7"/>
    <w:rsid w:val="00776981"/>
    <w:rsid w:val="00776EFF"/>
    <w:rsid w:val="00783BB9"/>
    <w:rsid w:val="007851CE"/>
    <w:rsid w:val="007869F7"/>
    <w:rsid w:val="0078787C"/>
    <w:rsid w:val="0079028D"/>
    <w:rsid w:val="00791DD0"/>
    <w:rsid w:val="007926BD"/>
    <w:rsid w:val="007938A5"/>
    <w:rsid w:val="00794A63"/>
    <w:rsid w:val="007955EA"/>
    <w:rsid w:val="0079693B"/>
    <w:rsid w:val="007A150B"/>
    <w:rsid w:val="007A267F"/>
    <w:rsid w:val="007A2836"/>
    <w:rsid w:val="007A381F"/>
    <w:rsid w:val="007A472A"/>
    <w:rsid w:val="007A6243"/>
    <w:rsid w:val="007A6491"/>
    <w:rsid w:val="007B50D4"/>
    <w:rsid w:val="007B52A9"/>
    <w:rsid w:val="007B69E8"/>
    <w:rsid w:val="007C0FBF"/>
    <w:rsid w:val="007C1B52"/>
    <w:rsid w:val="007C3471"/>
    <w:rsid w:val="007C3BEA"/>
    <w:rsid w:val="007C68D4"/>
    <w:rsid w:val="007D0940"/>
    <w:rsid w:val="007D0B04"/>
    <w:rsid w:val="007D14F7"/>
    <w:rsid w:val="007D1B29"/>
    <w:rsid w:val="007D3BEF"/>
    <w:rsid w:val="007D4047"/>
    <w:rsid w:val="007D404C"/>
    <w:rsid w:val="007D4F6D"/>
    <w:rsid w:val="007E1B24"/>
    <w:rsid w:val="007E23DB"/>
    <w:rsid w:val="007E3A76"/>
    <w:rsid w:val="007E4535"/>
    <w:rsid w:val="007E45AC"/>
    <w:rsid w:val="007E4A03"/>
    <w:rsid w:val="007E5973"/>
    <w:rsid w:val="007E7391"/>
    <w:rsid w:val="007F11B0"/>
    <w:rsid w:val="007F380A"/>
    <w:rsid w:val="007F57BB"/>
    <w:rsid w:val="007F6772"/>
    <w:rsid w:val="0080085B"/>
    <w:rsid w:val="00800E70"/>
    <w:rsid w:val="00811884"/>
    <w:rsid w:val="0081478A"/>
    <w:rsid w:val="008149EB"/>
    <w:rsid w:val="00816B13"/>
    <w:rsid w:val="00822605"/>
    <w:rsid w:val="00823260"/>
    <w:rsid w:val="00823C13"/>
    <w:rsid w:val="00831394"/>
    <w:rsid w:val="00832D72"/>
    <w:rsid w:val="0083386C"/>
    <w:rsid w:val="00837236"/>
    <w:rsid w:val="00837579"/>
    <w:rsid w:val="00841EE7"/>
    <w:rsid w:val="008425D3"/>
    <w:rsid w:val="00843A25"/>
    <w:rsid w:val="00845B96"/>
    <w:rsid w:val="0085113E"/>
    <w:rsid w:val="00851A27"/>
    <w:rsid w:val="00852249"/>
    <w:rsid w:val="00856DD2"/>
    <w:rsid w:val="00860412"/>
    <w:rsid w:val="008606C6"/>
    <w:rsid w:val="0086079E"/>
    <w:rsid w:val="00863E90"/>
    <w:rsid w:val="008641C6"/>
    <w:rsid w:val="008656DD"/>
    <w:rsid w:val="008704F3"/>
    <w:rsid w:val="00875640"/>
    <w:rsid w:val="00876383"/>
    <w:rsid w:val="00876BDB"/>
    <w:rsid w:val="00877409"/>
    <w:rsid w:val="00880A5B"/>
    <w:rsid w:val="00884B18"/>
    <w:rsid w:val="008851C5"/>
    <w:rsid w:val="0088621A"/>
    <w:rsid w:val="00886384"/>
    <w:rsid w:val="00886CB6"/>
    <w:rsid w:val="00887AAA"/>
    <w:rsid w:val="0089271A"/>
    <w:rsid w:val="008948EA"/>
    <w:rsid w:val="0089784A"/>
    <w:rsid w:val="008A4246"/>
    <w:rsid w:val="008A4B5E"/>
    <w:rsid w:val="008A7C38"/>
    <w:rsid w:val="008A7E70"/>
    <w:rsid w:val="008B00B6"/>
    <w:rsid w:val="008B095E"/>
    <w:rsid w:val="008B0B70"/>
    <w:rsid w:val="008B21FD"/>
    <w:rsid w:val="008B2C90"/>
    <w:rsid w:val="008B4BD0"/>
    <w:rsid w:val="008B5656"/>
    <w:rsid w:val="008C08DD"/>
    <w:rsid w:val="008C4857"/>
    <w:rsid w:val="008C5146"/>
    <w:rsid w:val="008C5861"/>
    <w:rsid w:val="008D0F57"/>
    <w:rsid w:val="008D118A"/>
    <w:rsid w:val="008D3F30"/>
    <w:rsid w:val="008D4AC7"/>
    <w:rsid w:val="008D4C9E"/>
    <w:rsid w:val="008D4ED0"/>
    <w:rsid w:val="008D6E12"/>
    <w:rsid w:val="008E09E3"/>
    <w:rsid w:val="008E4B13"/>
    <w:rsid w:val="008E6DF5"/>
    <w:rsid w:val="008E7315"/>
    <w:rsid w:val="008F0F9A"/>
    <w:rsid w:val="008F11C0"/>
    <w:rsid w:val="008F3EA0"/>
    <w:rsid w:val="008F5BA9"/>
    <w:rsid w:val="008F5C52"/>
    <w:rsid w:val="008F7742"/>
    <w:rsid w:val="009048F1"/>
    <w:rsid w:val="00905BAA"/>
    <w:rsid w:val="00905EBD"/>
    <w:rsid w:val="00907D83"/>
    <w:rsid w:val="009108AC"/>
    <w:rsid w:val="00910DE1"/>
    <w:rsid w:val="00912872"/>
    <w:rsid w:val="00914642"/>
    <w:rsid w:val="00916D6F"/>
    <w:rsid w:val="00917BE5"/>
    <w:rsid w:val="00920254"/>
    <w:rsid w:val="009202CF"/>
    <w:rsid w:val="009204D4"/>
    <w:rsid w:val="00920EC9"/>
    <w:rsid w:val="00920EF7"/>
    <w:rsid w:val="009214D8"/>
    <w:rsid w:val="0092227C"/>
    <w:rsid w:val="00924BDE"/>
    <w:rsid w:val="00925C09"/>
    <w:rsid w:val="00926C88"/>
    <w:rsid w:val="00926D83"/>
    <w:rsid w:val="00927E69"/>
    <w:rsid w:val="00930355"/>
    <w:rsid w:val="00936086"/>
    <w:rsid w:val="00936A25"/>
    <w:rsid w:val="00936D4C"/>
    <w:rsid w:val="0093708C"/>
    <w:rsid w:val="00937120"/>
    <w:rsid w:val="009401AB"/>
    <w:rsid w:val="00940361"/>
    <w:rsid w:val="0094249F"/>
    <w:rsid w:val="009433E5"/>
    <w:rsid w:val="0094388F"/>
    <w:rsid w:val="0094435F"/>
    <w:rsid w:val="0094741A"/>
    <w:rsid w:val="00947AD1"/>
    <w:rsid w:val="00951EBA"/>
    <w:rsid w:val="0095391C"/>
    <w:rsid w:val="0095617C"/>
    <w:rsid w:val="00956E52"/>
    <w:rsid w:val="0095716F"/>
    <w:rsid w:val="00961473"/>
    <w:rsid w:val="00961A4F"/>
    <w:rsid w:val="00962762"/>
    <w:rsid w:val="00964761"/>
    <w:rsid w:val="00964BF0"/>
    <w:rsid w:val="00964E8E"/>
    <w:rsid w:val="00971D25"/>
    <w:rsid w:val="0097343B"/>
    <w:rsid w:val="009746E5"/>
    <w:rsid w:val="0097541D"/>
    <w:rsid w:val="00975F97"/>
    <w:rsid w:val="00976216"/>
    <w:rsid w:val="00980A33"/>
    <w:rsid w:val="0098254B"/>
    <w:rsid w:val="00982865"/>
    <w:rsid w:val="00982C24"/>
    <w:rsid w:val="0098330C"/>
    <w:rsid w:val="0098352D"/>
    <w:rsid w:val="009850F0"/>
    <w:rsid w:val="0098513B"/>
    <w:rsid w:val="00985AE1"/>
    <w:rsid w:val="00986012"/>
    <w:rsid w:val="00986D83"/>
    <w:rsid w:val="00986E28"/>
    <w:rsid w:val="009919E0"/>
    <w:rsid w:val="00991D1D"/>
    <w:rsid w:val="00991FB1"/>
    <w:rsid w:val="00992F91"/>
    <w:rsid w:val="00993A3F"/>
    <w:rsid w:val="00994E35"/>
    <w:rsid w:val="00997412"/>
    <w:rsid w:val="00997A9B"/>
    <w:rsid w:val="009A151C"/>
    <w:rsid w:val="009A511D"/>
    <w:rsid w:val="009A7505"/>
    <w:rsid w:val="009B04AB"/>
    <w:rsid w:val="009B058D"/>
    <w:rsid w:val="009B2501"/>
    <w:rsid w:val="009B2A43"/>
    <w:rsid w:val="009B388F"/>
    <w:rsid w:val="009B3BE2"/>
    <w:rsid w:val="009C1043"/>
    <w:rsid w:val="009C1729"/>
    <w:rsid w:val="009C275E"/>
    <w:rsid w:val="009C4C94"/>
    <w:rsid w:val="009C6177"/>
    <w:rsid w:val="009D03AD"/>
    <w:rsid w:val="009D07B1"/>
    <w:rsid w:val="009D22B8"/>
    <w:rsid w:val="009D43B7"/>
    <w:rsid w:val="009D45D0"/>
    <w:rsid w:val="009D461D"/>
    <w:rsid w:val="009D64D0"/>
    <w:rsid w:val="009E1818"/>
    <w:rsid w:val="009E1851"/>
    <w:rsid w:val="009E29E9"/>
    <w:rsid w:val="009E3B44"/>
    <w:rsid w:val="009E4553"/>
    <w:rsid w:val="009E7588"/>
    <w:rsid w:val="009E7C7B"/>
    <w:rsid w:val="009E7E55"/>
    <w:rsid w:val="009E7E98"/>
    <w:rsid w:val="009F0A2B"/>
    <w:rsid w:val="009F0D17"/>
    <w:rsid w:val="009F1DCC"/>
    <w:rsid w:val="009F2483"/>
    <w:rsid w:val="009F3AFF"/>
    <w:rsid w:val="009F44CB"/>
    <w:rsid w:val="009F4580"/>
    <w:rsid w:val="009F4717"/>
    <w:rsid w:val="009F4DB5"/>
    <w:rsid w:val="009F4E12"/>
    <w:rsid w:val="009F63F9"/>
    <w:rsid w:val="009F6B08"/>
    <w:rsid w:val="009F77DF"/>
    <w:rsid w:val="00A00314"/>
    <w:rsid w:val="00A004BC"/>
    <w:rsid w:val="00A01EFC"/>
    <w:rsid w:val="00A040FC"/>
    <w:rsid w:val="00A07245"/>
    <w:rsid w:val="00A11F34"/>
    <w:rsid w:val="00A12716"/>
    <w:rsid w:val="00A131DC"/>
    <w:rsid w:val="00A14F95"/>
    <w:rsid w:val="00A1764E"/>
    <w:rsid w:val="00A1781A"/>
    <w:rsid w:val="00A20770"/>
    <w:rsid w:val="00A21C09"/>
    <w:rsid w:val="00A2247D"/>
    <w:rsid w:val="00A23016"/>
    <w:rsid w:val="00A23A92"/>
    <w:rsid w:val="00A266A9"/>
    <w:rsid w:val="00A26C32"/>
    <w:rsid w:val="00A304FF"/>
    <w:rsid w:val="00A31E2C"/>
    <w:rsid w:val="00A32798"/>
    <w:rsid w:val="00A33220"/>
    <w:rsid w:val="00A33D3E"/>
    <w:rsid w:val="00A346B9"/>
    <w:rsid w:val="00A357F6"/>
    <w:rsid w:val="00A358A6"/>
    <w:rsid w:val="00A3601A"/>
    <w:rsid w:val="00A3633C"/>
    <w:rsid w:val="00A3792E"/>
    <w:rsid w:val="00A40912"/>
    <w:rsid w:val="00A41F59"/>
    <w:rsid w:val="00A4456D"/>
    <w:rsid w:val="00A47A15"/>
    <w:rsid w:val="00A47FEE"/>
    <w:rsid w:val="00A506F4"/>
    <w:rsid w:val="00A520DD"/>
    <w:rsid w:val="00A5428D"/>
    <w:rsid w:val="00A553D5"/>
    <w:rsid w:val="00A57AE5"/>
    <w:rsid w:val="00A63AFE"/>
    <w:rsid w:val="00A6415F"/>
    <w:rsid w:val="00A64A72"/>
    <w:rsid w:val="00A64E37"/>
    <w:rsid w:val="00A661F9"/>
    <w:rsid w:val="00A665EC"/>
    <w:rsid w:val="00A71017"/>
    <w:rsid w:val="00A7487D"/>
    <w:rsid w:val="00A75295"/>
    <w:rsid w:val="00A8034D"/>
    <w:rsid w:val="00A81AD9"/>
    <w:rsid w:val="00A827EF"/>
    <w:rsid w:val="00A83CF3"/>
    <w:rsid w:val="00A83F54"/>
    <w:rsid w:val="00A84D92"/>
    <w:rsid w:val="00A87121"/>
    <w:rsid w:val="00A87E8F"/>
    <w:rsid w:val="00A9365F"/>
    <w:rsid w:val="00A93745"/>
    <w:rsid w:val="00A97EB0"/>
    <w:rsid w:val="00AA083A"/>
    <w:rsid w:val="00AA1658"/>
    <w:rsid w:val="00AA3B75"/>
    <w:rsid w:val="00AA586C"/>
    <w:rsid w:val="00AA7786"/>
    <w:rsid w:val="00AB0A1E"/>
    <w:rsid w:val="00AB4F23"/>
    <w:rsid w:val="00AB7521"/>
    <w:rsid w:val="00AC0349"/>
    <w:rsid w:val="00AC1716"/>
    <w:rsid w:val="00AC25CA"/>
    <w:rsid w:val="00AD2308"/>
    <w:rsid w:val="00AD3548"/>
    <w:rsid w:val="00AD425D"/>
    <w:rsid w:val="00AD52F3"/>
    <w:rsid w:val="00AD5F28"/>
    <w:rsid w:val="00AD7D5E"/>
    <w:rsid w:val="00AD7F28"/>
    <w:rsid w:val="00AE2DF5"/>
    <w:rsid w:val="00AE397B"/>
    <w:rsid w:val="00AE4C8A"/>
    <w:rsid w:val="00AE53BB"/>
    <w:rsid w:val="00AE5A4E"/>
    <w:rsid w:val="00AE7D86"/>
    <w:rsid w:val="00AF0106"/>
    <w:rsid w:val="00AF0DB0"/>
    <w:rsid w:val="00AF1527"/>
    <w:rsid w:val="00AF21A1"/>
    <w:rsid w:val="00AF3C69"/>
    <w:rsid w:val="00AF5642"/>
    <w:rsid w:val="00AF72A6"/>
    <w:rsid w:val="00AF797B"/>
    <w:rsid w:val="00B00AC5"/>
    <w:rsid w:val="00B00F82"/>
    <w:rsid w:val="00B039F9"/>
    <w:rsid w:val="00B03DE9"/>
    <w:rsid w:val="00B05AA2"/>
    <w:rsid w:val="00B1307D"/>
    <w:rsid w:val="00B136E2"/>
    <w:rsid w:val="00B16152"/>
    <w:rsid w:val="00B1671C"/>
    <w:rsid w:val="00B202F3"/>
    <w:rsid w:val="00B20657"/>
    <w:rsid w:val="00B22197"/>
    <w:rsid w:val="00B230BB"/>
    <w:rsid w:val="00B234CC"/>
    <w:rsid w:val="00B238BF"/>
    <w:rsid w:val="00B24461"/>
    <w:rsid w:val="00B245D1"/>
    <w:rsid w:val="00B2483D"/>
    <w:rsid w:val="00B27943"/>
    <w:rsid w:val="00B27A92"/>
    <w:rsid w:val="00B31155"/>
    <w:rsid w:val="00B35520"/>
    <w:rsid w:val="00B35B6D"/>
    <w:rsid w:val="00B35D30"/>
    <w:rsid w:val="00B36DD5"/>
    <w:rsid w:val="00B3757E"/>
    <w:rsid w:val="00B450D0"/>
    <w:rsid w:val="00B45D13"/>
    <w:rsid w:val="00B46E3B"/>
    <w:rsid w:val="00B477C7"/>
    <w:rsid w:val="00B53AFE"/>
    <w:rsid w:val="00B55043"/>
    <w:rsid w:val="00B5678B"/>
    <w:rsid w:val="00B60A6E"/>
    <w:rsid w:val="00B61C99"/>
    <w:rsid w:val="00B621EB"/>
    <w:rsid w:val="00B656B5"/>
    <w:rsid w:val="00B65C4E"/>
    <w:rsid w:val="00B6611F"/>
    <w:rsid w:val="00B666E3"/>
    <w:rsid w:val="00B7205C"/>
    <w:rsid w:val="00B726CF"/>
    <w:rsid w:val="00B730BA"/>
    <w:rsid w:val="00B73D68"/>
    <w:rsid w:val="00B73E95"/>
    <w:rsid w:val="00B73FB8"/>
    <w:rsid w:val="00B75152"/>
    <w:rsid w:val="00B752EC"/>
    <w:rsid w:val="00B75695"/>
    <w:rsid w:val="00B77190"/>
    <w:rsid w:val="00B81476"/>
    <w:rsid w:val="00B84D42"/>
    <w:rsid w:val="00B8628E"/>
    <w:rsid w:val="00B878A2"/>
    <w:rsid w:val="00B920ED"/>
    <w:rsid w:val="00B95523"/>
    <w:rsid w:val="00B969F8"/>
    <w:rsid w:val="00BA06A2"/>
    <w:rsid w:val="00BA2028"/>
    <w:rsid w:val="00BA3132"/>
    <w:rsid w:val="00BA34D5"/>
    <w:rsid w:val="00BA4237"/>
    <w:rsid w:val="00BA503C"/>
    <w:rsid w:val="00BA5B1A"/>
    <w:rsid w:val="00BA5BA0"/>
    <w:rsid w:val="00BA6E29"/>
    <w:rsid w:val="00BB0418"/>
    <w:rsid w:val="00BB1E32"/>
    <w:rsid w:val="00BB1F72"/>
    <w:rsid w:val="00BB3221"/>
    <w:rsid w:val="00BC0201"/>
    <w:rsid w:val="00BC15D1"/>
    <w:rsid w:val="00BC24E8"/>
    <w:rsid w:val="00BC2A20"/>
    <w:rsid w:val="00BC2E8D"/>
    <w:rsid w:val="00BD37F6"/>
    <w:rsid w:val="00BD42DF"/>
    <w:rsid w:val="00BD46AD"/>
    <w:rsid w:val="00BD6799"/>
    <w:rsid w:val="00BD7F82"/>
    <w:rsid w:val="00BE0C5B"/>
    <w:rsid w:val="00BE195D"/>
    <w:rsid w:val="00BE617F"/>
    <w:rsid w:val="00BE6538"/>
    <w:rsid w:val="00BE6D2F"/>
    <w:rsid w:val="00BE7509"/>
    <w:rsid w:val="00BF1448"/>
    <w:rsid w:val="00BF2541"/>
    <w:rsid w:val="00BF27BA"/>
    <w:rsid w:val="00BF38A4"/>
    <w:rsid w:val="00BF3DB9"/>
    <w:rsid w:val="00BF4B01"/>
    <w:rsid w:val="00BF5F9B"/>
    <w:rsid w:val="00BF6383"/>
    <w:rsid w:val="00BF7598"/>
    <w:rsid w:val="00BF768D"/>
    <w:rsid w:val="00BF7A96"/>
    <w:rsid w:val="00C01502"/>
    <w:rsid w:val="00C02909"/>
    <w:rsid w:val="00C033FF"/>
    <w:rsid w:val="00C04733"/>
    <w:rsid w:val="00C06044"/>
    <w:rsid w:val="00C06C95"/>
    <w:rsid w:val="00C06F02"/>
    <w:rsid w:val="00C11B7D"/>
    <w:rsid w:val="00C11CA9"/>
    <w:rsid w:val="00C17384"/>
    <w:rsid w:val="00C1771A"/>
    <w:rsid w:val="00C17B1E"/>
    <w:rsid w:val="00C208D5"/>
    <w:rsid w:val="00C216DE"/>
    <w:rsid w:val="00C22E20"/>
    <w:rsid w:val="00C23181"/>
    <w:rsid w:val="00C23837"/>
    <w:rsid w:val="00C2458E"/>
    <w:rsid w:val="00C25123"/>
    <w:rsid w:val="00C2548B"/>
    <w:rsid w:val="00C25810"/>
    <w:rsid w:val="00C27436"/>
    <w:rsid w:val="00C2796D"/>
    <w:rsid w:val="00C27C97"/>
    <w:rsid w:val="00C30A68"/>
    <w:rsid w:val="00C30FC8"/>
    <w:rsid w:val="00C31527"/>
    <w:rsid w:val="00C3247D"/>
    <w:rsid w:val="00C373A6"/>
    <w:rsid w:val="00C37630"/>
    <w:rsid w:val="00C4014C"/>
    <w:rsid w:val="00C4054B"/>
    <w:rsid w:val="00C40ADB"/>
    <w:rsid w:val="00C40D1A"/>
    <w:rsid w:val="00C40F45"/>
    <w:rsid w:val="00C423EA"/>
    <w:rsid w:val="00C43A3C"/>
    <w:rsid w:val="00C444DE"/>
    <w:rsid w:val="00C447CA"/>
    <w:rsid w:val="00C4480F"/>
    <w:rsid w:val="00C44823"/>
    <w:rsid w:val="00C450C7"/>
    <w:rsid w:val="00C453A2"/>
    <w:rsid w:val="00C46488"/>
    <w:rsid w:val="00C47FC9"/>
    <w:rsid w:val="00C5252C"/>
    <w:rsid w:val="00C56F78"/>
    <w:rsid w:val="00C604FB"/>
    <w:rsid w:val="00C61139"/>
    <w:rsid w:val="00C63FA9"/>
    <w:rsid w:val="00C64EB3"/>
    <w:rsid w:val="00C70069"/>
    <w:rsid w:val="00C72028"/>
    <w:rsid w:val="00C73137"/>
    <w:rsid w:val="00C748A7"/>
    <w:rsid w:val="00C7715B"/>
    <w:rsid w:val="00C81EA1"/>
    <w:rsid w:val="00C82230"/>
    <w:rsid w:val="00C84846"/>
    <w:rsid w:val="00C87450"/>
    <w:rsid w:val="00C874BB"/>
    <w:rsid w:val="00C95AD8"/>
    <w:rsid w:val="00C9614E"/>
    <w:rsid w:val="00C96A59"/>
    <w:rsid w:val="00C96CB9"/>
    <w:rsid w:val="00C9708A"/>
    <w:rsid w:val="00C97448"/>
    <w:rsid w:val="00CA4F7A"/>
    <w:rsid w:val="00CB0D90"/>
    <w:rsid w:val="00CB1263"/>
    <w:rsid w:val="00CB636B"/>
    <w:rsid w:val="00CB6826"/>
    <w:rsid w:val="00CB784F"/>
    <w:rsid w:val="00CB79F1"/>
    <w:rsid w:val="00CC1457"/>
    <w:rsid w:val="00CC2DA0"/>
    <w:rsid w:val="00CC5C15"/>
    <w:rsid w:val="00CC61AB"/>
    <w:rsid w:val="00CC680A"/>
    <w:rsid w:val="00CC7908"/>
    <w:rsid w:val="00CC7D18"/>
    <w:rsid w:val="00CC7E93"/>
    <w:rsid w:val="00CD2266"/>
    <w:rsid w:val="00CD2F56"/>
    <w:rsid w:val="00CD3980"/>
    <w:rsid w:val="00CD6CE0"/>
    <w:rsid w:val="00CD715F"/>
    <w:rsid w:val="00CE0302"/>
    <w:rsid w:val="00CE12E0"/>
    <w:rsid w:val="00CE1C7E"/>
    <w:rsid w:val="00CE3D12"/>
    <w:rsid w:val="00CE5129"/>
    <w:rsid w:val="00CE6264"/>
    <w:rsid w:val="00CF1882"/>
    <w:rsid w:val="00CF7162"/>
    <w:rsid w:val="00CF77C1"/>
    <w:rsid w:val="00D00423"/>
    <w:rsid w:val="00D05C8C"/>
    <w:rsid w:val="00D06835"/>
    <w:rsid w:val="00D06DEA"/>
    <w:rsid w:val="00D07402"/>
    <w:rsid w:val="00D07AA0"/>
    <w:rsid w:val="00D1076C"/>
    <w:rsid w:val="00D119CC"/>
    <w:rsid w:val="00D11C16"/>
    <w:rsid w:val="00D124DF"/>
    <w:rsid w:val="00D14C40"/>
    <w:rsid w:val="00D1701A"/>
    <w:rsid w:val="00D17389"/>
    <w:rsid w:val="00D17676"/>
    <w:rsid w:val="00D20D04"/>
    <w:rsid w:val="00D218D7"/>
    <w:rsid w:val="00D22B96"/>
    <w:rsid w:val="00D22CD9"/>
    <w:rsid w:val="00D23791"/>
    <w:rsid w:val="00D23ECF"/>
    <w:rsid w:val="00D252E0"/>
    <w:rsid w:val="00D31100"/>
    <w:rsid w:val="00D35CA4"/>
    <w:rsid w:val="00D36665"/>
    <w:rsid w:val="00D37138"/>
    <w:rsid w:val="00D4093B"/>
    <w:rsid w:val="00D40A23"/>
    <w:rsid w:val="00D43FBF"/>
    <w:rsid w:val="00D44A05"/>
    <w:rsid w:val="00D44B8A"/>
    <w:rsid w:val="00D45D30"/>
    <w:rsid w:val="00D4626D"/>
    <w:rsid w:val="00D5342D"/>
    <w:rsid w:val="00D53E23"/>
    <w:rsid w:val="00D57E83"/>
    <w:rsid w:val="00D57F08"/>
    <w:rsid w:val="00D60FBF"/>
    <w:rsid w:val="00D61DE7"/>
    <w:rsid w:val="00D62152"/>
    <w:rsid w:val="00D641DC"/>
    <w:rsid w:val="00D65FBE"/>
    <w:rsid w:val="00D65FDF"/>
    <w:rsid w:val="00D66C72"/>
    <w:rsid w:val="00D67119"/>
    <w:rsid w:val="00D7023A"/>
    <w:rsid w:val="00D71AB2"/>
    <w:rsid w:val="00D72AD5"/>
    <w:rsid w:val="00D72B43"/>
    <w:rsid w:val="00D73848"/>
    <w:rsid w:val="00D74CFF"/>
    <w:rsid w:val="00D803F4"/>
    <w:rsid w:val="00D82035"/>
    <w:rsid w:val="00D8458A"/>
    <w:rsid w:val="00D84678"/>
    <w:rsid w:val="00D858B2"/>
    <w:rsid w:val="00D86937"/>
    <w:rsid w:val="00D86D52"/>
    <w:rsid w:val="00D909F9"/>
    <w:rsid w:val="00D95B14"/>
    <w:rsid w:val="00D96B54"/>
    <w:rsid w:val="00D9769A"/>
    <w:rsid w:val="00DA0B35"/>
    <w:rsid w:val="00DA1233"/>
    <w:rsid w:val="00DA1738"/>
    <w:rsid w:val="00DA6E29"/>
    <w:rsid w:val="00DA729B"/>
    <w:rsid w:val="00DB5056"/>
    <w:rsid w:val="00DB711A"/>
    <w:rsid w:val="00DB7FC2"/>
    <w:rsid w:val="00DC16B7"/>
    <w:rsid w:val="00DC5632"/>
    <w:rsid w:val="00DC6EBF"/>
    <w:rsid w:val="00DD05E7"/>
    <w:rsid w:val="00DD111A"/>
    <w:rsid w:val="00DD123E"/>
    <w:rsid w:val="00DD4BAB"/>
    <w:rsid w:val="00DD6C25"/>
    <w:rsid w:val="00DE1066"/>
    <w:rsid w:val="00DE2234"/>
    <w:rsid w:val="00DE3A49"/>
    <w:rsid w:val="00DE3ACB"/>
    <w:rsid w:val="00DE4FB3"/>
    <w:rsid w:val="00DE535F"/>
    <w:rsid w:val="00DE55CC"/>
    <w:rsid w:val="00DE567F"/>
    <w:rsid w:val="00DF0C6F"/>
    <w:rsid w:val="00DF22E9"/>
    <w:rsid w:val="00DF3559"/>
    <w:rsid w:val="00DF3808"/>
    <w:rsid w:val="00DF418A"/>
    <w:rsid w:val="00DF58D6"/>
    <w:rsid w:val="00DF6031"/>
    <w:rsid w:val="00DF6E11"/>
    <w:rsid w:val="00DF6ED5"/>
    <w:rsid w:val="00DF730F"/>
    <w:rsid w:val="00E02A6A"/>
    <w:rsid w:val="00E03E9C"/>
    <w:rsid w:val="00E05AA9"/>
    <w:rsid w:val="00E06429"/>
    <w:rsid w:val="00E064C7"/>
    <w:rsid w:val="00E068ED"/>
    <w:rsid w:val="00E11705"/>
    <w:rsid w:val="00E13E58"/>
    <w:rsid w:val="00E14B09"/>
    <w:rsid w:val="00E23584"/>
    <w:rsid w:val="00E270EF"/>
    <w:rsid w:val="00E34D34"/>
    <w:rsid w:val="00E363AF"/>
    <w:rsid w:val="00E408D6"/>
    <w:rsid w:val="00E460F4"/>
    <w:rsid w:val="00E46552"/>
    <w:rsid w:val="00E52B8C"/>
    <w:rsid w:val="00E54882"/>
    <w:rsid w:val="00E561C4"/>
    <w:rsid w:val="00E57359"/>
    <w:rsid w:val="00E60925"/>
    <w:rsid w:val="00E631DF"/>
    <w:rsid w:val="00E63FEC"/>
    <w:rsid w:val="00E649B7"/>
    <w:rsid w:val="00E65FD0"/>
    <w:rsid w:val="00E705C0"/>
    <w:rsid w:val="00E72CF0"/>
    <w:rsid w:val="00E72F27"/>
    <w:rsid w:val="00E751A3"/>
    <w:rsid w:val="00E75FA5"/>
    <w:rsid w:val="00E77A80"/>
    <w:rsid w:val="00E77BAA"/>
    <w:rsid w:val="00E869C3"/>
    <w:rsid w:val="00E8708C"/>
    <w:rsid w:val="00E87788"/>
    <w:rsid w:val="00E90AF1"/>
    <w:rsid w:val="00E90DBA"/>
    <w:rsid w:val="00E96DD6"/>
    <w:rsid w:val="00EA5D00"/>
    <w:rsid w:val="00EA627D"/>
    <w:rsid w:val="00EA6CA9"/>
    <w:rsid w:val="00EA79CC"/>
    <w:rsid w:val="00EB225F"/>
    <w:rsid w:val="00EB33CE"/>
    <w:rsid w:val="00EB52F7"/>
    <w:rsid w:val="00EB63B5"/>
    <w:rsid w:val="00EB7487"/>
    <w:rsid w:val="00EC0CB1"/>
    <w:rsid w:val="00EC0FA0"/>
    <w:rsid w:val="00EC18D4"/>
    <w:rsid w:val="00EC2058"/>
    <w:rsid w:val="00EC411F"/>
    <w:rsid w:val="00EC678F"/>
    <w:rsid w:val="00EC6B02"/>
    <w:rsid w:val="00ED0C4B"/>
    <w:rsid w:val="00ED0EA8"/>
    <w:rsid w:val="00ED2913"/>
    <w:rsid w:val="00ED2FDD"/>
    <w:rsid w:val="00ED34C8"/>
    <w:rsid w:val="00ED4C76"/>
    <w:rsid w:val="00ED6731"/>
    <w:rsid w:val="00ED6D4E"/>
    <w:rsid w:val="00EE06AA"/>
    <w:rsid w:val="00EE1E90"/>
    <w:rsid w:val="00EE24B5"/>
    <w:rsid w:val="00EE4248"/>
    <w:rsid w:val="00EE6155"/>
    <w:rsid w:val="00EF2BB7"/>
    <w:rsid w:val="00EF2D27"/>
    <w:rsid w:val="00EF2FBC"/>
    <w:rsid w:val="00EF4211"/>
    <w:rsid w:val="00F0190F"/>
    <w:rsid w:val="00F01F18"/>
    <w:rsid w:val="00F03347"/>
    <w:rsid w:val="00F0356C"/>
    <w:rsid w:val="00F03D51"/>
    <w:rsid w:val="00F03DAA"/>
    <w:rsid w:val="00F04FD5"/>
    <w:rsid w:val="00F05514"/>
    <w:rsid w:val="00F06565"/>
    <w:rsid w:val="00F07174"/>
    <w:rsid w:val="00F07C93"/>
    <w:rsid w:val="00F103A2"/>
    <w:rsid w:val="00F1208C"/>
    <w:rsid w:val="00F1276F"/>
    <w:rsid w:val="00F14A62"/>
    <w:rsid w:val="00F158AA"/>
    <w:rsid w:val="00F200C6"/>
    <w:rsid w:val="00F21213"/>
    <w:rsid w:val="00F21A00"/>
    <w:rsid w:val="00F21DA8"/>
    <w:rsid w:val="00F25309"/>
    <w:rsid w:val="00F255E2"/>
    <w:rsid w:val="00F308EB"/>
    <w:rsid w:val="00F33C43"/>
    <w:rsid w:val="00F33EC4"/>
    <w:rsid w:val="00F34DD4"/>
    <w:rsid w:val="00F35ED0"/>
    <w:rsid w:val="00F36AAA"/>
    <w:rsid w:val="00F40F64"/>
    <w:rsid w:val="00F41B34"/>
    <w:rsid w:val="00F42B3E"/>
    <w:rsid w:val="00F430E2"/>
    <w:rsid w:val="00F45626"/>
    <w:rsid w:val="00F503D6"/>
    <w:rsid w:val="00F5114F"/>
    <w:rsid w:val="00F52098"/>
    <w:rsid w:val="00F54A56"/>
    <w:rsid w:val="00F54D49"/>
    <w:rsid w:val="00F55226"/>
    <w:rsid w:val="00F60848"/>
    <w:rsid w:val="00F6156A"/>
    <w:rsid w:val="00F6188E"/>
    <w:rsid w:val="00F61DC6"/>
    <w:rsid w:val="00F62300"/>
    <w:rsid w:val="00F62B9B"/>
    <w:rsid w:val="00F65097"/>
    <w:rsid w:val="00F6521A"/>
    <w:rsid w:val="00F65A37"/>
    <w:rsid w:val="00F66AAC"/>
    <w:rsid w:val="00F674DC"/>
    <w:rsid w:val="00F6760C"/>
    <w:rsid w:val="00F7380A"/>
    <w:rsid w:val="00F73C60"/>
    <w:rsid w:val="00F74AA8"/>
    <w:rsid w:val="00F76F62"/>
    <w:rsid w:val="00F778E5"/>
    <w:rsid w:val="00F805D4"/>
    <w:rsid w:val="00F83790"/>
    <w:rsid w:val="00F86464"/>
    <w:rsid w:val="00F86599"/>
    <w:rsid w:val="00F90E2E"/>
    <w:rsid w:val="00F92B62"/>
    <w:rsid w:val="00F93EF1"/>
    <w:rsid w:val="00F94F08"/>
    <w:rsid w:val="00F95960"/>
    <w:rsid w:val="00F95B12"/>
    <w:rsid w:val="00F960FB"/>
    <w:rsid w:val="00F96E16"/>
    <w:rsid w:val="00F97503"/>
    <w:rsid w:val="00F9758A"/>
    <w:rsid w:val="00F9777A"/>
    <w:rsid w:val="00FA2456"/>
    <w:rsid w:val="00FA359B"/>
    <w:rsid w:val="00FA529E"/>
    <w:rsid w:val="00FA62BE"/>
    <w:rsid w:val="00FA6FA5"/>
    <w:rsid w:val="00FB0120"/>
    <w:rsid w:val="00FB04E4"/>
    <w:rsid w:val="00FB07A1"/>
    <w:rsid w:val="00FB14B3"/>
    <w:rsid w:val="00FB196C"/>
    <w:rsid w:val="00FB1DCF"/>
    <w:rsid w:val="00FB39E1"/>
    <w:rsid w:val="00FB3AD2"/>
    <w:rsid w:val="00FB6CFD"/>
    <w:rsid w:val="00FC10B9"/>
    <w:rsid w:val="00FC15FB"/>
    <w:rsid w:val="00FC24BA"/>
    <w:rsid w:val="00FC3C1E"/>
    <w:rsid w:val="00FC4AA0"/>
    <w:rsid w:val="00FC5CDC"/>
    <w:rsid w:val="00FC6DD0"/>
    <w:rsid w:val="00FC75DC"/>
    <w:rsid w:val="00FC7D30"/>
    <w:rsid w:val="00FD0040"/>
    <w:rsid w:val="00FD3AC8"/>
    <w:rsid w:val="00FD59CA"/>
    <w:rsid w:val="00FD5A0B"/>
    <w:rsid w:val="00FE1D8C"/>
    <w:rsid w:val="00FE2045"/>
    <w:rsid w:val="00FE3600"/>
    <w:rsid w:val="00FE393A"/>
    <w:rsid w:val="00FF0ACE"/>
    <w:rsid w:val="00FF154F"/>
    <w:rsid w:val="00FF2AE1"/>
    <w:rsid w:val="00FF4479"/>
    <w:rsid w:val="00FF49F7"/>
    <w:rsid w:val="00FF5310"/>
    <w:rsid w:val="00F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59C32D"/>
  <w15:chartTrackingRefBased/>
  <w15:docId w15:val="{7D715B4A-3DC6-478B-B16B-42451E65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Code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5C0D"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right="29"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ind w:right="29"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ind w:left="360" w:right="29" w:hanging="360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ind w:left="360" w:right="29"/>
      <w:jc w:val="both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urier New" w:hAnsi="Courier New"/>
      <w:snapToGrid w:val="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right="29"/>
      <w:jc w:val="both"/>
      <w:outlineLvl w:val="6"/>
    </w:pPr>
    <w:rPr>
      <w:b/>
      <w:u w:val="single"/>
    </w:rPr>
  </w:style>
  <w:style w:type="paragraph" w:styleId="Heading8">
    <w:name w:val="heading 8"/>
    <w:basedOn w:val="Normal"/>
    <w:next w:val="Normal"/>
    <w:qFormat/>
    <w:pPr>
      <w:keepNext/>
      <w:ind w:right="29"/>
      <w:jc w:val="both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ind w:left="720" w:right="29" w:hanging="360"/>
      <w:jc w:val="both"/>
    </w:pPr>
  </w:style>
  <w:style w:type="paragraph" w:styleId="BodyTextIndent">
    <w:name w:val="Body Text Indent"/>
    <w:basedOn w:val="Normal"/>
    <w:pPr>
      <w:ind w:left="360" w:hanging="360"/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ind w:right="29"/>
      <w:jc w:val="both"/>
    </w:pPr>
  </w:style>
  <w:style w:type="paragraph" w:styleId="BodyText2">
    <w:name w:val="Body Text 2"/>
    <w:basedOn w:val="Normal"/>
    <w:pPr>
      <w:ind w:right="29"/>
    </w:pPr>
    <w:rPr>
      <w:rFonts w:ascii="Courier New" w:hAnsi="Courier New"/>
    </w:rPr>
  </w:style>
  <w:style w:type="paragraph" w:styleId="BodyText3">
    <w:name w:val="Body Text 3"/>
    <w:basedOn w:val="Normal"/>
    <w:rPr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List2">
    <w:name w:val="List 2"/>
    <w:basedOn w:val="Normal"/>
    <w:rsid w:val="007A381F"/>
    <w:pPr>
      <w:ind w:left="720" w:hanging="360"/>
    </w:pPr>
  </w:style>
  <w:style w:type="paragraph" w:styleId="List">
    <w:name w:val="List"/>
    <w:basedOn w:val="Normal"/>
    <w:rsid w:val="004D2F2E"/>
    <w:pPr>
      <w:ind w:left="360" w:hanging="360"/>
    </w:pPr>
  </w:style>
  <w:style w:type="paragraph" w:customStyle="1" w:styleId="BL">
    <w:name w:val="BL"/>
    <w:rsid w:val="008C5861"/>
    <w:pPr>
      <w:tabs>
        <w:tab w:val="left" w:pos="288"/>
        <w:tab w:val="left" w:pos="1008"/>
      </w:tabs>
      <w:spacing w:after="240" w:line="240" w:lineRule="atLeast"/>
      <w:ind w:left="1008" w:hanging="864"/>
    </w:pPr>
    <w:rPr>
      <w:rFonts w:ascii="Courier" w:hAnsi="Courier"/>
      <w:sz w:val="24"/>
      <w:lang w:eastAsia="zh-CN"/>
    </w:rPr>
  </w:style>
  <w:style w:type="paragraph" w:customStyle="1" w:styleId="BX">
    <w:name w:val="BX"/>
    <w:rsid w:val="008C5861"/>
    <w:pPr>
      <w:tabs>
        <w:tab w:val="left" w:pos="288"/>
        <w:tab w:val="left" w:pos="1008"/>
      </w:tabs>
      <w:spacing w:after="240" w:line="240" w:lineRule="atLeast"/>
      <w:ind w:left="1008" w:hanging="864"/>
    </w:pPr>
    <w:rPr>
      <w:rFonts w:ascii="Courier" w:hAnsi="Courier"/>
      <w:sz w:val="24"/>
      <w:lang w:eastAsia="zh-CN"/>
    </w:rPr>
  </w:style>
  <w:style w:type="character" w:customStyle="1" w:styleId="emphasis1">
    <w:name w:val="emphasis1"/>
    <w:rsid w:val="00BE75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270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lang w:eastAsia="zh-CN"/>
    </w:rPr>
  </w:style>
  <w:style w:type="character" w:styleId="HTMLCode">
    <w:name w:val="HTML Code"/>
    <w:uiPriority w:val="99"/>
    <w:rsid w:val="002701C5"/>
    <w:rPr>
      <w:rFonts w:ascii="Courier New" w:eastAsia="SimSun" w:hAnsi="Courier New" w:cs="Courier New"/>
      <w:sz w:val="20"/>
      <w:szCs w:val="20"/>
    </w:rPr>
  </w:style>
  <w:style w:type="paragraph" w:styleId="NormalWeb">
    <w:name w:val="Normal (Web)"/>
    <w:basedOn w:val="Normal"/>
    <w:rsid w:val="00017402"/>
    <w:pPr>
      <w:spacing w:before="100" w:beforeAutospacing="1" w:after="100" w:afterAutospacing="1"/>
    </w:pPr>
    <w:rPr>
      <w:rFonts w:ascii="Times" w:eastAsia="SimSun" w:hAnsi="Times" w:cs="Times"/>
      <w:color w:val="000000"/>
      <w:sz w:val="27"/>
      <w:szCs w:val="27"/>
      <w:lang w:eastAsia="zh-CN"/>
    </w:rPr>
  </w:style>
  <w:style w:type="paragraph" w:styleId="ListParagraph">
    <w:name w:val="List Paragraph"/>
    <w:basedOn w:val="Normal"/>
    <w:uiPriority w:val="72"/>
    <w:qFormat/>
    <w:rsid w:val="001B7469"/>
    <w:pPr>
      <w:ind w:leftChars="200" w:left="480"/>
    </w:pPr>
  </w:style>
  <w:style w:type="character" w:customStyle="1" w:styleId="html-tag">
    <w:name w:val="html-tag"/>
    <w:basedOn w:val="DefaultParagraphFont"/>
    <w:rsid w:val="00F95960"/>
  </w:style>
  <w:style w:type="table" w:styleId="TableGrid">
    <w:name w:val="Table Grid"/>
    <w:basedOn w:val="TableNormal"/>
    <w:rsid w:val="00DE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9C104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6FD5"/>
    <w:rPr>
      <w:rFonts w:ascii="Courier New" w:eastAsia="SimSun" w:hAnsi="Courier New" w:cs="Courier New"/>
      <w:lang w:eastAsia="zh-CN"/>
    </w:rPr>
  </w:style>
  <w:style w:type="character" w:styleId="Emphasis">
    <w:name w:val="Emphasis"/>
    <w:basedOn w:val="DefaultParagraphFont"/>
    <w:uiPriority w:val="20"/>
    <w:qFormat/>
    <w:rsid w:val="00476FD5"/>
    <w:rPr>
      <w:i/>
      <w:iCs/>
    </w:rPr>
  </w:style>
  <w:style w:type="character" w:styleId="Strong">
    <w:name w:val="Strong"/>
    <w:basedOn w:val="DefaultParagraphFont"/>
    <w:uiPriority w:val="22"/>
    <w:qFormat/>
    <w:rsid w:val="00751F7C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C5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E341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rsid w:val="005B4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1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image" Target="media/image6.png"/><Relationship Id="rId39" Type="http://schemas.openxmlformats.org/officeDocument/2006/relationships/image" Target="media/image18.png"/><Relationship Id="rId21" Type="http://schemas.openxmlformats.org/officeDocument/2006/relationships/image" Target="media/image2.png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50" Type="http://schemas.openxmlformats.org/officeDocument/2006/relationships/image" Target="media/image26.png"/><Relationship Id="rId55" Type="http://schemas.openxmlformats.org/officeDocument/2006/relationships/header" Target="header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9" Type="http://schemas.openxmlformats.org/officeDocument/2006/relationships/image" Target="media/image9.png"/><Relationship Id="rId11" Type="http://schemas.openxmlformats.org/officeDocument/2006/relationships/diagramLayout" Target="diagrams/layout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hyperlink" Target="http://localhost/lab7/logout.php" TargetMode="External"/><Relationship Id="rId53" Type="http://schemas.openxmlformats.org/officeDocument/2006/relationships/image" Target="media/image29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microsoft.com/office/2007/relationships/diagramDrawing" Target="diagrams/drawing1.xml"/><Relationship Id="rId22" Type="http://schemas.openxmlformats.org/officeDocument/2006/relationships/hyperlink" Target="http://localhost/lab7/debug.php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5.png"/><Relationship Id="rId33" Type="http://schemas.openxmlformats.org/officeDocument/2006/relationships/hyperlink" Target="http://localhost/lab7/login_submit.php" TargetMode="External"/><Relationship Id="rId38" Type="http://schemas.openxmlformats.org/officeDocument/2006/relationships/image" Target="media/image17.png"/><Relationship Id="rId46" Type="http://schemas.openxmlformats.org/officeDocument/2006/relationships/hyperlink" Target="http://localhost/lab7/logout.php" TargetMode="External"/><Relationship Id="rId20" Type="http://schemas.openxmlformats.org/officeDocument/2006/relationships/hyperlink" Target="http://localhost/lab7/debug.php" TargetMode="External"/><Relationship Id="rId41" Type="http://schemas.openxmlformats.org/officeDocument/2006/relationships/image" Target="media/image20.png"/><Relationship Id="rId54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diagramData" Target="diagrams/data2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5.png"/><Relationship Id="rId49" Type="http://schemas.openxmlformats.org/officeDocument/2006/relationships/hyperlink" Target="mailto:sam@gmail.com" TargetMode="External"/><Relationship Id="rId57" Type="http://schemas.openxmlformats.org/officeDocument/2006/relationships/fontTable" Target="fontTable.xml"/><Relationship Id="rId10" Type="http://schemas.openxmlformats.org/officeDocument/2006/relationships/diagramData" Target="diagrams/data1.xml"/><Relationship Id="rId31" Type="http://schemas.openxmlformats.org/officeDocument/2006/relationships/image" Target="media/image11.png"/><Relationship Id="rId44" Type="http://schemas.openxmlformats.org/officeDocument/2006/relationships/image" Target="media/image23.png"/><Relationship Id="rId52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DOCUMENT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315CB-5F44-4426-BAAF-D25AB940F594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5272D39E-2F86-4877-9ACD-268794B71E36}">
      <dgm:prSet phldrT="[Text]"/>
      <dgm:spPr/>
      <dgm:t>
        <a:bodyPr/>
        <a:lstStyle/>
        <a:p>
          <a:r>
            <a:rPr lang="en-US" altLang="zh-TW"/>
            <a:t>db.inc.php</a:t>
          </a:r>
          <a:endParaRPr lang="zh-TW" altLang="en-US"/>
        </a:p>
      </dgm:t>
    </dgm:pt>
    <dgm:pt modelId="{8DA47695-D782-4DC5-BEC6-18D1A10E3C5C}" type="parTrans" cxnId="{049351F7-DCBB-4E44-B972-E824C88AD73A}">
      <dgm:prSet/>
      <dgm:spPr/>
      <dgm:t>
        <a:bodyPr/>
        <a:lstStyle/>
        <a:p>
          <a:endParaRPr lang="zh-TW" altLang="en-US"/>
        </a:p>
      </dgm:t>
    </dgm:pt>
    <dgm:pt modelId="{65CF3E19-42CA-4775-A642-07EFD176A135}" type="sibTrans" cxnId="{049351F7-DCBB-4E44-B972-E824C88AD73A}">
      <dgm:prSet/>
      <dgm:spPr/>
      <dgm:t>
        <a:bodyPr/>
        <a:lstStyle/>
        <a:p>
          <a:endParaRPr lang="zh-TW" altLang="en-US"/>
        </a:p>
      </dgm:t>
    </dgm:pt>
    <dgm:pt modelId="{F7F701F8-23C0-4BC6-AD26-698AC93538EE}">
      <dgm:prSet phldrT="[Text]"/>
      <dgm:spPr/>
      <dgm:t>
        <a:bodyPr/>
        <a:lstStyle/>
        <a:p>
          <a:r>
            <a:rPr lang="en-US" altLang="zh-TW"/>
            <a:t>session.inc.php</a:t>
          </a:r>
          <a:endParaRPr lang="zh-TW" altLang="en-US"/>
        </a:p>
      </dgm:t>
    </dgm:pt>
    <dgm:pt modelId="{11D766F8-49DC-4F5B-A097-FF17C3F727E8}" type="parTrans" cxnId="{AA7E0B85-AB0E-4A1C-A7DB-72752B09E5FC}">
      <dgm:prSet/>
      <dgm:spPr/>
      <dgm:t>
        <a:bodyPr/>
        <a:lstStyle/>
        <a:p>
          <a:endParaRPr lang="zh-TW" altLang="en-US"/>
        </a:p>
      </dgm:t>
    </dgm:pt>
    <dgm:pt modelId="{4921D5C3-3794-4DAF-9F3F-71FBAE3EFBB9}" type="sibTrans" cxnId="{AA7E0B85-AB0E-4A1C-A7DB-72752B09E5FC}">
      <dgm:prSet/>
      <dgm:spPr/>
      <dgm:t>
        <a:bodyPr/>
        <a:lstStyle/>
        <a:p>
          <a:endParaRPr lang="zh-TW" altLang="en-US"/>
        </a:p>
      </dgm:t>
    </dgm:pt>
    <dgm:pt modelId="{9F6B6548-D2B4-4D3F-AD2E-1037E18042BC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 altLang="zh-TW"/>
            <a:t>debug.php</a:t>
          </a:r>
          <a:endParaRPr lang="zh-TW" altLang="en-US"/>
        </a:p>
      </dgm:t>
    </dgm:pt>
    <dgm:pt modelId="{8A441D86-642F-4109-8999-88316001B276}" type="parTrans" cxnId="{3DAD993E-180F-4F2A-8443-8BED45C2F979}">
      <dgm:prSet/>
      <dgm:spPr/>
      <dgm:t>
        <a:bodyPr/>
        <a:lstStyle/>
        <a:p>
          <a:endParaRPr lang="zh-TW" altLang="en-US"/>
        </a:p>
      </dgm:t>
    </dgm:pt>
    <dgm:pt modelId="{28BE8A24-FE5A-489B-8E0C-D4FCEFE30D50}" type="sibTrans" cxnId="{3DAD993E-180F-4F2A-8443-8BED45C2F979}">
      <dgm:prSet/>
      <dgm:spPr/>
      <dgm:t>
        <a:bodyPr/>
        <a:lstStyle/>
        <a:p>
          <a:endParaRPr lang="zh-TW" altLang="en-US"/>
        </a:p>
      </dgm:t>
    </dgm:pt>
    <dgm:pt modelId="{C1B40E6F-7033-4B9A-9911-21A0D04AF726}" type="pres">
      <dgm:prSet presAssocID="{9EE315CB-5F44-4426-BAAF-D25AB940F594}" presName="diagram" presStyleCnt="0">
        <dgm:presLayoutVars>
          <dgm:dir/>
          <dgm:resizeHandles val="exact"/>
        </dgm:presLayoutVars>
      </dgm:prSet>
      <dgm:spPr/>
    </dgm:pt>
    <dgm:pt modelId="{A562F6E5-9D72-4CE5-94E6-5E116B855A4B}" type="pres">
      <dgm:prSet presAssocID="{5272D39E-2F86-4877-9ACD-268794B71E36}" presName="node" presStyleLbl="node1" presStyleIdx="0" presStyleCnt="3">
        <dgm:presLayoutVars>
          <dgm:bulletEnabled val="1"/>
        </dgm:presLayoutVars>
      </dgm:prSet>
      <dgm:spPr/>
    </dgm:pt>
    <dgm:pt modelId="{16BA368E-F852-4E1E-AC82-E541D4FBA872}" type="pres">
      <dgm:prSet presAssocID="{65CF3E19-42CA-4775-A642-07EFD176A135}" presName="sibTrans" presStyleCnt="0"/>
      <dgm:spPr/>
    </dgm:pt>
    <dgm:pt modelId="{427CBDFB-C857-4521-A8A4-BDD86009A891}" type="pres">
      <dgm:prSet presAssocID="{F7F701F8-23C0-4BC6-AD26-698AC93538EE}" presName="node" presStyleLbl="node1" presStyleIdx="1" presStyleCnt="3">
        <dgm:presLayoutVars>
          <dgm:bulletEnabled val="1"/>
        </dgm:presLayoutVars>
      </dgm:prSet>
      <dgm:spPr/>
    </dgm:pt>
    <dgm:pt modelId="{65BFD241-061F-494E-B74C-83F1C8F41074}" type="pres">
      <dgm:prSet presAssocID="{4921D5C3-3794-4DAF-9F3F-71FBAE3EFBB9}" presName="sibTrans" presStyleCnt="0"/>
      <dgm:spPr/>
    </dgm:pt>
    <dgm:pt modelId="{E05BDFAF-C669-4D5B-A02D-26B8E5FAADF4}" type="pres">
      <dgm:prSet presAssocID="{9F6B6548-D2B4-4D3F-AD2E-1037E18042BC}" presName="node" presStyleLbl="node1" presStyleIdx="2" presStyleCnt="3">
        <dgm:presLayoutVars>
          <dgm:bulletEnabled val="1"/>
        </dgm:presLayoutVars>
      </dgm:prSet>
      <dgm:spPr/>
    </dgm:pt>
  </dgm:ptLst>
  <dgm:cxnLst>
    <dgm:cxn modelId="{23143A30-660B-9145-AE97-39E087BF4333}" type="presOf" srcId="{9EE315CB-5F44-4426-BAAF-D25AB940F594}" destId="{C1B40E6F-7033-4B9A-9911-21A0D04AF726}" srcOrd="0" destOrd="0" presId="urn:microsoft.com/office/officeart/2005/8/layout/default"/>
    <dgm:cxn modelId="{3DAD993E-180F-4F2A-8443-8BED45C2F979}" srcId="{9EE315CB-5F44-4426-BAAF-D25AB940F594}" destId="{9F6B6548-D2B4-4D3F-AD2E-1037E18042BC}" srcOrd="2" destOrd="0" parTransId="{8A441D86-642F-4109-8999-88316001B276}" sibTransId="{28BE8A24-FE5A-489B-8E0C-D4FCEFE30D50}"/>
    <dgm:cxn modelId="{5CDE3A6A-2570-BB44-8DF0-731886CB5F10}" type="presOf" srcId="{5272D39E-2F86-4877-9ACD-268794B71E36}" destId="{A562F6E5-9D72-4CE5-94E6-5E116B855A4B}" srcOrd="0" destOrd="0" presId="urn:microsoft.com/office/officeart/2005/8/layout/default"/>
    <dgm:cxn modelId="{B47FAB59-413B-E646-9A2A-8B0F02497071}" type="presOf" srcId="{F7F701F8-23C0-4BC6-AD26-698AC93538EE}" destId="{427CBDFB-C857-4521-A8A4-BDD86009A891}" srcOrd="0" destOrd="0" presId="urn:microsoft.com/office/officeart/2005/8/layout/default"/>
    <dgm:cxn modelId="{AA7E0B85-AB0E-4A1C-A7DB-72752B09E5FC}" srcId="{9EE315CB-5F44-4426-BAAF-D25AB940F594}" destId="{F7F701F8-23C0-4BC6-AD26-698AC93538EE}" srcOrd="1" destOrd="0" parTransId="{11D766F8-49DC-4F5B-A097-FF17C3F727E8}" sibTransId="{4921D5C3-3794-4DAF-9F3F-71FBAE3EFBB9}"/>
    <dgm:cxn modelId="{D28D1BEE-D7B2-8149-B7D6-6F9122F0EAE6}" type="presOf" srcId="{9F6B6548-D2B4-4D3F-AD2E-1037E18042BC}" destId="{E05BDFAF-C669-4D5B-A02D-26B8E5FAADF4}" srcOrd="0" destOrd="0" presId="urn:microsoft.com/office/officeart/2005/8/layout/default"/>
    <dgm:cxn modelId="{049351F7-DCBB-4E44-B972-E824C88AD73A}" srcId="{9EE315CB-5F44-4426-BAAF-D25AB940F594}" destId="{5272D39E-2F86-4877-9ACD-268794B71E36}" srcOrd="0" destOrd="0" parTransId="{8DA47695-D782-4DC5-BEC6-18D1A10E3C5C}" sibTransId="{65CF3E19-42CA-4775-A642-07EFD176A135}"/>
    <dgm:cxn modelId="{9F7F0CC7-7001-5249-AE1D-3ADA6AA76F76}" type="presParOf" srcId="{C1B40E6F-7033-4B9A-9911-21A0D04AF726}" destId="{A562F6E5-9D72-4CE5-94E6-5E116B855A4B}" srcOrd="0" destOrd="0" presId="urn:microsoft.com/office/officeart/2005/8/layout/default"/>
    <dgm:cxn modelId="{509D8A34-65EF-0843-9740-5B1AB672E4E1}" type="presParOf" srcId="{C1B40E6F-7033-4B9A-9911-21A0D04AF726}" destId="{16BA368E-F852-4E1E-AC82-E541D4FBA872}" srcOrd="1" destOrd="0" presId="urn:microsoft.com/office/officeart/2005/8/layout/default"/>
    <dgm:cxn modelId="{60F3D64F-CF45-4947-87A2-06A75B61F8DF}" type="presParOf" srcId="{C1B40E6F-7033-4B9A-9911-21A0D04AF726}" destId="{427CBDFB-C857-4521-A8A4-BDD86009A891}" srcOrd="2" destOrd="0" presId="urn:microsoft.com/office/officeart/2005/8/layout/default"/>
    <dgm:cxn modelId="{AF055B0F-8E28-A049-8F37-C4243132B8D6}" type="presParOf" srcId="{C1B40E6F-7033-4B9A-9911-21A0D04AF726}" destId="{65BFD241-061F-494E-B74C-83F1C8F41074}" srcOrd="3" destOrd="0" presId="urn:microsoft.com/office/officeart/2005/8/layout/default"/>
    <dgm:cxn modelId="{19D3C413-3100-8C4B-A0A4-35C265B9269A}" type="presParOf" srcId="{C1B40E6F-7033-4B9A-9911-21A0D04AF726}" destId="{E05BDFAF-C669-4D5B-A02D-26B8E5FAADF4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FA5B53E-68F1-47DE-9E6D-11264FF6CA9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C620562-80C4-4E24-BAC0-6D9365018933}">
      <dgm:prSet phldrT="[Text]"/>
      <dgm:spPr/>
      <dgm:t>
        <a:bodyPr/>
        <a:lstStyle/>
        <a:p>
          <a:r>
            <a:rPr lang="en-US" altLang="zh-TW"/>
            <a:t>dbstu.php</a:t>
          </a:r>
          <a:endParaRPr lang="zh-TW" altLang="en-US"/>
        </a:p>
      </dgm:t>
    </dgm:pt>
    <dgm:pt modelId="{E9417F49-4973-46AD-8514-06EB1CF13398}" type="parTrans" cxnId="{E5FC2F73-84FD-4002-976C-68305B12568A}">
      <dgm:prSet/>
      <dgm:spPr/>
      <dgm:t>
        <a:bodyPr/>
        <a:lstStyle/>
        <a:p>
          <a:endParaRPr lang="zh-TW" altLang="en-US"/>
        </a:p>
      </dgm:t>
    </dgm:pt>
    <dgm:pt modelId="{E7DF26B5-62E7-4CB4-B23B-C16AE79C1138}" type="sibTrans" cxnId="{E5FC2F73-84FD-4002-976C-68305B12568A}">
      <dgm:prSet/>
      <dgm:spPr/>
      <dgm:t>
        <a:bodyPr/>
        <a:lstStyle/>
        <a:p>
          <a:endParaRPr lang="zh-TW" altLang="en-US"/>
        </a:p>
      </dgm:t>
    </dgm:pt>
    <dgm:pt modelId="{D1E73168-D7A5-4C1B-B0D0-DBA473F1F74E}">
      <dgm:prSet phldrT="[Text]"/>
      <dgm:spPr>
        <a:solidFill>
          <a:schemeClr val="accent2"/>
        </a:solidFill>
      </dgm:spPr>
      <dgm:t>
        <a:bodyPr/>
        <a:lstStyle/>
        <a:p>
          <a:r>
            <a:rPr lang="en-US" altLang="zh-TW"/>
            <a:t>frmupdate.php</a:t>
          </a:r>
          <a:endParaRPr lang="zh-TW" altLang="en-US"/>
        </a:p>
      </dgm:t>
    </dgm:pt>
    <dgm:pt modelId="{9AA89A00-9671-4B38-913D-13FF63CFCC96}" type="sibTrans" cxnId="{24469327-9EFE-4184-96E4-A34501955D96}">
      <dgm:prSet/>
      <dgm:spPr/>
      <dgm:t>
        <a:bodyPr/>
        <a:lstStyle/>
        <a:p>
          <a:endParaRPr lang="zh-TW" altLang="en-US"/>
        </a:p>
      </dgm:t>
    </dgm:pt>
    <dgm:pt modelId="{8706DD91-441A-4D54-A0AC-DA823DAC2C68}" type="parTrans" cxnId="{24469327-9EFE-4184-96E4-A34501955D96}">
      <dgm:prSet/>
      <dgm:spPr/>
      <dgm:t>
        <a:bodyPr/>
        <a:lstStyle/>
        <a:p>
          <a:endParaRPr lang="zh-TW" altLang="en-US"/>
        </a:p>
      </dgm:t>
    </dgm:pt>
    <dgm:pt modelId="{74429091-C7E3-4D33-8868-629370F831B7}">
      <dgm:prSet phldrT="[Text]"/>
      <dgm:spPr/>
      <dgm:t>
        <a:bodyPr/>
        <a:lstStyle/>
        <a:p>
          <a:r>
            <a:rPr lang="en-US" altLang="zh-TW"/>
            <a:t>dbupdate.php</a:t>
          </a:r>
          <a:endParaRPr lang="zh-TW" altLang="en-US"/>
        </a:p>
      </dgm:t>
    </dgm:pt>
    <dgm:pt modelId="{9D936C06-E715-474E-9552-0ACEBAFB52CE}" type="sibTrans" cxnId="{2D8C3AEF-15A8-445F-966A-A36048DA658E}">
      <dgm:prSet/>
      <dgm:spPr/>
      <dgm:t>
        <a:bodyPr/>
        <a:lstStyle/>
        <a:p>
          <a:endParaRPr lang="zh-TW" altLang="en-US"/>
        </a:p>
      </dgm:t>
    </dgm:pt>
    <dgm:pt modelId="{75469853-759C-4753-90E6-A4740D9205AD}" type="parTrans" cxnId="{2D8C3AEF-15A8-445F-966A-A36048DA658E}">
      <dgm:prSet/>
      <dgm:spPr/>
      <dgm:t>
        <a:bodyPr/>
        <a:lstStyle/>
        <a:p>
          <a:endParaRPr lang="zh-TW" altLang="en-US"/>
        </a:p>
      </dgm:t>
    </dgm:pt>
    <dgm:pt modelId="{16B24F4D-B582-412B-995F-F535DA0A9DB4}">
      <dgm:prSet phldrT="[Text]"/>
      <dgm:spPr>
        <a:solidFill>
          <a:srgbClr val="00B050"/>
        </a:solidFill>
      </dgm:spPr>
      <dgm:t>
        <a:bodyPr/>
        <a:lstStyle/>
        <a:p>
          <a:r>
            <a:rPr lang="en-US" altLang="zh-TW"/>
            <a:t>msgupdate.php</a:t>
          </a:r>
          <a:endParaRPr lang="zh-TW" altLang="en-US"/>
        </a:p>
      </dgm:t>
    </dgm:pt>
    <dgm:pt modelId="{469E13D2-3ED3-44AE-9380-C98DAAE02E49}" type="sibTrans" cxnId="{28E1A29F-A2AE-4E30-819B-CF1C1661478C}">
      <dgm:prSet/>
      <dgm:spPr/>
      <dgm:t>
        <a:bodyPr/>
        <a:lstStyle/>
        <a:p>
          <a:endParaRPr lang="zh-TW" altLang="en-US"/>
        </a:p>
      </dgm:t>
    </dgm:pt>
    <dgm:pt modelId="{98E77DFA-2461-4E5A-BBE0-2228E6A36296}" type="parTrans" cxnId="{28E1A29F-A2AE-4E30-819B-CF1C1661478C}">
      <dgm:prSet/>
      <dgm:spPr/>
      <dgm:t>
        <a:bodyPr/>
        <a:lstStyle/>
        <a:p>
          <a:endParaRPr lang="zh-TW" altLang="en-US"/>
        </a:p>
      </dgm:t>
    </dgm:pt>
    <dgm:pt modelId="{882A2A5B-E5A3-4346-ABD9-824F76795224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altLang="zh-TW"/>
            <a:t>login_form.php</a:t>
          </a:r>
          <a:endParaRPr lang="zh-TW" altLang="en-US"/>
        </a:p>
      </dgm:t>
    </dgm:pt>
    <dgm:pt modelId="{B81CA30A-BFB5-4A77-B67E-6F1EA558BA18}" type="parTrans" cxnId="{B7FEDBDC-04A9-43AC-8650-35D2A34A3FAF}">
      <dgm:prSet/>
      <dgm:spPr/>
      <dgm:t>
        <a:bodyPr/>
        <a:lstStyle/>
        <a:p>
          <a:endParaRPr lang="zh-TW" altLang="en-US"/>
        </a:p>
      </dgm:t>
    </dgm:pt>
    <dgm:pt modelId="{1F9237C7-376D-4B57-A548-1B19A9C611B4}" type="sibTrans" cxnId="{B7FEDBDC-04A9-43AC-8650-35D2A34A3FAF}">
      <dgm:prSet/>
      <dgm:spPr/>
      <dgm:t>
        <a:bodyPr/>
        <a:lstStyle/>
        <a:p>
          <a:endParaRPr lang="zh-TW" altLang="en-US"/>
        </a:p>
      </dgm:t>
    </dgm:pt>
    <dgm:pt modelId="{6A581678-039B-47B9-981B-BFADEE0A9686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altLang="zh-TW"/>
            <a:t>logout.php</a:t>
          </a:r>
          <a:endParaRPr lang="zh-TW" altLang="en-US"/>
        </a:p>
      </dgm:t>
    </dgm:pt>
    <dgm:pt modelId="{B358B5A9-A367-4ED3-81E0-D1539F0B102A}" type="sibTrans" cxnId="{E2A5A7E5-6870-48ED-8DC0-84733B565158}">
      <dgm:prSet/>
      <dgm:spPr/>
      <dgm:t>
        <a:bodyPr/>
        <a:lstStyle/>
        <a:p>
          <a:endParaRPr lang="zh-TW" altLang="en-US"/>
        </a:p>
      </dgm:t>
    </dgm:pt>
    <dgm:pt modelId="{AAA54D03-6F36-40BC-8F75-C66917BE489B}" type="parTrans" cxnId="{E2A5A7E5-6870-48ED-8DC0-84733B565158}">
      <dgm:prSet/>
      <dgm:spPr/>
      <dgm:t>
        <a:bodyPr/>
        <a:lstStyle/>
        <a:p>
          <a:endParaRPr lang="zh-TW" altLang="en-US"/>
        </a:p>
      </dgm:t>
    </dgm:pt>
    <dgm:pt modelId="{03DB977E-78BA-400C-BF5B-6A9641715CE5}">
      <dgm:prSet phldrT="[Text]"/>
      <dgm:spPr>
        <a:solidFill>
          <a:schemeClr val="accent2"/>
        </a:solidFill>
      </dgm:spPr>
      <dgm:t>
        <a:bodyPr/>
        <a:lstStyle/>
        <a:p>
          <a:r>
            <a:rPr lang="en-US" altLang="zh-TW"/>
            <a:t>registration_form.php</a:t>
          </a:r>
          <a:endParaRPr lang="zh-TW" altLang="en-US"/>
        </a:p>
      </dgm:t>
    </dgm:pt>
    <dgm:pt modelId="{215B80C5-30C3-489F-A134-6D0A20BB0B54}" type="parTrans" cxnId="{6EEFA69E-2686-486A-8099-E179455AC2B1}">
      <dgm:prSet/>
      <dgm:spPr/>
      <dgm:t>
        <a:bodyPr/>
        <a:lstStyle/>
        <a:p>
          <a:endParaRPr lang="zh-TW" altLang="en-US"/>
        </a:p>
      </dgm:t>
    </dgm:pt>
    <dgm:pt modelId="{B67966BB-E3E1-4F1C-901D-3E4B401FFAF6}" type="sibTrans" cxnId="{6EEFA69E-2686-486A-8099-E179455AC2B1}">
      <dgm:prSet/>
      <dgm:spPr/>
      <dgm:t>
        <a:bodyPr/>
        <a:lstStyle/>
        <a:p>
          <a:endParaRPr lang="zh-TW" altLang="en-US"/>
        </a:p>
      </dgm:t>
    </dgm:pt>
    <dgm:pt modelId="{D0DD6F5E-7F9D-4ED6-8E14-798A075ACB72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altLang="zh-TW"/>
            <a:t>registration_submit.php</a:t>
          </a:r>
          <a:endParaRPr lang="zh-TW" altLang="en-US"/>
        </a:p>
      </dgm:t>
    </dgm:pt>
    <dgm:pt modelId="{E99036B8-A128-4B35-AC0B-B845B29E0258}" type="parTrans" cxnId="{59DB42A9-A230-4868-A93E-5655EA009A93}">
      <dgm:prSet/>
      <dgm:spPr/>
      <dgm:t>
        <a:bodyPr/>
        <a:lstStyle/>
        <a:p>
          <a:endParaRPr lang="zh-TW" altLang="en-US"/>
        </a:p>
      </dgm:t>
    </dgm:pt>
    <dgm:pt modelId="{08D94C4C-C267-4654-851C-D839904710BD}" type="sibTrans" cxnId="{59DB42A9-A230-4868-A93E-5655EA009A93}">
      <dgm:prSet/>
      <dgm:spPr/>
      <dgm:t>
        <a:bodyPr/>
        <a:lstStyle/>
        <a:p>
          <a:endParaRPr lang="zh-TW" altLang="en-US"/>
        </a:p>
      </dgm:t>
    </dgm:pt>
    <dgm:pt modelId="{3E658BD9-67D4-4898-BA98-EF456C3049F7}">
      <dgm:prSet phldrT="[Text]"/>
      <dgm:spPr>
        <a:solidFill>
          <a:schemeClr val="accent2"/>
        </a:solidFill>
      </dgm:spPr>
      <dgm:t>
        <a:bodyPr/>
        <a:lstStyle/>
        <a:p>
          <a:r>
            <a:rPr lang="en-US" altLang="zh-TW"/>
            <a:t>frmAdminUpdate.php</a:t>
          </a:r>
          <a:endParaRPr lang="zh-TW" altLang="en-US"/>
        </a:p>
      </dgm:t>
    </dgm:pt>
    <dgm:pt modelId="{84C98334-2B64-4019-B42C-B585342ADDA2}" type="parTrans" cxnId="{DF3F2758-36FD-422E-8DD3-4CA7E96DC9D8}">
      <dgm:prSet/>
      <dgm:spPr/>
      <dgm:t>
        <a:bodyPr/>
        <a:lstStyle/>
        <a:p>
          <a:endParaRPr lang="zh-TW" altLang="en-US"/>
        </a:p>
      </dgm:t>
    </dgm:pt>
    <dgm:pt modelId="{D214921D-E3D2-4D42-8D07-4E04BD0B1CBE}" type="sibTrans" cxnId="{DF3F2758-36FD-422E-8DD3-4CA7E96DC9D8}">
      <dgm:prSet/>
      <dgm:spPr/>
      <dgm:t>
        <a:bodyPr/>
        <a:lstStyle/>
        <a:p>
          <a:endParaRPr lang="zh-TW" altLang="en-US"/>
        </a:p>
      </dgm:t>
    </dgm:pt>
    <dgm:pt modelId="{331B57AF-FE15-42B4-B24E-2BDF45A6B9FC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altLang="zh-TW"/>
            <a:t>dbAdminUpdate.php</a:t>
          </a:r>
          <a:endParaRPr lang="zh-TW" altLang="en-US"/>
        </a:p>
      </dgm:t>
    </dgm:pt>
    <dgm:pt modelId="{07A3D221-E3A0-4474-9461-34F89C1E8544}" type="parTrans" cxnId="{1116EFB3-BB72-4487-97E6-D070F232BFBF}">
      <dgm:prSet/>
      <dgm:spPr/>
      <dgm:t>
        <a:bodyPr/>
        <a:lstStyle/>
        <a:p>
          <a:endParaRPr lang="zh-TW" altLang="en-US"/>
        </a:p>
      </dgm:t>
    </dgm:pt>
    <dgm:pt modelId="{8508CD8D-BE7C-43E8-9B00-FA4ACE541B48}" type="sibTrans" cxnId="{1116EFB3-BB72-4487-97E6-D070F232BFBF}">
      <dgm:prSet/>
      <dgm:spPr/>
      <dgm:t>
        <a:bodyPr/>
        <a:lstStyle/>
        <a:p>
          <a:endParaRPr lang="zh-TW" altLang="en-US"/>
        </a:p>
      </dgm:t>
    </dgm:pt>
    <dgm:pt modelId="{20504152-EF5A-44B8-9E99-3939D643259D}" type="pres">
      <dgm:prSet presAssocID="{DFA5B53E-68F1-47DE-9E6D-11264FF6CA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026FCDD-9231-4CC2-B2E0-A974764D0838}" type="pres">
      <dgm:prSet presAssocID="{882A2A5B-E5A3-4346-ABD9-824F76795224}" presName="hierRoot1" presStyleCnt="0">
        <dgm:presLayoutVars>
          <dgm:hierBranch val="init"/>
        </dgm:presLayoutVars>
      </dgm:prSet>
      <dgm:spPr/>
    </dgm:pt>
    <dgm:pt modelId="{A93BCFE6-5E30-4231-8FFD-194CBAA5A2E9}" type="pres">
      <dgm:prSet presAssocID="{882A2A5B-E5A3-4346-ABD9-824F76795224}" presName="rootComposite1" presStyleCnt="0"/>
      <dgm:spPr/>
    </dgm:pt>
    <dgm:pt modelId="{15970799-D956-4152-97CC-3428849F2F63}" type="pres">
      <dgm:prSet presAssocID="{882A2A5B-E5A3-4346-ABD9-824F76795224}" presName="rootText1" presStyleLbl="node0" presStyleIdx="0" presStyleCnt="2" custLinFactNeighborX="-81865" custLinFactNeighborY="-44354">
        <dgm:presLayoutVars>
          <dgm:chPref val="3"/>
        </dgm:presLayoutVars>
      </dgm:prSet>
      <dgm:spPr/>
    </dgm:pt>
    <dgm:pt modelId="{92274A27-9D55-487C-806A-8C4977E37B75}" type="pres">
      <dgm:prSet presAssocID="{882A2A5B-E5A3-4346-ABD9-824F76795224}" presName="rootConnector1" presStyleLbl="node1" presStyleIdx="0" presStyleCnt="0"/>
      <dgm:spPr/>
    </dgm:pt>
    <dgm:pt modelId="{7A6E4B31-4020-4589-8B7C-F7B9B4CD2321}" type="pres">
      <dgm:prSet presAssocID="{882A2A5B-E5A3-4346-ABD9-824F76795224}" presName="hierChild2" presStyleCnt="0"/>
      <dgm:spPr/>
    </dgm:pt>
    <dgm:pt modelId="{FBCCE041-AF02-4E55-9CF7-DC5F1B9F35A2}" type="pres">
      <dgm:prSet presAssocID="{E9417F49-4973-46AD-8514-06EB1CF13398}" presName="Name37" presStyleLbl="parChTrans1D2" presStyleIdx="0" presStyleCnt="2"/>
      <dgm:spPr/>
    </dgm:pt>
    <dgm:pt modelId="{366B3C6E-F7A0-470D-8594-AA3983E9E465}" type="pres">
      <dgm:prSet presAssocID="{9C620562-80C4-4E24-BAC0-6D9365018933}" presName="hierRoot2" presStyleCnt="0">
        <dgm:presLayoutVars>
          <dgm:hierBranch val="init"/>
        </dgm:presLayoutVars>
      </dgm:prSet>
      <dgm:spPr/>
    </dgm:pt>
    <dgm:pt modelId="{4A2BE5D9-9233-4B9A-8969-EE9F464D012E}" type="pres">
      <dgm:prSet presAssocID="{9C620562-80C4-4E24-BAC0-6D9365018933}" presName="rootComposite" presStyleCnt="0"/>
      <dgm:spPr/>
    </dgm:pt>
    <dgm:pt modelId="{AE3CF8AD-11CF-411A-862D-2B0778546CA4}" type="pres">
      <dgm:prSet presAssocID="{9C620562-80C4-4E24-BAC0-6D9365018933}" presName="rootText" presStyleLbl="node2" presStyleIdx="0" presStyleCnt="2" custLinFactNeighborX="-68018" custLinFactNeighborY="-12807">
        <dgm:presLayoutVars>
          <dgm:chPref val="3"/>
        </dgm:presLayoutVars>
      </dgm:prSet>
      <dgm:spPr/>
    </dgm:pt>
    <dgm:pt modelId="{6F02B3DB-E961-466D-AF42-2FC07206B09F}" type="pres">
      <dgm:prSet presAssocID="{9C620562-80C4-4E24-BAC0-6D9365018933}" presName="rootConnector" presStyleLbl="node2" presStyleIdx="0" presStyleCnt="2"/>
      <dgm:spPr/>
    </dgm:pt>
    <dgm:pt modelId="{02A7B60B-6756-48F1-AB11-6D384A1AE6AA}" type="pres">
      <dgm:prSet presAssocID="{9C620562-80C4-4E24-BAC0-6D9365018933}" presName="hierChild4" presStyleCnt="0"/>
      <dgm:spPr/>
    </dgm:pt>
    <dgm:pt modelId="{C3F4AE5D-1A54-4515-B9E0-AC86D55043DD}" type="pres">
      <dgm:prSet presAssocID="{8706DD91-441A-4D54-A0AC-DA823DAC2C68}" presName="Name37" presStyleLbl="parChTrans1D3" presStyleIdx="0" presStyleCnt="3"/>
      <dgm:spPr/>
    </dgm:pt>
    <dgm:pt modelId="{D1BD2C25-2091-46C7-B7F4-ADF3E6AD293C}" type="pres">
      <dgm:prSet presAssocID="{D1E73168-D7A5-4C1B-B0D0-DBA473F1F74E}" presName="hierRoot2" presStyleCnt="0">
        <dgm:presLayoutVars>
          <dgm:hierBranch/>
        </dgm:presLayoutVars>
      </dgm:prSet>
      <dgm:spPr/>
    </dgm:pt>
    <dgm:pt modelId="{4E8D1AE1-856A-4623-B98E-4FA3BA0A30F5}" type="pres">
      <dgm:prSet presAssocID="{D1E73168-D7A5-4C1B-B0D0-DBA473F1F74E}" presName="rootComposite" presStyleCnt="0"/>
      <dgm:spPr/>
    </dgm:pt>
    <dgm:pt modelId="{F79D4B93-E573-445D-B2AD-2931913C9AF4}" type="pres">
      <dgm:prSet presAssocID="{D1E73168-D7A5-4C1B-B0D0-DBA473F1F74E}" presName="rootText" presStyleLbl="node3" presStyleIdx="0" presStyleCnt="3">
        <dgm:presLayoutVars>
          <dgm:chPref val="3"/>
        </dgm:presLayoutVars>
      </dgm:prSet>
      <dgm:spPr/>
    </dgm:pt>
    <dgm:pt modelId="{7D9FA862-4E58-461A-B5E2-FF29CB5F181F}" type="pres">
      <dgm:prSet presAssocID="{D1E73168-D7A5-4C1B-B0D0-DBA473F1F74E}" presName="rootConnector" presStyleLbl="node3" presStyleIdx="0" presStyleCnt="3"/>
      <dgm:spPr/>
    </dgm:pt>
    <dgm:pt modelId="{CF87725C-C9EA-48F9-8FFD-05BC71CAD7CE}" type="pres">
      <dgm:prSet presAssocID="{D1E73168-D7A5-4C1B-B0D0-DBA473F1F74E}" presName="hierChild4" presStyleCnt="0"/>
      <dgm:spPr/>
    </dgm:pt>
    <dgm:pt modelId="{990CA1DB-5A9D-4817-B21D-8CE8B0E172ED}" type="pres">
      <dgm:prSet presAssocID="{75469853-759C-4753-90E6-A4740D9205AD}" presName="Name35" presStyleLbl="parChTrans1D4" presStyleIdx="0" presStyleCnt="3"/>
      <dgm:spPr/>
    </dgm:pt>
    <dgm:pt modelId="{FBA32FA6-A492-46C6-88E7-30343374FDFC}" type="pres">
      <dgm:prSet presAssocID="{74429091-C7E3-4D33-8868-629370F831B7}" presName="hierRoot2" presStyleCnt="0">
        <dgm:presLayoutVars>
          <dgm:hierBranch/>
        </dgm:presLayoutVars>
      </dgm:prSet>
      <dgm:spPr/>
    </dgm:pt>
    <dgm:pt modelId="{7940F96D-8304-4636-942F-83120248A909}" type="pres">
      <dgm:prSet presAssocID="{74429091-C7E3-4D33-8868-629370F831B7}" presName="rootComposite" presStyleCnt="0"/>
      <dgm:spPr/>
    </dgm:pt>
    <dgm:pt modelId="{CEC5686C-D691-4466-9F67-70B3B43CCB54}" type="pres">
      <dgm:prSet presAssocID="{74429091-C7E3-4D33-8868-629370F831B7}" presName="rootText" presStyleLbl="node4" presStyleIdx="0" presStyleCnt="3">
        <dgm:presLayoutVars>
          <dgm:chPref val="3"/>
        </dgm:presLayoutVars>
      </dgm:prSet>
      <dgm:spPr/>
    </dgm:pt>
    <dgm:pt modelId="{9DBAB6AE-2F82-4C1B-BBC2-9EDFB1300777}" type="pres">
      <dgm:prSet presAssocID="{74429091-C7E3-4D33-8868-629370F831B7}" presName="rootConnector" presStyleLbl="node4" presStyleIdx="0" presStyleCnt="3"/>
      <dgm:spPr/>
    </dgm:pt>
    <dgm:pt modelId="{5C7BBE69-4F03-43A1-BA0B-28FAF8C9B3FF}" type="pres">
      <dgm:prSet presAssocID="{74429091-C7E3-4D33-8868-629370F831B7}" presName="hierChild4" presStyleCnt="0"/>
      <dgm:spPr/>
    </dgm:pt>
    <dgm:pt modelId="{A140749B-02D8-40A5-8F7E-C379B9D451BB}" type="pres">
      <dgm:prSet presAssocID="{98E77DFA-2461-4E5A-BBE0-2228E6A36296}" presName="Name35" presStyleLbl="parChTrans1D4" presStyleIdx="1" presStyleCnt="3"/>
      <dgm:spPr/>
    </dgm:pt>
    <dgm:pt modelId="{76A66202-1ECD-47A2-8071-C658311940C1}" type="pres">
      <dgm:prSet presAssocID="{16B24F4D-B582-412B-995F-F535DA0A9DB4}" presName="hierRoot2" presStyleCnt="0">
        <dgm:presLayoutVars>
          <dgm:hierBranch val="init"/>
        </dgm:presLayoutVars>
      </dgm:prSet>
      <dgm:spPr/>
    </dgm:pt>
    <dgm:pt modelId="{E158811C-4202-4719-836A-8856FBAEB891}" type="pres">
      <dgm:prSet presAssocID="{16B24F4D-B582-412B-995F-F535DA0A9DB4}" presName="rootComposite" presStyleCnt="0"/>
      <dgm:spPr/>
    </dgm:pt>
    <dgm:pt modelId="{408F1C4C-2600-4F60-A013-67C7347D2F17}" type="pres">
      <dgm:prSet presAssocID="{16B24F4D-B582-412B-995F-F535DA0A9DB4}" presName="rootText" presStyleLbl="node4" presStyleIdx="1" presStyleCnt="3">
        <dgm:presLayoutVars>
          <dgm:chPref val="3"/>
        </dgm:presLayoutVars>
      </dgm:prSet>
      <dgm:spPr/>
    </dgm:pt>
    <dgm:pt modelId="{9EBE8F7D-7A91-4A51-BE9D-3D9F4AC8474A}" type="pres">
      <dgm:prSet presAssocID="{16B24F4D-B582-412B-995F-F535DA0A9DB4}" presName="rootConnector" presStyleLbl="node4" presStyleIdx="1" presStyleCnt="3"/>
      <dgm:spPr/>
    </dgm:pt>
    <dgm:pt modelId="{973BA960-71D6-4F1D-B82B-4AA172F7902B}" type="pres">
      <dgm:prSet presAssocID="{16B24F4D-B582-412B-995F-F535DA0A9DB4}" presName="hierChild4" presStyleCnt="0"/>
      <dgm:spPr/>
    </dgm:pt>
    <dgm:pt modelId="{DD16F5B7-9381-4418-B54A-A3B7EBAF0DFE}" type="pres">
      <dgm:prSet presAssocID="{16B24F4D-B582-412B-995F-F535DA0A9DB4}" presName="hierChild5" presStyleCnt="0"/>
      <dgm:spPr/>
    </dgm:pt>
    <dgm:pt modelId="{8E1BC520-51F8-4366-BA5F-9095F32E19E6}" type="pres">
      <dgm:prSet presAssocID="{74429091-C7E3-4D33-8868-629370F831B7}" presName="hierChild5" presStyleCnt="0"/>
      <dgm:spPr/>
    </dgm:pt>
    <dgm:pt modelId="{DFC7B294-A5E2-4B0E-9E85-6F76665EE9CF}" type="pres">
      <dgm:prSet presAssocID="{D1E73168-D7A5-4C1B-B0D0-DBA473F1F74E}" presName="hierChild5" presStyleCnt="0"/>
      <dgm:spPr/>
    </dgm:pt>
    <dgm:pt modelId="{43293145-C517-4506-B5AC-F493D145FB63}" type="pres">
      <dgm:prSet presAssocID="{AAA54D03-6F36-40BC-8F75-C66917BE489B}" presName="Name37" presStyleLbl="parChTrans1D3" presStyleIdx="1" presStyleCnt="3"/>
      <dgm:spPr/>
    </dgm:pt>
    <dgm:pt modelId="{F2A55C8F-1127-4FDE-8881-1F2F614C9DB8}" type="pres">
      <dgm:prSet presAssocID="{6A581678-039B-47B9-981B-BFADEE0A9686}" presName="hierRoot2" presStyleCnt="0">
        <dgm:presLayoutVars>
          <dgm:hierBranch val="init"/>
        </dgm:presLayoutVars>
      </dgm:prSet>
      <dgm:spPr/>
    </dgm:pt>
    <dgm:pt modelId="{A48C76F6-628C-474E-9B5B-03DD990D5E59}" type="pres">
      <dgm:prSet presAssocID="{6A581678-039B-47B9-981B-BFADEE0A9686}" presName="rootComposite" presStyleCnt="0"/>
      <dgm:spPr/>
    </dgm:pt>
    <dgm:pt modelId="{7BC67EDE-9A16-4F4B-96A8-270C260471B9}" type="pres">
      <dgm:prSet presAssocID="{6A581678-039B-47B9-981B-BFADEE0A9686}" presName="rootText" presStyleLbl="node3" presStyleIdx="1" presStyleCnt="3">
        <dgm:presLayoutVars>
          <dgm:chPref val="3"/>
        </dgm:presLayoutVars>
      </dgm:prSet>
      <dgm:spPr/>
    </dgm:pt>
    <dgm:pt modelId="{FABC83AA-2C0C-4024-8571-971489A1FF05}" type="pres">
      <dgm:prSet presAssocID="{6A581678-039B-47B9-981B-BFADEE0A9686}" presName="rootConnector" presStyleLbl="node3" presStyleIdx="1" presStyleCnt="3"/>
      <dgm:spPr/>
    </dgm:pt>
    <dgm:pt modelId="{8115EE91-3D08-4801-9182-FA22C3E5B6EE}" type="pres">
      <dgm:prSet presAssocID="{6A581678-039B-47B9-981B-BFADEE0A9686}" presName="hierChild4" presStyleCnt="0"/>
      <dgm:spPr/>
    </dgm:pt>
    <dgm:pt modelId="{1E99B476-0E21-41F5-9FCC-852708D4FD62}" type="pres">
      <dgm:prSet presAssocID="{6A581678-039B-47B9-981B-BFADEE0A9686}" presName="hierChild5" presStyleCnt="0"/>
      <dgm:spPr/>
    </dgm:pt>
    <dgm:pt modelId="{D509A281-466E-4943-8AE2-52DC2CF0F0DF}" type="pres">
      <dgm:prSet presAssocID="{84C98334-2B64-4019-B42C-B585342ADDA2}" presName="Name37" presStyleLbl="parChTrans1D3" presStyleIdx="2" presStyleCnt="3"/>
      <dgm:spPr/>
    </dgm:pt>
    <dgm:pt modelId="{FBDC7E65-6EB1-4855-A7C5-F9CBA3304AB1}" type="pres">
      <dgm:prSet presAssocID="{3E658BD9-67D4-4898-BA98-EF456C3049F7}" presName="hierRoot2" presStyleCnt="0">
        <dgm:presLayoutVars>
          <dgm:hierBranch val="init"/>
        </dgm:presLayoutVars>
      </dgm:prSet>
      <dgm:spPr/>
    </dgm:pt>
    <dgm:pt modelId="{BD82C80F-01BF-4CAE-A4DA-212529DDCEB3}" type="pres">
      <dgm:prSet presAssocID="{3E658BD9-67D4-4898-BA98-EF456C3049F7}" presName="rootComposite" presStyleCnt="0"/>
      <dgm:spPr/>
    </dgm:pt>
    <dgm:pt modelId="{07740069-002E-4925-AA70-F1CFB7222D74}" type="pres">
      <dgm:prSet presAssocID="{3E658BD9-67D4-4898-BA98-EF456C3049F7}" presName="rootText" presStyleLbl="node3" presStyleIdx="2" presStyleCnt="3">
        <dgm:presLayoutVars>
          <dgm:chPref val="3"/>
        </dgm:presLayoutVars>
      </dgm:prSet>
      <dgm:spPr/>
    </dgm:pt>
    <dgm:pt modelId="{A6B045DD-E6D1-440E-BEC0-B4684D66B79E}" type="pres">
      <dgm:prSet presAssocID="{3E658BD9-67D4-4898-BA98-EF456C3049F7}" presName="rootConnector" presStyleLbl="node3" presStyleIdx="2" presStyleCnt="3"/>
      <dgm:spPr/>
    </dgm:pt>
    <dgm:pt modelId="{37280EDD-60F5-4662-8363-8221A50CA21F}" type="pres">
      <dgm:prSet presAssocID="{3E658BD9-67D4-4898-BA98-EF456C3049F7}" presName="hierChild4" presStyleCnt="0"/>
      <dgm:spPr/>
    </dgm:pt>
    <dgm:pt modelId="{DFC218AE-CBC8-482D-90E8-6DECBA46A857}" type="pres">
      <dgm:prSet presAssocID="{07A3D221-E3A0-4474-9461-34F89C1E8544}" presName="Name37" presStyleLbl="parChTrans1D4" presStyleIdx="2" presStyleCnt="3"/>
      <dgm:spPr/>
    </dgm:pt>
    <dgm:pt modelId="{2ECD3855-B538-4240-8E05-EF1220504443}" type="pres">
      <dgm:prSet presAssocID="{331B57AF-FE15-42B4-B24E-2BDF45A6B9FC}" presName="hierRoot2" presStyleCnt="0">
        <dgm:presLayoutVars>
          <dgm:hierBranch val="init"/>
        </dgm:presLayoutVars>
      </dgm:prSet>
      <dgm:spPr/>
    </dgm:pt>
    <dgm:pt modelId="{8B2F53E5-0103-4060-A305-E9CA9B45E1A0}" type="pres">
      <dgm:prSet presAssocID="{331B57AF-FE15-42B4-B24E-2BDF45A6B9FC}" presName="rootComposite" presStyleCnt="0"/>
      <dgm:spPr/>
    </dgm:pt>
    <dgm:pt modelId="{284AE185-691C-4957-A104-4BCC2CE0364D}" type="pres">
      <dgm:prSet presAssocID="{331B57AF-FE15-42B4-B24E-2BDF45A6B9FC}" presName="rootText" presStyleLbl="node4" presStyleIdx="2" presStyleCnt="3">
        <dgm:presLayoutVars>
          <dgm:chPref val="3"/>
        </dgm:presLayoutVars>
      </dgm:prSet>
      <dgm:spPr/>
    </dgm:pt>
    <dgm:pt modelId="{C93A7046-3219-44F5-894F-3353B6CA84BF}" type="pres">
      <dgm:prSet presAssocID="{331B57AF-FE15-42B4-B24E-2BDF45A6B9FC}" presName="rootConnector" presStyleLbl="node4" presStyleIdx="2" presStyleCnt="3"/>
      <dgm:spPr/>
    </dgm:pt>
    <dgm:pt modelId="{8B71FF29-1DEA-46CB-B8A9-2348D8B2FF35}" type="pres">
      <dgm:prSet presAssocID="{331B57AF-FE15-42B4-B24E-2BDF45A6B9FC}" presName="hierChild4" presStyleCnt="0"/>
      <dgm:spPr/>
    </dgm:pt>
    <dgm:pt modelId="{676D39F4-8D05-49E3-AEC8-01211862A073}" type="pres">
      <dgm:prSet presAssocID="{331B57AF-FE15-42B4-B24E-2BDF45A6B9FC}" presName="hierChild5" presStyleCnt="0"/>
      <dgm:spPr/>
    </dgm:pt>
    <dgm:pt modelId="{3000A28B-D22E-46A9-ACCD-B6D5876D0D7C}" type="pres">
      <dgm:prSet presAssocID="{3E658BD9-67D4-4898-BA98-EF456C3049F7}" presName="hierChild5" presStyleCnt="0"/>
      <dgm:spPr/>
    </dgm:pt>
    <dgm:pt modelId="{A84BD01C-D8DC-415F-B465-87260F21814C}" type="pres">
      <dgm:prSet presAssocID="{9C620562-80C4-4E24-BAC0-6D9365018933}" presName="hierChild5" presStyleCnt="0"/>
      <dgm:spPr/>
    </dgm:pt>
    <dgm:pt modelId="{229CF805-5A97-4449-9A74-AFA9AD7D6DB2}" type="pres">
      <dgm:prSet presAssocID="{882A2A5B-E5A3-4346-ABD9-824F76795224}" presName="hierChild3" presStyleCnt="0"/>
      <dgm:spPr/>
    </dgm:pt>
    <dgm:pt modelId="{E7860532-8B2B-40DF-B839-53E87A4BC716}" type="pres">
      <dgm:prSet presAssocID="{03DB977E-78BA-400C-BF5B-6A9641715CE5}" presName="hierRoot1" presStyleCnt="0">
        <dgm:presLayoutVars>
          <dgm:hierBranch val="init"/>
        </dgm:presLayoutVars>
      </dgm:prSet>
      <dgm:spPr/>
    </dgm:pt>
    <dgm:pt modelId="{5D68D448-A0A7-4DCB-9CA3-098A5C5EC400}" type="pres">
      <dgm:prSet presAssocID="{03DB977E-78BA-400C-BF5B-6A9641715CE5}" presName="rootComposite1" presStyleCnt="0"/>
      <dgm:spPr/>
    </dgm:pt>
    <dgm:pt modelId="{5380A4A0-57C2-4B3C-9050-589A5295FDA9}" type="pres">
      <dgm:prSet presAssocID="{03DB977E-78BA-400C-BF5B-6A9641715CE5}" presName="rootText1" presStyleLbl="node0" presStyleIdx="1" presStyleCnt="2">
        <dgm:presLayoutVars>
          <dgm:chPref val="3"/>
        </dgm:presLayoutVars>
      </dgm:prSet>
      <dgm:spPr/>
    </dgm:pt>
    <dgm:pt modelId="{DB125575-C351-44DD-B254-088C2906A575}" type="pres">
      <dgm:prSet presAssocID="{03DB977E-78BA-400C-BF5B-6A9641715CE5}" presName="rootConnector1" presStyleLbl="node1" presStyleIdx="0" presStyleCnt="0"/>
      <dgm:spPr/>
    </dgm:pt>
    <dgm:pt modelId="{A997C9F9-530F-47AD-90A0-0F00F3E28B5F}" type="pres">
      <dgm:prSet presAssocID="{03DB977E-78BA-400C-BF5B-6A9641715CE5}" presName="hierChild2" presStyleCnt="0"/>
      <dgm:spPr/>
    </dgm:pt>
    <dgm:pt modelId="{C3503989-6967-4ABB-AFFD-83A6DC185C37}" type="pres">
      <dgm:prSet presAssocID="{E99036B8-A128-4B35-AC0B-B845B29E0258}" presName="Name37" presStyleLbl="parChTrans1D2" presStyleIdx="1" presStyleCnt="2"/>
      <dgm:spPr/>
    </dgm:pt>
    <dgm:pt modelId="{6FFA3CCB-9796-4248-AE96-0E567680232A}" type="pres">
      <dgm:prSet presAssocID="{D0DD6F5E-7F9D-4ED6-8E14-798A075ACB72}" presName="hierRoot2" presStyleCnt="0">
        <dgm:presLayoutVars>
          <dgm:hierBranch val="init"/>
        </dgm:presLayoutVars>
      </dgm:prSet>
      <dgm:spPr/>
    </dgm:pt>
    <dgm:pt modelId="{3FC3A818-8466-4C35-BD8D-F617433A7568}" type="pres">
      <dgm:prSet presAssocID="{D0DD6F5E-7F9D-4ED6-8E14-798A075ACB72}" presName="rootComposite" presStyleCnt="0"/>
      <dgm:spPr/>
    </dgm:pt>
    <dgm:pt modelId="{AE18CBE1-8B51-486C-BD3F-5F7ECBCFE0E7}" type="pres">
      <dgm:prSet presAssocID="{D0DD6F5E-7F9D-4ED6-8E14-798A075ACB72}" presName="rootText" presStyleLbl="node2" presStyleIdx="1" presStyleCnt="2">
        <dgm:presLayoutVars>
          <dgm:chPref val="3"/>
        </dgm:presLayoutVars>
      </dgm:prSet>
      <dgm:spPr/>
    </dgm:pt>
    <dgm:pt modelId="{9633AE62-8E54-4A37-9EFC-EB9491CAFE38}" type="pres">
      <dgm:prSet presAssocID="{D0DD6F5E-7F9D-4ED6-8E14-798A075ACB72}" presName="rootConnector" presStyleLbl="node2" presStyleIdx="1" presStyleCnt="2"/>
      <dgm:spPr/>
    </dgm:pt>
    <dgm:pt modelId="{819DCC36-CED8-4C88-82F7-CF9F9ACBAB3B}" type="pres">
      <dgm:prSet presAssocID="{D0DD6F5E-7F9D-4ED6-8E14-798A075ACB72}" presName="hierChild4" presStyleCnt="0"/>
      <dgm:spPr/>
    </dgm:pt>
    <dgm:pt modelId="{66597BBD-D502-4CE2-B3C7-2CF24DEC8D7F}" type="pres">
      <dgm:prSet presAssocID="{D0DD6F5E-7F9D-4ED6-8E14-798A075ACB72}" presName="hierChild5" presStyleCnt="0"/>
      <dgm:spPr/>
    </dgm:pt>
    <dgm:pt modelId="{65A435B9-DCC6-4FF5-92EF-CFF5C01CD133}" type="pres">
      <dgm:prSet presAssocID="{03DB977E-78BA-400C-BF5B-6A9641715CE5}" presName="hierChild3" presStyleCnt="0"/>
      <dgm:spPr/>
    </dgm:pt>
  </dgm:ptLst>
  <dgm:cxnLst>
    <dgm:cxn modelId="{81F21303-97C5-433F-83BA-3DFE1FCB63DD}" type="presOf" srcId="{D0DD6F5E-7F9D-4ED6-8E14-798A075ACB72}" destId="{9633AE62-8E54-4A37-9EFC-EB9491CAFE38}" srcOrd="1" destOrd="0" presId="urn:microsoft.com/office/officeart/2005/8/layout/orgChart1"/>
    <dgm:cxn modelId="{5D7CEC14-0627-4426-80EE-9B1EE164A0C4}" type="presOf" srcId="{E99036B8-A128-4B35-AC0B-B845B29E0258}" destId="{C3503989-6967-4ABB-AFFD-83A6DC185C37}" srcOrd="0" destOrd="0" presId="urn:microsoft.com/office/officeart/2005/8/layout/orgChart1"/>
    <dgm:cxn modelId="{7E52D618-2B74-4FC8-9AEA-3F7C40CE7650}" type="presOf" srcId="{3E658BD9-67D4-4898-BA98-EF456C3049F7}" destId="{07740069-002E-4925-AA70-F1CFB7222D74}" srcOrd="0" destOrd="0" presId="urn:microsoft.com/office/officeart/2005/8/layout/orgChart1"/>
    <dgm:cxn modelId="{6F42581B-B26F-4E4C-89E6-7E3C35FEE0BB}" type="presOf" srcId="{75469853-759C-4753-90E6-A4740D9205AD}" destId="{990CA1DB-5A9D-4817-B21D-8CE8B0E172ED}" srcOrd="0" destOrd="0" presId="urn:microsoft.com/office/officeart/2005/8/layout/orgChart1"/>
    <dgm:cxn modelId="{24469327-9EFE-4184-96E4-A34501955D96}" srcId="{9C620562-80C4-4E24-BAC0-6D9365018933}" destId="{D1E73168-D7A5-4C1B-B0D0-DBA473F1F74E}" srcOrd="0" destOrd="0" parTransId="{8706DD91-441A-4D54-A0AC-DA823DAC2C68}" sibTransId="{9AA89A00-9671-4B38-913D-13FF63CFCC96}"/>
    <dgm:cxn modelId="{73F5EF2D-5BA8-284F-AE93-FBEB55194CC7}" type="presOf" srcId="{882A2A5B-E5A3-4346-ABD9-824F76795224}" destId="{92274A27-9D55-487C-806A-8C4977E37B75}" srcOrd="1" destOrd="0" presId="urn:microsoft.com/office/officeart/2005/8/layout/orgChart1"/>
    <dgm:cxn modelId="{2A8CA92F-5BC2-424A-8F0C-3F44EB07B8F8}" type="presOf" srcId="{74429091-C7E3-4D33-8868-629370F831B7}" destId="{9DBAB6AE-2F82-4C1B-BBC2-9EDFB1300777}" srcOrd="1" destOrd="0" presId="urn:microsoft.com/office/officeart/2005/8/layout/orgChart1"/>
    <dgm:cxn modelId="{F9CA303F-175C-4FBA-AF8E-7DE6200A57FA}" type="presOf" srcId="{84C98334-2B64-4019-B42C-B585342ADDA2}" destId="{D509A281-466E-4943-8AE2-52DC2CF0F0DF}" srcOrd="0" destOrd="0" presId="urn:microsoft.com/office/officeart/2005/8/layout/orgChart1"/>
    <dgm:cxn modelId="{CD866840-22AF-4972-8BB1-D8D0153213D5}" type="presOf" srcId="{331B57AF-FE15-42B4-B24E-2BDF45A6B9FC}" destId="{C93A7046-3219-44F5-894F-3353B6CA84BF}" srcOrd="1" destOrd="0" presId="urn:microsoft.com/office/officeart/2005/8/layout/orgChart1"/>
    <dgm:cxn modelId="{4BC2FB5D-C396-481B-B6B8-DD54675E4299}" type="presOf" srcId="{03DB977E-78BA-400C-BF5B-6A9641715CE5}" destId="{5380A4A0-57C2-4B3C-9050-589A5295FDA9}" srcOrd="0" destOrd="0" presId="urn:microsoft.com/office/officeart/2005/8/layout/orgChart1"/>
    <dgm:cxn modelId="{26023342-CAFA-1542-9BB4-3C56AF4A3D60}" type="presOf" srcId="{9C620562-80C4-4E24-BAC0-6D9365018933}" destId="{AE3CF8AD-11CF-411A-862D-2B0778546CA4}" srcOrd="0" destOrd="0" presId="urn:microsoft.com/office/officeart/2005/8/layout/orgChart1"/>
    <dgm:cxn modelId="{45009F43-9D2A-5742-A258-F0A823C6128C}" type="presOf" srcId="{16B24F4D-B582-412B-995F-F535DA0A9DB4}" destId="{9EBE8F7D-7A91-4A51-BE9D-3D9F4AC8474A}" srcOrd="1" destOrd="0" presId="urn:microsoft.com/office/officeart/2005/8/layout/orgChart1"/>
    <dgm:cxn modelId="{CE6EAB4C-5EAE-F845-A90A-C8D50A7D2436}" type="presOf" srcId="{D1E73168-D7A5-4C1B-B0D0-DBA473F1F74E}" destId="{F79D4B93-E573-445D-B2AD-2931913C9AF4}" srcOrd="0" destOrd="0" presId="urn:microsoft.com/office/officeart/2005/8/layout/orgChart1"/>
    <dgm:cxn modelId="{A0D88352-FCF7-1C4A-AB7F-4B239E8F3121}" type="presOf" srcId="{16B24F4D-B582-412B-995F-F535DA0A9DB4}" destId="{408F1C4C-2600-4F60-A013-67C7347D2F17}" srcOrd="0" destOrd="0" presId="urn:microsoft.com/office/officeart/2005/8/layout/orgChart1"/>
    <dgm:cxn modelId="{E5FC2F73-84FD-4002-976C-68305B12568A}" srcId="{882A2A5B-E5A3-4346-ABD9-824F76795224}" destId="{9C620562-80C4-4E24-BAC0-6D9365018933}" srcOrd="0" destOrd="0" parTransId="{E9417F49-4973-46AD-8514-06EB1CF13398}" sibTransId="{E7DF26B5-62E7-4CB4-B23B-C16AE79C1138}"/>
    <dgm:cxn modelId="{A8A49954-31F5-0746-86A0-692BC66395C0}" type="presOf" srcId="{74429091-C7E3-4D33-8868-629370F831B7}" destId="{CEC5686C-D691-4466-9F67-70B3B43CCB54}" srcOrd="0" destOrd="0" presId="urn:microsoft.com/office/officeart/2005/8/layout/orgChart1"/>
    <dgm:cxn modelId="{A9A49775-62E5-1E43-9C49-CEE92740870A}" type="presOf" srcId="{8706DD91-441A-4D54-A0AC-DA823DAC2C68}" destId="{C3F4AE5D-1A54-4515-B9E0-AC86D55043DD}" srcOrd="0" destOrd="0" presId="urn:microsoft.com/office/officeart/2005/8/layout/orgChart1"/>
    <dgm:cxn modelId="{CD74F877-E947-8540-A90E-8189F7426FFB}" type="presOf" srcId="{AAA54D03-6F36-40BC-8F75-C66917BE489B}" destId="{43293145-C517-4506-B5AC-F493D145FB63}" srcOrd="0" destOrd="0" presId="urn:microsoft.com/office/officeart/2005/8/layout/orgChart1"/>
    <dgm:cxn modelId="{DF3F2758-36FD-422E-8DD3-4CA7E96DC9D8}" srcId="{9C620562-80C4-4E24-BAC0-6D9365018933}" destId="{3E658BD9-67D4-4898-BA98-EF456C3049F7}" srcOrd="2" destOrd="0" parTransId="{84C98334-2B64-4019-B42C-B585342ADDA2}" sibTransId="{D214921D-E3D2-4D42-8D07-4E04BD0B1CBE}"/>
    <dgm:cxn modelId="{7043AE59-2287-2B4B-9E5B-625FB4281AE7}" type="presOf" srcId="{DFA5B53E-68F1-47DE-9E6D-11264FF6CA9F}" destId="{20504152-EF5A-44B8-9E99-3939D643259D}" srcOrd="0" destOrd="0" presId="urn:microsoft.com/office/officeart/2005/8/layout/orgChart1"/>
    <dgm:cxn modelId="{0B2DCD79-8307-4264-8250-755D6137F575}" type="presOf" srcId="{03DB977E-78BA-400C-BF5B-6A9641715CE5}" destId="{DB125575-C351-44DD-B254-088C2906A575}" srcOrd="1" destOrd="0" presId="urn:microsoft.com/office/officeart/2005/8/layout/orgChart1"/>
    <dgm:cxn modelId="{D7B1825A-88C3-410C-A9BD-754219E6A3A6}" type="presOf" srcId="{3E658BD9-67D4-4898-BA98-EF456C3049F7}" destId="{A6B045DD-E6D1-440E-BEC0-B4684D66B79E}" srcOrd="1" destOrd="0" presId="urn:microsoft.com/office/officeart/2005/8/layout/orgChart1"/>
    <dgm:cxn modelId="{99D9DB5A-89DC-CB4A-8555-D180EFE258FE}" type="presOf" srcId="{98E77DFA-2461-4E5A-BBE0-2228E6A36296}" destId="{A140749B-02D8-40A5-8F7E-C379B9D451BB}" srcOrd="0" destOrd="0" presId="urn:microsoft.com/office/officeart/2005/8/layout/orgChart1"/>
    <dgm:cxn modelId="{7A9E4280-F806-479E-9314-69F2E58B7C4B}" type="presOf" srcId="{07A3D221-E3A0-4474-9461-34F89C1E8544}" destId="{DFC218AE-CBC8-482D-90E8-6DECBA46A857}" srcOrd="0" destOrd="0" presId="urn:microsoft.com/office/officeart/2005/8/layout/orgChart1"/>
    <dgm:cxn modelId="{5AF53381-E6F4-E44A-BDB7-E6BDC375151E}" type="presOf" srcId="{6A581678-039B-47B9-981B-BFADEE0A9686}" destId="{FABC83AA-2C0C-4024-8571-971489A1FF05}" srcOrd="1" destOrd="0" presId="urn:microsoft.com/office/officeart/2005/8/layout/orgChart1"/>
    <dgm:cxn modelId="{A890D681-5712-1044-9DAB-D48897C4F66F}" type="presOf" srcId="{D1E73168-D7A5-4C1B-B0D0-DBA473F1F74E}" destId="{7D9FA862-4E58-461A-B5E2-FF29CB5F181F}" srcOrd="1" destOrd="0" presId="urn:microsoft.com/office/officeart/2005/8/layout/orgChart1"/>
    <dgm:cxn modelId="{C9EF9893-102E-4449-8B56-7782901255F9}" type="presOf" srcId="{9C620562-80C4-4E24-BAC0-6D9365018933}" destId="{6F02B3DB-E961-466D-AF42-2FC07206B09F}" srcOrd="1" destOrd="0" presId="urn:microsoft.com/office/officeart/2005/8/layout/orgChart1"/>
    <dgm:cxn modelId="{F7CFE19D-5255-7B47-A71C-E2456AD5CCC9}" type="presOf" srcId="{882A2A5B-E5A3-4346-ABD9-824F76795224}" destId="{15970799-D956-4152-97CC-3428849F2F63}" srcOrd="0" destOrd="0" presId="urn:microsoft.com/office/officeart/2005/8/layout/orgChart1"/>
    <dgm:cxn modelId="{6EEFA69E-2686-486A-8099-E179455AC2B1}" srcId="{DFA5B53E-68F1-47DE-9E6D-11264FF6CA9F}" destId="{03DB977E-78BA-400C-BF5B-6A9641715CE5}" srcOrd="1" destOrd="0" parTransId="{215B80C5-30C3-489F-A134-6D0A20BB0B54}" sibTransId="{B67966BB-E3E1-4F1C-901D-3E4B401FFAF6}"/>
    <dgm:cxn modelId="{28E1A29F-A2AE-4E30-819B-CF1C1661478C}" srcId="{74429091-C7E3-4D33-8868-629370F831B7}" destId="{16B24F4D-B582-412B-995F-F535DA0A9DB4}" srcOrd="0" destOrd="0" parTransId="{98E77DFA-2461-4E5A-BBE0-2228E6A36296}" sibTransId="{469E13D2-3ED3-44AE-9380-C98DAAE02E49}"/>
    <dgm:cxn modelId="{59DB42A9-A230-4868-A93E-5655EA009A93}" srcId="{03DB977E-78BA-400C-BF5B-6A9641715CE5}" destId="{D0DD6F5E-7F9D-4ED6-8E14-798A075ACB72}" srcOrd="0" destOrd="0" parTransId="{E99036B8-A128-4B35-AC0B-B845B29E0258}" sibTransId="{08D94C4C-C267-4654-851C-D839904710BD}"/>
    <dgm:cxn modelId="{1116EFB3-BB72-4487-97E6-D070F232BFBF}" srcId="{3E658BD9-67D4-4898-BA98-EF456C3049F7}" destId="{331B57AF-FE15-42B4-B24E-2BDF45A6B9FC}" srcOrd="0" destOrd="0" parTransId="{07A3D221-E3A0-4474-9461-34F89C1E8544}" sibTransId="{8508CD8D-BE7C-43E8-9B00-FA4ACE541B48}"/>
    <dgm:cxn modelId="{14B746BB-9EA7-8442-AA34-A4EB767BDA4A}" type="presOf" srcId="{6A581678-039B-47B9-981B-BFADEE0A9686}" destId="{7BC67EDE-9A16-4F4B-96A8-270C260471B9}" srcOrd="0" destOrd="0" presId="urn:microsoft.com/office/officeart/2005/8/layout/orgChart1"/>
    <dgm:cxn modelId="{BDF9F9C2-B527-7545-AC86-683DA6DC4508}" type="presOf" srcId="{E9417F49-4973-46AD-8514-06EB1CF13398}" destId="{FBCCE041-AF02-4E55-9CF7-DC5F1B9F35A2}" srcOrd="0" destOrd="0" presId="urn:microsoft.com/office/officeart/2005/8/layout/orgChart1"/>
    <dgm:cxn modelId="{86180ED2-FB0E-4E28-9EFD-725C09ED1A80}" type="presOf" srcId="{331B57AF-FE15-42B4-B24E-2BDF45A6B9FC}" destId="{284AE185-691C-4957-A104-4BCC2CE0364D}" srcOrd="0" destOrd="0" presId="urn:microsoft.com/office/officeart/2005/8/layout/orgChart1"/>
    <dgm:cxn modelId="{B7FEDBDC-04A9-43AC-8650-35D2A34A3FAF}" srcId="{DFA5B53E-68F1-47DE-9E6D-11264FF6CA9F}" destId="{882A2A5B-E5A3-4346-ABD9-824F76795224}" srcOrd="0" destOrd="0" parTransId="{B81CA30A-BFB5-4A77-B67E-6F1EA558BA18}" sibTransId="{1F9237C7-376D-4B57-A548-1B19A9C611B4}"/>
    <dgm:cxn modelId="{E2A5A7E5-6870-48ED-8DC0-84733B565158}" srcId="{9C620562-80C4-4E24-BAC0-6D9365018933}" destId="{6A581678-039B-47B9-981B-BFADEE0A9686}" srcOrd="1" destOrd="0" parTransId="{AAA54D03-6F36-40BC-8F75-C66917BE489B}" sibTransId="{B358B5A9-A367-4ED3-81E0-D1539F0B102A}"/>
    <dgm:cxn modelId="{2D8C3AEF-15A8-445F-966A-A36048DA658E}" srcId="{D1E73168-D7A5-4C1B-B0D0-DBA473F1F74E}" destId="{74429091-C7E3-4D33-8868-629370F831B7}" srcOrd="0" destOrd="0" parTransId="{75469853-759C-4753-90E6-A4740D9205AD}" sibTransId="{9D936C06-E715-474E-9552-0ACEBAFB52CE}"/>
    <dgm:cxn modelId="{7C6D98F9-29D4-49D5-A9EE-49F002CA8AEE}" type="presOf" srcId="{D0DD6F5E-7F9D-4ED6-8E14-798A075ACB72}" destId="{AE18CBE1-8B51-486C-BD3F-5F7ECBCFE0E7}" srcOrd="0" destOrd="0" presId="urn:microsoft.com/office/officeart/2005/8/layout/orgChart1"/>
    <dgm:cxn modelId="{A53A567A-9305-8F4D-8063-414067630F80}" type="presParOf" srcId="{20504152-EF5A-44B8-9E99-3939D643259D}" destId="{4026FCDD-9231-4CC2-B2E0-A974764D0838}" srcOrd="0" destOrd="0" presId="urn:microsoft.com/office/officeart/2005/8/layout/orgChart1"/>
    <dgm:cxn modelId="{B1C4C86C-35FE-9646-9AE1-F7756525C1D3}" type="presParOf" srcId="{4026FCDD-9231-4CC2-B2E0-A974764D0838}" destId="{A93BCFE6-5E30-4231-8FFD-194CBAA5A2E9}" srcOrd="0" destOrd="0" presId="urn:microsoft.com/office/officeart/2005/8/layout/orgChart1"/>
    <dgm:cxn modelId="{E48E0C55-0A90-7142-912F-18E5D3D416CE}" type="presParOf" srcId="{A93BCFE6-5E30-4231-8FFD-194CBAA5A2E9}" destId="{15970799-D956-4152-97CC-3428849F2F63}" srcOrd="0" destOrd="0" presId="urn:microsoft.com/office/officeart/2005/8/layout/orgChart1"/>
    <dgm:cxn modelId="{CB3ED520-79D9-3840-A657-DDA3C775B5BF}" type="presParOf" srcId="{A93BCFE6-5E30-4231-8FFD-194CBAA5A2E9}" destId="{92274A27-9D55-487C-806A-8C4977E37B75}" srcOrd="1" destOrd="0" presId="urn:microsoft.com/office/officeart/2005/8/layout/orgChart1"/>
    <dgm:cxn modelId="{C608CBEB-D656-7A41-8C59-DF1BD57C92DD}" type="presParOf" srcId="{4026FCDD-9231-4CC2-B2E0-A974764D0838}" destId="{7A6E4B31-4020-4589-8B7C-F7B9B4CD2321}" srcOrd="1" destOrd="0" presId="urn:microsoft.com/office/officeart/2005/8/layout/orgChart1"/>
    <dgm:cxn modelId="{73001425-10CF-BD46-9961-497DB594CA1E}" type="presParOf" srcId="{7A6E4B31-4020-4589-8B7C-F7B9B4CD2321}" destId="{FBCCE041-AF02-4E55-9CF7-DC5F1B9F35A2}" srcOrd="0" destOrd="0" presId="urn:microsoft.com/office/officeart/2005/8/layout/orgChart1"/>
    <dgm:cxn modelId="{BDF94036-402C-614A-908B-229546BE7A1C}" type="presParOf" srcId="{7A6E4B31-4020-4589-8B7C-F7B9B4CD2321}" destId="{366B3C6E-F7A0-470D-8594-AA3983E9E465}" srcOrd="1" destOrd="0" presId="urn:microsoft.com/office/officeart/2005/8/layout/orgChart1"/>
    <dgm:cxn modelId="{59197D29-A637-4344-9F61-B82E24400C0F}" type="presParOf" srcId="{366B3C6E-F7A0-470D-8594-AA3983E9E465}" destId="{4A2BE5D9-9233-4B9A-8969-EE9F464D012E}" srcOrd="0" destOrd="0" presId="urn:microsoft.com/office/officeart/2005/8/layout/orgChart1"/>
    <dgm:cxn modelId="{8D233394-A248-344A-9275-4FDF7AE57FE5}" type="presParOf" srcId="{4A2BE5D9-9233-4B9A-8969-EE9F464D012E}" destId="{AE3CF8AD-11CF-411A-862D-2B0778546CA4}" srcOrd="0" destOrd="0" presId="urn:microsoft.com/office/officeart/2005/8/layout/orgChart1"/>
    <dgm:cxn modelId="{4B553F27-056B-4E46-97BF-781BF588AFCF}" type="presParOf" srcId="{4A2BE5D9-9233-4B9A-8969-EE9F464D012E}" destId="{6F02B3DB-E961-466D-AF42-2FC07206B09F}" srcOrd="1" destOrd="0" presId="urn:microsoft.com/office/officeart/2005/8/layout/orgChart1"/>
    <dgm:cxn modelId="{79B69037-154B-F94B-A58D-2B71A8465D46}" type="presParOf" srcId="{366B3C6E-F7A0-470D-8594-AA3983E9E465}" destId="{02A7B60B-6756-48F1-AB11-6D384A1AE6AA}" srcOrd="1" destOrd="0" presId="urn:microsoft.com/office/officeart/2005/8/layout/orgChart1"/>
    <dgm:cxn modelId="{C9D56CA5-0826-D24B-A0C5-E4ABB69DEFE9}" type="presParOf" srcId="{02A7B60B-6756-48F1-AB11-6D384A1AE6AA}" destId="{C3F4AE5D-1A54-4515-B9E0-AC86D55043DD}" srcOrd="0" destOrd="0" presId="urn:microsoft.com/office/officeart/2005/8/layout/orgChart1"/>
    <dgm:cxn modelId="{96C29385-330B-FB43-B6E6-43C9D21B7436}" type="presParOf" srcId="{02A7B60B-6756-48F1-AB11-6D384A1AE6AA}" destId="{D1BD2C25-2091-46C7-B7F4-ADF3E6AD293C}" srcOrd="1" destOrd="0" presId="urn:microsoft.com/office/officeart/2005/8/layout/orgChart1"/>
    <dgm:cxn modelId="{09F3A2E3-F064-B047-B07C-7E08323C8336}" type="presParOf" srcId="{D1BD2C25-2091-46C7-B7F4-ADF3E6AD293C}" destId="{4E8D1AE1-856A-4623-B98E-4FA3BA0A30F5}" srcOrd="0" destOrd="0" presId="urn:microsoft.com/office/officeart/2005/8/layout/orgChart1"/>
    <dgm:cxn modelId="{321C43AD-9C0A-E148-A6EB-242430A9FEFC}" type="presParOf" srcId="{4E8D1AE1-856A-4623-B98E-4FA3BA0A30F5}" destId="{F79D4B93-E573-445D-B2AD-2931913C9AF4}" srcOrd="0" destOrd="0" presId="urn:microsoft.com/office/officeart/2005/8/layout/orgChart1"/>
    <dgm:cxn modelId="{5D587C83-5967-2348-A254-132A6D8E5D10}" type="presParOf" srcId="{4E8D1AE1-856A-4623-B98E-4FA3BA0A30F5}" destId="{7D9FA862-4E58-461A-B5E2-FF29CB5F181F}" srcOrd="1" destOrd="0" presId="urn:microsoft.com/office/officeart/2005/8/layout/orgChart1"/>
    <dgm:cxn modelId="{C99E9381-B1A5-F746-AF34-D259142B3CF5}" type="presParOf" srcId="{D1BD2C25-2091-46C7-B7F4-ADF3E6AD293C}" destId="{CF87725C-C9EA-48F9-8FFD-05BC71CAD7CE}" srcOrd="1" destOrd="0" presId="urn:microsoft.com/office/officeart/2005/8/layout/orgChart1"/>
    <dgm:cxn modelId="{FF9B16BF-BBEB-D944-9647-9D8E5CDD1500}" type="presParOf" srcId="{CF87725C-C9EA-48F9-8FFD-05BC71CAD7CE}" destId="{990CA1DB-5A9D-4817-B21D-8CE8B0E172ED}" srcOrd="0" destOrd="0" presId="urn:microsoft.com/office/officeart/2005/8/layout/orgChart1"/>
    <dgm:cxn modelId="{87729833-0E94-1244-9CB1-5EF9ECEC929D}" type="presParOf" srcId="{CF87725C-C9EA-48F9-8FFD-05BC71CAD7CE}" destId="{FBA32FA6-A492-46C6-88E7-30343374FDFC}" srcOrd="1" destOrd="0" presId="urn:microsoft.com/office/officeart/2005/8/layout/orgChart1"/>
    <dgm:cxn modelId="{27E10CE9-45D7-0742-B8A3-56AFC0CAA958}" type="presParOf" srcId="{FBA32FA6-A492-46C6-88E7-30343374FDFC}" destId="{7940F96D-8304-4636-942F-83120248A909}" srcOrd="0" destOrd="0" presId="urn:microsoft.com/office/officeart/2005/8/layout/orgChart1"/>
    <dgm:cxn modelId="{BF7BE53F-F984-DC4D-8AA3-48AA12295923}" type="presParOf" srcId="{7940F96D-8304-4636-942F-83120248A909}" destId="{CEC5686C-D691-4466-9F67-70B3B43CCB54}" srcOrd="0" destOrd="0" presId="urn:microsoft.com/office/officeart/2005/8/layout/orgChart1"/>
    <dgm:cxn modelId="{66874C21-FA38-2440-A628-341875D60AF1}" type="presParOf" srcId="{7940F96D-8304-4636-942F-83120248A909}" destId="{9DBAB6AE-2F82-4C1B-BBC2-9EDFB1300777}" srcOrd="1" destOrd="0" presId="urn:microsoft.com/office/officeart/2005/8/layout/orgChart1"/>
    <dgm:cxn modelId="{A16C40B3-64CD-3145-A507-2951D900FEB6}" type="presParOf" srcId="{FBA32FA6-A492-46C6-88E7-30343374FDFC}" destId="{5C7BBE69-4F03-43A1-BA0B-28FAF8C9B3FF}" srcOrd="1" destOrd="0" presId="urn:microsoft.com/office/officeart/2005/8/layout/orgChart1"/>
    <dgm:cxn modelId="{3F228B9C-E4B7-3746-A0FF-B23DF9672640}" type="presParOf" srcId="{5C7BBE69-4F03-43A1-BA0B-28FAF8C9B3FF}" destId="{A140749B-02D8-40A5-8F7E-C379B9D451BB}" srcOrd="0" destOrd="0" presId="urn:microsoft.com/office/officeart/2005/8/layout/orgChart1"/>
    <dgm:cxn modelId="{2DAF973E-3D2D-EC4F-89DE-E325F790A3D1}" type="presParOf" srcId="{5C7BBE69-4F03-43A1-BA0B-28FAF8C9B3FF}" destId="{76A66202-1ECD-47A2-8071-C658311940C1}" srcOrd="1" destOrd="0" presId="urn:microsoft.com/office/officeart/2005/8/layout/orgChart1"/>
    <dgm:cxn modelId="{3B7D3BA7-6CDA-354D-B85A-52927F36A034}" type="presParOf" srcId="{76A66202-1ECD-47A2-8071-C658311940C1}" destId="{E158811C-4202-4719-836A-8856FBAEB891}" srcOrd="0" destOrd="0" presId="urn:microsoft.com/office/officeart/2005/8/layout/orgChart1"/>
    <dgm:cxn modelId="{3EDC9E0C-A4F5-194D-A4CD-4121404775BB}" type="presParOf" srcId="{E158811C-4202-4719-836A-8856FBAEB891}" destId="{408F1C4C-2600-4F60-A013-67C7347D2F17}" srcOrd="0" destOrd="0" presId="urn:microsoft.com/office/officeart/2005/8/layout/orgChart1"/>
    <dgm:cxn modelId="{C50A8851-6F0B-924C-843A-ED62714D5F54}" type="presParOf" srcId="{E158811C-4202-4719-836A-8856FBAEB891}" destId="{9EBE8F7D-7A91-4A51-BE9D-3D9F4AC8474A}" srcOrd="1" destOrd="0" presId="urn:microsoft.com/office/officeart/2005/8/layout/orgChart1"/>
    <dgm:cxn modelId="{6C71AE96-EC96-7F4A-B12A-A62653C307C0}" type="presParOf" srcId="{76A66202-1ECD-47A2-8071-C658311940C1}" destId="{973BA960-71D6-4F1D-B82B-4AA172F7902B}" srcOrd="1" destOrd="0" presId="urn:microsoft.com/office/officeart/2005/8/layout/orgChart1"/>
    <dgm:cxn modelId="{9D5D9087-31BB-6949-B33C-4792F7B03C4D}" type="presParOf" srcId="{76A66202-1ECD-47A2-8071-C658311940C1}" destId="{DD16F5B7-9381-4418-B54A-A3B7EBAF0DFE}" srcOrd="2" destOrd="0" presId="urn:microsoft.com/office/officeart/2005/8/layout/orgChart1"/>
    <dgm:cxn modelId="{841B23C9-9E44-944B-9D22-2ED68C4DD1B9}" type="presParOf" srcId="{FBA32FA6-A492-46C6-88E7-30343374FDFC}" destId="{8E1BC520-51F8-4366-BA5F-9095F32E19E6}" srcOrd="2" destOrd="0" presId="urn:microsoft.com/office/officeart/2005/8/layout/orgChart1"/>
    <dgm:cxn modelId="{136B2B72-860E-AC4C-A241-48840C9F64E9}" type="presParOf" srcId="{D1BD2C25-2091-46C7-B7F4-ADF3E6AD293C}" destId="{DFC7B294-A5E2-4B0E-9E85-6F76665EE9CF}" srcOrd="2" destOrd="0" presId="urn:microsoft.com/office/officeart/2005/8/layout/orgChart1"/>
    <dgm:cxn modelId="{92C56596-7163-2543-AD50-AE8E1DFE6A18}" type="presParOf" srcId="{02A7B60B-6756-48F1-AB11-6D384A1AE6AA}" destId="{43293145-C517-4506-B5AC-F493D145FB63}" srcOrd="2" destOrd="0" presId="urn:microsoft.com/office/officeart/2005/8/layout/orgChart1"/>
    <dgm:cxn modelId="{2D5384F8-98A5-DC47-84BE-0B040ED7BD82}" type="presParOf" srcId="{02A7B60B-6756-48F1-AB11-6D384A1AE6AA}" destId="{F2A55C8F-1127-4FDE-8881-1F2F614C9DB8}" srcOrd="3" destOrd="0" presId="urn:microsoft.com/office/officeart/2005/8/layout/orgChart1"/>
    <dgm:cxn modelId="{46E48C2D-DB7D-A542-8001-D535A4A7AFED}" type="presParOf" srcId="{F2A55C8F-1127-4FDE-8881-1F2F614C9DB8}" destId="{A48C76F6-628C-474E-9B5B-03DD990D5E59}" srcOrd="0" destOrd="0" presId="urn:microsoft.com/office/officeart/2005/8/layout/orgChart1"/>
    <dgm:cxn modelId="{0CEDB8EF-762E-C64A-B608-7F7759E65B9A}" type="presParOf" srcId="{A48C76F6-628C-474E-9B5B-03DD990D5E59}" destId="{7BC67EDE-9A16-4F4B-96A8-270C260471B9}" srcOrd="0" destOrd="0" presId="urn:microsoft.com/office/officeart/2005/8/layout/orgChart1"/>
    <dgm:cxn modelId="{B43D2426-1EB7-B048-9327-F60B2E477C3C}" type="presParOf" srcId="{A48C76F6-628C-474E-9B5B-03DD990D5E59}" destId="{FABC83AA-2C0C-4024-8571-971489A1FF05}" srcOrd="1" destOrd="0" presId="urn:microsoft.com/office/officeart/2005/8/layout/orgChart1"/>
    <dgm:cxn modelId="{E690B3C4-4CFB-7F4A-8158-0568D0EEC171}" type="presParOf" srcId="{F2A55C8F-1127-4FDE-8881-1F2F614C9DB8}" destId="{8115EE91-3D08-4801-9182-FA22C3E5B6EE}" srcOrd="1" destOrd="0" presId="urn:microsoft.com/office/officeart/2005/8/layout/orgChart1"/>
    <dgm:cxn modelId="{259B3FB6-A4F5-A645-B0EA-27D70537B4A7}" type="presParOf" srcId="{F2A55C8F-1127-4FDE-8881-1F2F614C9DB8}" destId="{1E99B476-0E21-41F5-9FCC-852708D4FD62}" srcOrd="2" destOrd="0" presId="urn:microsoft.com/office/officeart/2005/8/layout/orgChart1"/>
    <dgm:cxn modelId="{D31C1034-F537-4E7B-AC7F-B8CA5DFFDF21}" type="presParOf" srcId="{02A7B60B-6756-48F1-AB11-6D384A1AE6AA}" destId="{D509A281-466E-4943-8AE2-52DC2CF0F0DF}" srcOrd="4" destOrd="0" presId="urn:microsoft.com/office/officeart/2005/8/layout/orgChart1"/>
    <dgm:cxn modelId="{2C38B116-5AC2-4D2E-A76F-78408E37EFAD}" type="presParOf" srcId="{02A7B60B-6756-48F1-AB11-6D384A1AE6AA}" destId="{FBDC7E65-6EB1-4855-A7C5-F9CBA3304AB1}" srcOrd="5" destOrd="0" presId="urn:microsoft.com/office/officeart/2005/8/layout/orgChart1"/>
    <dgm:cxn modelId="{08E8A177-60B7-4882-A496-B0434B031A79}" type="presParOf" srcId="{FBDC7E65-6EB1-4855-A7C5-F9CBA3304AB1}" destId="{BD82C80F-01BF-4CAE-A4DA-212529DDCEB3}" srcOrd="0" destOrd="0" presId="urn:microsoft.com/office/officeart/2005/8/layout/orgChart1"/>
    <dgm:cxn modelId="{6EFF5875-ACF9-406C-9171-C8F4BA6744D2}" type="presParOf" srcId="{BD82C80F-01BF-4CAE-A4DA-212529DDCEB3}" destId="{07740069-002E-4925-AA70-F1CFB7222D74}" srcOrd="0" destOrd="0" presId="urn:microsoft.com/office/officeart/2005/8/layout/orgChart1"/>
    <dgm:cxn modelId="{9DCE59E0-FC41-4A61-B151-69DFF673504B}" type="presParOf" srcId="{BD82C80F-01BF-4CAE-A4DA-212529DDCEB3}" destId="{A6B045DD-E6D1-440E-BEC0-B4684D66B79E}" srcOrd="1" destOrd="0" presId="urn:microsoft.com/office/officeart/2005/8/layout/orgChart1"/>
    <dgm:cxn modelId="{E36D6EBB-F10F-47D1-A0B8-6B7EEC396D41}" type="presParOf" srcId="{FBDC7E65-6EB1-4855-A7C5-F9CBA3304AB1}" destId="{37280EDD-60F5-4662-8363-8221A50CA21F}" srcOrd="1" destOrd="0" presId="urn:microsoft.com/office/officeart/2005/8/layout/orgChart1"/>
    <dgm:cxn modelId="{002108AF-1C49-42CA-935B-862C0A9E0991}" type="presParOf" srcId="{37280EDD-60F5-4662-8363-8221A50CA21F}" destId="{DFC218AE-CBC8-482D-90E8-6DECBA46A857}" srcOrd="0" destOrd="0" presId="urn:microsoft.com/office/officeart/2005/8/layout/orgChart1"/>
    <dgm:cxn modelId="{67A95EA7-0BDB-401A-AC39-3D974D31E617}" type="presParOf" srcId="{37280EDD-60F5-4662-8363-8221A50CA21F}" destId="{2ECD3855-B538-4240-8E05-EF1220504443}" srcOrd="1" destOrd="0" presId="urn:microsoft.com/office/officeart/2005/8/layout/orgChart1"/>
    <dgm:cxn modelId="{7D0911BF-F814-4246-82C4-67B2BFDCF58F}" type="presParOf" srcId="{2ECD3855-B538-4240-8E05-EF1220504443}" destId="{8B2F53E5-0103-4060-A305-E9CA9B45E1A0}" srcOrd="0" destOrd="0" presId="urn:microsoft.com/office/officeart/2005/8/layout/orgChart1"/>
    <dgm:cxn modelId="{344C7381-401E-477A-A2F3-AC89F01FFB31}" type="presParOf" srcId="{8B2F53E5-0103-4060-A305-E9CA9B45E1A0}" destId="{284AE185-691C-4957-A104-4BCC2CE0364D}" srcOrd="0" destOrd="0" presId="urn:microsoft.com/office/officeart/2005/8/layout/orgChart1"/>
    <dgm:cxn modelId="{D0BB182B-FAF1-4058-935C-AB2D7DB5F0E7}" type="presParOf" srcId="{8B2F53E5-0103-4060-A305-E9CA9B45E1A0}" destId="{C93A7046-3219-44F5-894F-3353B6CA84BF}" srcOrd="1" destOrd="0" presId="urn:microsoft.com/office/officeart/2005/8/layout/orgChart1"/>
    <dgm:cxn modelId="{19FD282A-C0A3-4144-A1F1-3475A2061EC7}" type="presParOf" srcId="{2ECD3855-B538-4240-8E05-EF1220504443}" destId="{8B71FF29-1DEA-46CB-B8A9-2348D8B2FF35}" srcOrd="1" destOrd="0" presId="urn:microsoft.com/office/officeart/2005/8/layout/orgChart1"/>
    <dgm:cxn modelId="{FC7DC947-9197-4A41-A2E0-E30F0D7E3CD8}" type="presParOf" srcId="{2ECD3855-B538-4240-8E05-EF1220504443}" destId="{676D39F4-8D05-49E3-AEC8-01211862A073}" srcOrd="2" destOrd="0" presId="urn:microsoft.com/office/officeart/2005/8/layout/orgChart1"/>
    <dgm:cxn modelId="{8767B754-27C8-441A-96D2-6AD606603647}" type="presParOf" srcId="{FBDC7E65-6EB1-4855-A7C5-F9CBA3304AB1}" destId="{3000A28B-D22E-46A9-ACCD-B6D5876D0D7C}" srcOrd="2" destOrd="0" presId="urn:microsoft.com/office/officeart/2005/8/layout/orgChart1"/>
    <dgm:cxn modelId="{AF4AC074-9996-E24F-B653-7A4693CE5506}" type="presParOf" srcId="{366B3C6E-F7A0-470D-8594-AA3983E9E465}" destId="{A84BD01C-D8DC-415F-B465-87260F21814C}" srcOrd="2" destOrd="0" presId="urn:microsoft.com/office/officeart/2005/8/layout/orgChart1"/>
    <dgm:cxn modelId="{77206D72-1CC0-D746-9812-5C65A67DFB68}" type="presParOf" srcId="{4026FCDD-9231-4CC2-B2E0-A974764D0838}" destId="{229CF805-5A97-4449-9A74-AFA9AD7D6DB2}" srcOrd="2" destOrd="0" presId="urn:microsoft.com/office/officeart/2005/8/layout/orgChart1"/>
    <dgm:cxn modelId="{2ED90832-E3E4-4131-AA22-A5AC2F50EFCF}" type="presParOf" srcId="{20504152-EF5A-44B8-9E99-3939D643259D}" destId="{E7860532-8B2B-40DF-B839-53E87A4BC716}" srcOrd="1" destOrd="0" presId="urn:microsoft.com/office/officeart/2005/8/layout/orgChart1"/>
    <dgm:cxn modelId="{7F81A2B1-D477-45C7-AC46-BFBA3EEE6CDF}" type="presParOf" srcId="{E7860532-8B2B-40DF-B839-53E87A4BC716}" destId="{5D68D448-A0A7-4DCB-9CA3-098A5C5EC400}" srcOrd="0" destOrd="0" presId="urn:microsoft.com/office/officeart/2005/8/layout/orgChart1"/>
    <dgm:cxn modelId="{BB8893F3-3E62-49E3-ACA3-3B89C2108085}" type="presParOf" srcId="{5D68D448-A0A7-4DCB-9CA3-098A5C5EC400}" destId="{5380A4A0-57C2-4B3C-9050-589A5295FDA9}" srcOrd="0" destOrd="0" presId="urn:microsoft.com/office/officeart/2005/8/layout/orgChart1"/>
    <dgm:cxn modelId="{29E32EE7-5721-48E6-96CD-BB80EE26FFDC}" type="presParOf" srcId="{5D68D448-A0A7-4DCB-9CA3-098A5C5EC400}" destId="{DB125575-C351-44DD-B254-088C2906A575}" srcOrd="1" destOrd="0" presId="urn:microsoft.com/office/officeart/2005/8/layout/orgChart1"/>
    <dgm:cxn modelId="{163698AA-117F-40BB-A177-861B115F944F}" type="presParOf" srcId="{E7860532-8B2B-40DF-B839-53E87A4BC716}" destId="{A997C9F9-530F-47AD-90A0-0F00F3E28B5F}" srcOrd="1" destOrd="0" presId="urn:microsoft.com/office/officeart/2005/8/layout/orgChart1"/>
    <dgm:cxn modelId="{34A065E8-0683-4587-A84A-BB43019CF92C}" type="presParOf" srcId="{A997C9F9-530F-47AD-90A0-0F00F3E28B5F}" destId="{C3503989-6967-4ABB-AFFD-83A6DC185C37}" srcOrd="0" destOrd="0" presId="urn:microsoft.com/office/officeart/2005/8/layout/orgChart1"/>
    <dgm:cxn modelId="{B5FF2885-5078-4586-B17D-1BBAA1294756}" type="presParOf" srcId="{A997C9F9-530F-47AD-90A0-0F00F3E28B5F}" destId="{6FFA3CCB-9796-4248-AE96-0E567680232A}" srcOrd="1" destOrd="0" presId="urn:microsoft.com/office/officeart/2005/8/layout/orgChart1"/>
    <dgm:cxn modelId="{BD79A041-6DB6-4C2A-86E3-04574516EB25}" type="presParOf" srcId="{6FFA3CCB-9796-4248-AE96-0E567680232A}" destId="{3FC3A818-8466-4C35-BD8D-F617433A7568}" srcOrd="0" destOrd="0" presId="urn:microsoft.com/office/officeart/2005/8/layout/orgChart1"/>
    <dgm:cxn modelId="{9957AE00-8018-4E22-8799-86C458079BEA}" type="presParOf" srcId="{3FC3A818-8466-4C35-BD8D-F617433A7568}" destId="{AE18CBE1-8B51-486C-BD3F-5F7ECBCFE0E7}" srcOrd="0" destOrd="0" presId="urn:microsoft.com/office/officeart/2005/8/layout/orgChart1"/>
    <dgm:cxn modelId="{261AF7CE-EAD1-42E4-B76E-5FE4C55949AF}" type="presParOf" srcId="{3FC3A818-8466-4C35-BD8D-F617433A7568}" destId="{9633AE62-8E54-4A37-9EFC-EB9491CAFE38}" srcOrd="1" destOrd="0" presId="urn:microsoft.com/office/officeart/2005/8/layout/orgChart1"/>
    <dgm:cxn modelId="{4884B004-422F-45F1-BEE6-0DD43A07DEE9}" type="presParOf" srcId="{6FFA3CCB-9796-4248-AE96-0E567680232A}" destId="{819DCC36-CED8-4C88-82F7-CF9F9ACBAB3B}" srcOrd="1" destOrd="0" presId="urn:microsoft.com/office/officeart/2005/8/layout/orgChart1"/>
    <dgm:cxn modelId="{BD1D7A66-D547-48DA-94E1-F118CCE34543}" type="presParOf" srcId="{6FFA3CCB-9796-4248-AE96-0E567680232A}" destId="{66597BBD-D502-4CE2-B3C7-2CF24DEC8D7F}" srcOrd="2" destOrd="0" presId="urn:microsoft.com/office/officeart/2005/8/layout/orgChart1"/>
    <dgm:cxn modelId="{1DA1A913-A4D9-4718-B6BE-B809F668FF54}" type="presParOf" srcId="{E7860532-8B2B-40DF-B839-53E87A4BC716}" destId="{65A435B9-DCC6-4FF5-92EF-CFF5C01CD13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62F6E5-9D72-4CE5-94E6-5E116B855A4B}">
      <dsp:nvSpPr>
        <dsp:cNvPr id="0" name=""/>
        <dsp:cNvSpPr/>
      </dsp:nvSpPr>
      <dsp:spPr>
        <a:xfrm>
          <a:off x="50347" y="390"/>
          <a:ext cx="1020080" cy="6120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db.inc.php</a:t>
          </a:r>
          <a:endParaRPr lang="zh-TW" altLang="en-US" sz="1100" kern="1200"/>
        </a:p>
      </dsp:txBody>
      <dsp:txXfrm>
        <a:off x="50347" y="390"/>
        <a:ext cx="1020080" cy="612048"/>
      </dsp:txXfrm>
    </dsp:sp>
    <dsp:sp modelId="{427CBDFB-C857-4521-A8A4-BDD86009A891}">
      <dsp:nvSpPr>
        <dsp:cNvPr id="0" name=""/>
        <dsp:cNvSpPr/>
      </dsp:nvSpPr>
      <dsp:spPr>
        <a:xfrm>
          <a:off x="50347" y="714446"/>
          <a:ext cx="1020080" cy="6120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session.inc.php</a:t>
          </a:r>
          <a:endParaRPr lang="zh-TW" altLang="en-US" sz="1100" kern="1200"/>
        </a:p>
      </dsp:txBody>
      <dsp:txXfrm>
        <a:off x="50347" y="714446"/>
        <a:ext cx="1020080" cy="612048"/>
      </dsp:txXfrm>
    </dsp:sp>
    <dsp:sp modelId="{E05BDFAF-C669-4D5B-A02D-26B8E5FAADF4}">
      <dsp:nvSpPr>
        <dsp:cNvPr id="0" name=""/>
        <dsp:cNvSpPr/>
      </dsp:nvSpPr>
      <dsp:spPr>
        <a:xfrm>
          <a:off x="50347" y="1428502"/>
          <a:ext cx="1020080" cy="612048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debug.php</a:t>
          </a:r>
          <a:endParaRPr lang="zh-TW" altLang="en-US" sz="1100" kern="1200"/>
        </a:p>
      </dsp:txBody>
      <dsp:txXfrm>
        <a:off x="50347" y="1428502"/>
        <a:ext cx="1020080" cy="6120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503989-6967-4ABB-AFFD-83A6DC185C37}">
      <dsp:nvSpPr>
        <dsp:cNvPr id="0" name=""/>
        <dsp:cNvSpPr/>
      </dsp:nvSpPr>
      <dsp:spPr>
        <a:xfrm>
          <a:off x="4810341" y="1122479"/>
          <a:ext cx="91440" cy="3490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0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218AE-CBC8-482D-90E8-6DECBA46A857}">
      <dsp:nvSpPr>
        <dsp:cNvPr id="0" name=""/>
        <dsp:cNvSpPr/>
      </dsp:nvSpPr>
      <dsp:spPr>
        <a:xfrm>
          <a:off x="4191250" y="3482556"/>
          <a:ext cx="249303" cy="7645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532"/>
              </a:lnTo>
              <a:lnTo>
                <a:pt x="249303" y="764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9A281-466E-4943-8AE2-52DC2CF0F0DF}">
      <dsp:nvSpPr>
        <dsp:cNvPr id="0" name=""/>
        <dsp:cNvSpPr/>
      </dsp:nvSpPr>
      <dsp:spPr>
        <a:xfrm>
          <a:off x="1714532" y="2196089"/>
          <a:ext cx="3141529" cy="455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940"/>
              </a:lnTo>
              <a:lnTo>
                <a:pt x="3141529" y="280940"/>
              </a:lnTo>
              <a:lnTo>
                <a:pt x="3141529" y="4554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93145-C517-4506-B5AC-F493D145FB63}">
      <dsp:nvSpPr>
        <dsp:cNvPr id="0" name=""/>
        <dsp:cNvSpPr/>
      </dsp:nvSpPr>
      <dsp:spPr>
        <a:xfrm>
          <a:off x="1714532" y="2196089"/>
          <a:ext cx="1130477" cy="455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940"/>
              </a:lnTo>
              <a:lnTo>
                <a:pt x="1130477" y="280940"/>
              </a:lnTo>
              <a:lnTo>
                <a:pt x="1130477" y="4554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0749B-02D8-40A5-8F7E-C379B9D451BB}">
      <dsp:nvSpPr>
        <dsp:cNvPr id="0" name=""/>
        <dsp:cNvSpPr/>
      </dsp:nvSpPr>
      <dsp:spPr>
        <a:xfrm>
          <a:off x="788237" y="4662595"/>
          <a:ext cx="91440" cy="3490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0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CA1DB-5A9D-4817-B21D-8CE8B0E172ED}">
      <dsp:nvSpPr>
        <dsp:cNvPr id="0" name=""/>
        <dsp:cNvSpPr/>
      </dsp:nvSpPr>
      <dsp:spPr>
        <a:xfrm>
          <a:off x="788237" y="3482556"/>
          <a:ext cx="91440" cy="3490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0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4AE5D-1A54-4515-B9E0-AC86D55043DD}">
      <dsp:nvSpPr>
        <dsp:cNvPr id="0" name=""/>
        <dsp:cNvSpPr/>
      </dsp:nvSpPr>
      <dsp:spPr>
        <a:xfrm>
          <a:off x="833957" y="2196089"/>
          <a:ext cx="880574" cy="455453"/>
        </a:xfrm>
        <a:custGeom>
          <a:avLst/>
          <a:gdLst/>
          <a:ahLst/>
          <a:cxnLst/>
          <a:rect l="0" t="0" r="0" b="0"/>
          <a:pathLst>
            <a:path>
              <a:moveTo>
                <a:pt x="880574" y="0"/>
              </a:moveTo>
              <a:lnTo>
                <a:pt x="880574" y="280940"/>
              </a:lnTo>
              <a:lnTo>
                <a:pt x="0" y="280940"/>
              </a:lnTo>
              <a:lnTo>
                <a:pt x="0" y="4554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CCE041-AF02-4E55-9CF7-DC5F1B9F35A2}">
      <dsp:nvSpPr>
        <dsp:cNvPr id="0" name=""/>
        <dsp:cNvSpPr/>
      </dsp:nvSpPr>
      <dsp:spPr>
        <a:xfrm>
          <a:off x="1484391" y="831013"/>
          <a:ext cx="230140" cy="534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550"/>
              </a:lnTo>
              <a:lnTo>
                <a:pt x="230140" y="359550"/>
              </a:lnTo>
              <a:lnTo>
                <a:pt x="230140" y="534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70799-D956-4152-97CC-3428849F2F63}">
      <dsp:nvSpPr>
        <dsp:cNvPr id="0" name=""/>
        <dsp:cNvSpPr/>
      </dsp:nvSpPr>
      <dsp:spPr>
        <a:xfrm>
          <a:off x="653378" y="0"/>
          <a:ext cx="1662026" cy="83101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login_form.php</a:t>
          </a:r>
          <a:endParaRPr lang="zh-TW" altLang="en-US" sz="1300" kern="1200"/>
        </a:p>
      </dsp:txBody>
      <dsp:txXfrm>
        <a:off x="653378" y="0"/>
        <a:ext cx="1662026" cy="831013"/>
      </dsp:txXfrm>
    </dsp:sp>
    <dsp:sp modelId="{AE3CF8AD-11CF-411A-862D-2B0778546CA4}">
      <dsp:nvSpPr>
        <dsp:cNvPr id="0" name=""/>
        <dsp:cNvSpPr/>
      </dsp:nvSpPr>
      <dsp:spPr>
        <a:xfrm>
          <a:off x="883518" y="1365076"/>
          <a:ext cx="1662026" cy="831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dbstu.php</a:t>
          </a:r>
          <a:endParaRPr lang="zh-TW" altLang="en-US" sz="1300" kern="1200"/>
        </a:p>
      </dsp:txBody>
      <dsp:txXfrm>
        <a:off x="883518" y="1365076"/>
        <a:ext cx="1662026" cy="831013"/>
      </dsp:txXfrm>
    </dsp:sp>
    <dsp:sp modelId="{F79D4B93-E573-445D-B2AD-2931913C9AF4}">
      <dsp:nvSpPr>
        <dsp:cNvPr id="0" name=""/>
        <dsp:cNvSpPr/>
      </dsp:nvSpPr>
      <dsp:spPr>
        <a:xfrm>
          <a:off x="2943" y="2651543"/>
          <a:ext cx="1662026" cy="831013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frmupdate.php</a:t>
          </a:r>
          <a:endParaRPr lang="zh-TW" altLang="en-US" sz="1300" kern="1200"/>
        </a:p>
      </dsp:txBody>
      <dsp:txXfrm>
        <a:off x="2943" y="2651543"/>
        <a:ext cx="1662026" cy="831013"/>
      </dsp:txXfrm>
    </dsp:sp>
    <dsp:sp modelId="{CEC5686C-D691-4466-9F67-70B3B43CCB54}">
      <dsp:nvSpPr>
        <dsp:cNvPr id="0" name=""/>
        <dsp:cNvSpPr/>
      </dsp:nvSpPr>
      <dsp:spPr>
        <a:xfrm>
          <a:off x="2943" y="3831582"/>
          <a:ext cx="1662026" cy="831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dbupdate.php</a:t>
          </a:r>
          <a:endParaRPr lang="zh-TW" altLang="en-US" sz="1300" kern="1200"/>
        </a:p>
      </dsp:txBody>
      <dsp:txXfrm>
        <a:off x="2943" y="3831582"/>
        <a:ext cx="1662026" cy="831013"/>
      </dsp:txXfrm>
    </dsp:sp>
    <dsp:sp modelId="{408F1C4C-2600-4F60-A013-67C7347D2F17}">
      <dsp:nvSpPr>
        <dsp:cNvPr id="0" name=""/>
        <dsp:cNvSpPr/>
      </dsp:nvSpPr>
      <dsp:spPr>
        <a:xfrm>
          <a:off x="2943" y="5011620"/>
          <a:ext cx="1662026" cy="831013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msgupdate.php</a:t>
          </a:r>
          <a:endParaRPr lang="zh-TW" altLang="en-US" sz="1300" kern="1200"/>
        </a:p>
      </dsp:txBody>
      <dsp:txXfrm>
        <a:off x="2943" y="5011620"/>
        <a:ext cx="1662026" cy="831013"/>
      </dsp:txXfrm>
    </dsp:sp>
    <dsp:sp modelId="{7BC67EDE-9A16-4F4B-96A8-270C260471B9}">
      <dsp:nvSpPr>
        <dsp:cNvPr id="0" name=""/>
        <dsp:cNvSpPr/>
      </dsp:nvSpPr>
      <dsp:spPr>
        <a:xfrm>
          <a:off x="2013995" y="2651543"/>
          <a:ext cx="1662026" cy="83101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logout.php</a:t>
          </a:r>
          <a:endParaRPr lang="zh-TW" altLang="en-US" sz="1300" kern="1200"/>
        </a:p>
      </dsp:txBody>
      <dsp:txXfrm>
        <a:off x="2013995" y="2651543"/>
        <a:ext cx="1662026" cy="831013"/>
      </dsp:txXfrm>
    </dsp:sp>
    <dsp:sp modelId="{07740069-002E-4925-AA70-F1CFB7222D74}">
      <dsp:nvSpPr>
        <dsp:cNvPr id="0" name=""/>
        <dsp:cNvSpPr/>
      </dsp:nvSpPr>
      <dsp:spPr>
        <a:xfrm>
          <a:off x="4025047" y="2651543"/>
          <a:ext cx="1662026" cy="831013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frmAdminUpdate.php</a:t>
          </a:r>
          <a:endParaRPr lang="zh-TW" altLang="en-US" sz="1300" kern="1200"/>
        </a:p>
      </dsp:txBody>
      <dsp:txXfrm>
        <a:off x="4025047" y="2651543"/>
        <a:ext cx="1662026" cy="831013"/>
      </dsp:txXfrm>
    </dsp:sp>
    <dsp:sp modelId="{284AE185-691C-4957-A104-4BCC2CE0364D}">
      <dsp:nvSpPr>
        <dsp:cNvPr id="0" name=""/>
        <dsp:cNvSpPr/>
      </dsp:nvSpPr>
      <dsp:spPr>
        <a:xfrm>
          <a:off x="4440554" y="3831582"/>
          <a:ext cx="1662026" cy="83101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dbAdminUpdate.php</a:t>
          </a:r>
          <a:endParaRPr lang="zh-TW" altLang="en-US" sz="1300" kern="1200"/>
        </a:p>
      </dsp:txBody>
      <dsp:txXfrm>
        <a:off x="4440554" y="3831582"/>
        <a:ext cx="1662026" cy="831013"/>
      </dsp:txXfrm>
    </dsp:sp>
    <dsp:sp modelId="{5380A4A0-57C2-4B3C-9050-589A5295FDA9}">
      <dsp:nvSpPr>
        <dsp:cNvPr id="0" name=""/>
        <dsp:cNvSpPr/>
      </dsp:nvSpPr>
      <dsp:spPr>
        <a:xfrm>
          <a:off x="4025047" y="291465"/>
          <a:ext cx="1662026" cy="831013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registration_form.php</a:t>
          </a:r>
          <a:endParaRPr lang="zh-TW" altLang="en-US" sz="1300" kern="1200"/>
        </a:p>
      </dsp:txBody>
      <dsp:txXfrm>
        <a:off x="4025047" y="291465"/>
        <a:ext cx="1662026" cy="831013"/>
      </dsp:txXfrm>
    </dsp:sp>
    <dsp:sp modelId="{AE18CBE1-8B51-486C-BD3F-5F7ECBCFE0E7}">
      <dsp:nvSpPr>
        <dsp:cNvPr id="0" name=""/>
        <dsp:cNvSpPr/>
      </dsp:nvSpPr>
      <dsp:spPr>
        <a:xfrm>
          <a:off x="4025047" y="1471504"/>
          <a:ext cx="1662026" cy="83101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registration_submit.php</a:t>
          </a:r>
          <a:endParaRPr lang="zh-TW" altLang="en-US" sz="1300" kern="1200"/>
        </a:p>
      </dsp:txBody>
      <dsp:txXfrm>
        <a:off x="4025047" y="1471504"/>
        <a:ext cx="1662026" cy="831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1T02:42:55.0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1T02:42:54.6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</Template>
  <TotalTime>1248</TotalTime>
  <Pages>10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Links>
    <vt:vector size="6" baseType="variant">
      <vt:variant>
        <vt:i4>7340143</vt:i4>
      </vt:variant>
      <vt:variant>
        <vt:i4>7867</vt:i4>
      </vt:variant>
      <vt:variant>
        <vt:i4>1025</vt:i4>
      </vt:variant>
      <vt:variant>
        <vt:i4>1</vt:i4>
      </vt:variant>
      <vt:variant>
        <vt:lpwstr>imgmap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CHAU Ka Ho (230296430)</cp:lastModifiedBy>
  <cp:revision>540</cp:revision>
  <cp:lastPrinted>2017-02-03T08:35:00Z</cp:lastPrinted>
  <dcterms:created xsi:type="dcterms:W3CDTF">2018-03-07T02:45:00Z</dcterms:created>
  <dcterms:modified xsi:type="dcterms:W3CDTF">2024-06-22T02:50:00Z</dcterms:modified>
</cp:coreProperties>
</file>